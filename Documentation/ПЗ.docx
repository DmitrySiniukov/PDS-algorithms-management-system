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6AD" w:rsidRPr="006A7BE8" w:rsidRDefault="008E3754" w:rsidP="002B0208">
      <w:pPr>
        <w:pStyle w:val="a6"/>
      </w:pPr>
      <w:bookmarkStart w:id="0" w:name="_Toc104959485"/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598285" cy="10238105"/>
                <wp:effectExtent l="0" t="0" r="12065" b="10795"/>
                <wp:wrapNone/>
                <wp:docPr id="148" name="Group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8285" cy="10238105"/>
                          <a:chOff x="1134" y="397"/>
                          <a:chExt cx="10376" cy="15984"/>
                        </a:xfrm>
                      </wpg:grpSpPr>
                      <wps:wsp>
                        <wps:cNvPr id="149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598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Line 321"/>
                        <wps:cNvCnPr/>
                        <wps:spPr bwMode="auto">
                          <a:xfrm>
                            <a:off x="1649" y="14130"/>
                            <a:ext cx="1" cy="82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Line 322"/>
                        <wps:cNvCnPr/>
                        <wps:spPr bwMode="auto">
                          <a:xfrm>
                            <a:off x="1139" y="14122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323"/>
                        <wps:cNvCnPr/>
                        <wps:spPr bwMode="auto">
                          <a:xfrm>
                            <a:off x="2268" y="14137"/>
                            <a:ext cx="1" cy="22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324"/>
                        <wps:cNvCnPr/>
                        <wps:spPr bwMode="auto">
                          <a:xfrm>
                            <a:off x="3686" y="14137"/>
                            <a:ext cx="1" cy="22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Line 325"/>
                        <wps:cNvCnPr/>
                        <wps:spPr bwMode="auto">
                          <a:xfrm>
                            <a:off x="4536" y="14137"/>
                            <a:ext cx="1" cy="22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Line 326"/>
                        <wps:cNvCnPr/>
                        <wps:spPr bwMode="auto">
                          <a:xfrm>
                            <a:off x="5103" y="14130"/>
                            <a:ext cx="1" cy="22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327"/>
                        <wps:cNvCnPr/>
                        <wps:spPr bwMode="auto">
                          <a:xfrm>
                            <a:off x="9356" y="14974"/>
                            <a:ext cx="2" cy="55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328"/>
                        <wps:cNvCnPr/>
                        <wps:spPr bwMode="auto">
                          <a:xfrm>
                            <a:off x="1139" y="15816"/>
                            <a:ext cx="3954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329"/>
                        <wps:cNvCnPr/>
                        <wps:spPr bwMode="auto">
                          <a:xfrm>
                            <a:off x="1139" y="1609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1162" y="14712"/>
                            <a:ext cx="458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1695" w:rsidRDefault="00E31695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1679" y="14712"/>
                            <a:ext cx="571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1695" w:rsidRDefault="00E31695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2310" y="14712"/>
                            <a:ext cx="133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1695" w:rsidRPr="002B73B7" w:rsidRDefault="00E31695" w:rsidP="00F8554C">
                              <w:pPr>
                                <w:ind w:firstLine="0"/>
                                <w:rPr>
                                  <w:i/>
                                  <w:sz w:val="22"/>
                                  <w:szCs w:val="22"/>
                                </w:rPr>
                              </w:pPr>
                              <w:r w:rsidRPr="002B73B7">
                                <w:rPr>
                                  <w:i/>
                                  <w:sz w:val="22"/>
                                  <w:szCs w:val="22"/>
                                </w:rPr>
                                <w:t>Прізвище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3719" y="14712"/>
                            <a:ext cx="796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1695" w:rsidRPr="002B73B7" w:rsidRDefault="00E31695" w:rsidP="00F8554C">
                              <w:pPr>
                                <w:ind w:firstLine="0"/>
                                <w:rPr>
                                  <w:rFonts w:ascii="Journal" w:hAnsi="Journal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2B73B7">
                                <w:rPr>
                                  <w:i/>
                                  <w:sz w:val="22"/>
                                  <w:szCs w:val="22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4560" y="14712"/>
                            <a:ext cx="519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1695" w:rsidRPr="002B73B7" w:rsidRDefault="00E31695" w:rsidP="00F8554C">
                              <w:pPr>
                                <w:ind w:firstLine="0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2B73B7">
                                <w:rPr>
                                  <w:i/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9398" y="14989"/>
                            <a:ext cx="76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1695" w:rsidRDefault="00E31695">
                              <w:pPr>
                                <w:ind w:firstLine="0"/>
                                <w:jc w:val="center"/>
                                <w:rPr>
                                  <w:rFonts w:ascii="Journal" w:hAnsi="Journal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9398" y="15281"/>
                            <a:ext cx="76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1695" w:rsidRPr="002B73B7" w:rsidRDefault="00E31695">
                              <w:pPr>
                                <w:ind w:firstLine="0"/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5160" y="14368"/>
                            <a:ext cx="6308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1695" w:rsidRPr="006F2572" w:rsidRDefault="00E31695">
                              <w:pPr>
                                <w:pStyle w:val="ab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 w:rsidRPr="00CD4B6F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ДП ІС-</w:t>
                              </w:r>
                              <w:r w:rsidRPr="00CD4B6F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  <w:highlight w:val="yellow"/>
                                </w:rPr>
                                <w:t>0100.</w:t>
                              </w:r>
                              <w:r w:rsidRPr="00CD4B6F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1393-с</w:t>
                              </w:r>
                              <w:r w:rsidRPr="006F2572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.ПЗ</w:t>
                              </w:r>
                            </w:p>
                            <w:p w:rsidR="00E31695" w:rsidRDefault="00E31695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Line 338"/>
                        <wps:cNvCnPr/>
                        <wps:spPr bwMode="auto">
                          <a:xfrm>
                            <a:off x="1140" y="14969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Line 339"/>
                        <wps:cNvCnPr/>
                        <wps:spPr bwMode="auto">
                          <a:xfrm>
                            <a:off x="1147" y="14687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9" name="Line 340"/>
                        <wps:cNvCnPr/>
                        <wps:spPr bwMode="auto">
                          <a:xfrm>
                            <a:off x="1139" y="14404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0" name="Line 341"/>
                        <wps:cNvCnPr/>
                        <wps:spPr bwMode="auto">
                          <a:xfrm>
                            <a:off x="1139" y="1553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1" name="Line 342"/>
                        <wps:cNvCnPr/>
                        <wps:spPr bwMode="auto">
                          <a:xfrm>
                            <a:off x="1139" y="1524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72" name="Group 343"/>
                        <wpg:cNvGrpSpPr>
                          <a:grpSpLocks/>
                        </wpg:cNvGrpSpPr>
                        <wpg:grpSpPr bwMode="auto">
                          <a:xfrm>
                            <a:off x="1154" y="149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73" name="Rectangle 34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31695" w:rsidRPr="002B73B7" w:rsidRDefault="00E31695">
                                <w:pPr>
                                  <w:ind w:firstLine="0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2B73B7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Розроб</w:t>
                                </w:r>
                                <w:proofErr w:type="spellEnd"/>
                                <w:r w:rsidRPr="002B73B7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4" name="Rectangle 3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31695" w:rsidRDefault="00E31695">
                                <w:pPr>
                                  <w:ind w:firstLine="0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417F89">
                                  <w:rPr>
                                    <w:i/>
                                    <w:sz w:val="18"/>
                                    <w:szCs w:val="18"/>
                                    <w:highlight w:val="yellow"/>
                                  </w:rPr>
                                  <w:t>Іванов І.І.</w:t>
                                </w:r>
                              </w:p>
                              <w:p w:rsidR="00E31695" w:rsidRDefault="00E31695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5" name="Group 346"/>
                        <wpg:cNvGrpSpPr>
                          <a:grpSpLocks/>
                        </wpg:cNvGrpSpPr>
                        <wpg:grpSpPr bwMode="auto">
                          <a:xfrm>
                            <a:off x="1154" y="15273"/>
                            <a:ext cx="2491" cy="247"/>
                            <a:chOff x="0" y="0"/>
                            <a:chExt cx="19999" cy="20000"/>
                          </a:xfrm>
                        </wpg:grpSpPr>
                        <wps:wsp>
                          <wps:cNvPr id="176" name="Rectangle 3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31695" w:rsidRPr="002B73B7" w:rsidRDefault="00E31695">
                                <w:pPr>
                                  <w:ind w:firstLine="0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2B73B7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Перевірив.</w:t>
                                </w:r>
                              </w:p>
                              <w:p w:rsidR="00E31695" w:rsidRPr="002B73B7" w:rsidRDefault="00E31695" w:rsidP="00F8554C">
                                <w:pPr>
                                  <w:rPr>
                                    <w:i/>
                                  </w:rPr>
                                </w:pPr>
                                <w:r w:rsidRPr="002B73B7"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7" name="Rectangle 3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31695" w:rsidRDefault="00E31695">
                                <w:pPr>
                                  <w:ind w:firstLine="0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417F89">
                                  <w:rPr>
                                    <w:i/>
                                    <w:sz w:val="18"/>
                                    <w:szCs w:val="18"/>
                                    <w:highlight w:val="yellow"/>
                                  </w:rPr>
                                  <w:t>Баня Є.М.</w:t>
                                </w:r>
                              </w:p>
                              <w:p w:rsidR="00E31695" w:rsidRDefault="00E3169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8" name="Group 349"/>
                        <wpg:cNvGrpSpPr>
                          <a:grpSpLocks/>
                        </wpg:cNvGrpSpPr>
                        <wpg:grpSpPr bwMode="auto">
                          <a:xfrm>
                            <a:off x="1154" y="15557"/>
                            <a:ext cx="2491" cy="247"/>
                            <a:chOff x="0" y="0"/>
                            <a:chExt cx="19999" cy="20000"/>
                          </a:xfrm>
                        </wpg:grpSpPr>
                        <wps:wsp>
                          <wps:cNvPr id="179" name="Rectangle 3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31695" w:rsidRDefault="00E31695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0" name="Rectangle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31695" w:rsidRDefault="00E31695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1" name="Group 352"/>
                        <wpg:cNvGrpSpPr>
                          <a:grpSpLocks/>
                        </wpg:cNvGrpSpPr>
                        <wpg:grpSpPr bwMode="auto">
                          <a:xfrm>
                            <a:off x="1154" y="1583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82" name="Rectangle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31695" w:rsidRDefault="00E31695">
                                <w:pPr>
                                  <w:ind w:firstLine="0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 xml:space="preserve">Н. </w:t>
                                </w:r>
                                <w:proofErr w:type="spellStart"/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кон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3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31695" w:rsidRDefault="00E31695">
                                <w:pPr>
                                  <w:ind w:firstLine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14397">
                                  <w:rPr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  <w:t>Сперкач</w:t>
                                </w:r>
                                <w:proofErr w:type="spellEnd"/>
                                <w:r w:rsidRPr="00F14397">
                                  <w:rPr>
                                    <w:i/>
                                    <w:sz w:val="16"/>
                                    <w:szCs w:val="16"/>
                                    <w:highlight w:val="yellow"/>
                                  </w:rPr>
                                  <w:t xml:space="preserve"> М.О.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4" name="Group 355"/>
                        <wpg:cNvGrpSpPr>
                          <a:grpSpLocks/>
                        </wpg:cNvGrpSpPr>
                        <wpg:grpSpPr bwMode="auto">
                          <a:xfrm>
                            <a:off x="1154" y="16109"/>
                            <a:ext cx="2491" cy="247"/>
                            <a:chOff x="0" y="0"/>
                            <a:chExt cx="19999" cy="20000"/>
                          </a:xfrm>
                        </wpg:grpSpPr>
                        <wps:wsp>
                          <wps:cNvPr id="185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31695" w:rsidRDefault="00E31695">
                                <w:pPr>
                                  <w:ind w:firstLine="0"/>
                                  <w:rPr>
                                    <w:rFonts w:ascii="Journal" w:hAnsi="Journal"/>
                                    <w:i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Затв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6" name="Rectangle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31695" w:rsidRDefault="00E31695">
                                <w:pPr>
                                  <w:ind w:firstLine="0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417F89">
                                  <w:rPr>
                                    <w:i/>
                                    <w:sz w:val="18"/>
                                    <w:szCs w:val="18"/>
                                    <w:highlight w:val="yellow"/>
                                  </w:rPr>
                                  <w:t>Баня Є.М.</w:t>
                                </w:r>
                              </w:p>
                              <w:p w:rsidR="00E31695" w:rsidRDefault="00E31695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87" name="Line 358"/>
                        <wps:cNvCnPr/>
                        <wps:spPr bwMode="auto">
                          <a:xfrm>
                            <a:off x="8505" y="14974"/>
                            <a:ext cx="1" cy="13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5174" y="15034"/>
                            <a:ext cx="3264" cy="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1695" w:rsidRDefault="00E31695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E31695" w:rsidRDefault="00E31695">
                              <w:pPr>
                                <w:ind w:firstLine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highlight w:val="yellow"/>
                                  <w:lang w:val="ru-RU"/>
                                </w:rPr>
                                <w:t xml:space="preserve">Тема </w:t>
                              </w:r>
                              <w:proofErr w:type="spellStart"/>
                              <w:r>
                                <w:rPr>
                                  <w:highlight w:val="yellow"/>
                                  <w:lang w:val="ru-RU"/>
                                </w:rPr>
                                <w:t>згідно</w:t>
                              </w:r>
                              <w:proofErr w:type="spellEnd"/>
                              <w:r>
                                <w:rPr>
                                  <w:highlight w:val="yellow"/>
                                  <w:lang w:val="ru-RU"/>
                                </w:rPr>
                                <w:t xml:space="preserve"> з наказом</w:t>
                              </w: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</w:p>
                            <w:p w:rsidR="00E31695" w:rsidRDefault="00E31695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Line 360"/>
                        <wps:cNvCnPr/>
                        <wps:spPr bwMode="auto">
                          <a:xfrm>
                            <a:off x="8512" y="15252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" name="Line 361"/>
                        <wps:cNvCnPr/>
                        <wps:spPr bwMode="auto">
                          <a:xfrm>
                            <a:off x="8511" y="15533"/>
                            <a:ext cx="2993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1" name="Line 362"/>
                        <wps:cNvCnPr/>
                        <wps:spPr bwMode="auto">
                          <a:xfrm>
                            <a:off x="10206" y="14974"/>
                            <a:ext cx="2" cy="55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8550" y="14989"/>
                            <a:ext cx="76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1695" w:rsidRDefault="00E31695">
                              <w:pPr>
                                <w:ind w:firstLine="0"/>
                                <w:jc w:val="center"/>
                                <w:rPr>
                                  <w:rFonts w:ascii="Journal" w:hAnsi="Journal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Літ</w:t>
                              </w:r>
                              <w:r>
                                <w:rPr>
                                  <w:rFonts w:ascii="Journal" w:hAnsi="Journal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10253" y="14989"/>
                            <a:ext cx="1207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1695" w:rsidRDefault="00E31695">
                              <w:pPr>
                                <w:ind w:firstLine="0"/>
                                <w:jc w:val="center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10260" y="15273"/>
                            <a:ext cx="1207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1695" w:rsidRDefault="00E31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31695" w:rsidRDefault="00E31695">
                              <w:r>
                                <w:t xml:space="preserve"> </w:t>
                              </w:r>
                              <w:r>
                                <w:t>–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Line 366"/>
                        <wps:cNvCnPr/>
                        <wps:spPr bwMode="auto">
                          <a:xfrm>
                            <a:off x="8789" y="15257"/>
                            <a:ext cx="1" cy="2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" name="Line 367"/>
                        <wps:cNvCnPr/>
                        <wps:spPr bwMode="auto">
                          <a:xfrm>
                            <a:off x="9072" y="15258"/>
                            <a:ext cx="1" cy="2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8550" y="15630"/>
                            <a:ext cx="2910" cy="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1695" w:rsidRDefault="00E31695" w:rsidP="00CD4B6F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ind w:right="-107" w:hanging="136"/>
                                <w:jc w:val="center"/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x-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  <w:t>НТУУ «</w:t>
                              </w:r>
                              <w:r w:rsidRPr="003B30BC"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  <w:t>КПІ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  <w:t xml:space="preserve"> ім. Ігоря Сікорського» ФІОТ</w:t>
                              </w:r>
                            </w:p>
                            <w:p w:rsidR="00E31695" w:rsidRPr="006F2572" w:rsidRDefault="00E31695">
                              <w:pPr>
                                <w:autoSpaceDE w:val="0"/>
                                <w:autoSpaceDN w:val="0"/>
                                <w:adjustRightInd w:val="0"/>
                                <w:spacing w:line="239" w:lineRule="atLeast"/>
                                <w:ind w:firstLine="0"/>
                                <w:jc w:val="center"/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x-none"/>
                                </w:rPr>
                                <w:t>кафедра АСОІУ</w:t>
                              </w:r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x-none"/>
                                </w:rPr>
                                <w:t>гр. ІС-</w:t>
                              </w:r>
                              <w:r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4746DC">
                                <w:rPr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highlight w:val="yellow"/>
                                </w:rPr>
                                <w:t>1</w:t>
                              </w:r>
                            </w:p>
                            <w:p w:rsidR="00E31695" w:rsidRDefault="00E31695">
                              <w:pPr>
                                <w:rPr>
                                  <w:lang w:val="x-none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9" o:spid="_x0000_s1026" style="position:absolute;left:0;text-align:left;margin-left:56.7pt;margin-top:14.2pt;width:519.55pt;height:806.15pt;z-index:251655168;mso-position-horizontal-relative:page;mso-position-vertical-relative:page" coordorigin="1134,397" coordsize="10376,1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">
                <v:rect id="Rectangle 320" o:spid="_x0000_s1027" style="position:absolute;left:1134;top:397;width:10376;height:15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nZSMEA&#10;AADcAAAADwAAAGRycy9kb3ducmV2LnhtbERPzYrCMBC+C75DmAVvmq6I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Z2UjBAAAA3AAAAA8AAAAAAAAAAAAAAAAAmAIAAGRycy9kb3du&#10;cmV2LnhtbFBLBQYAAAAABAAEAPUAAACGAwAAAAA=&#10;" filled="f" strokeweight="2pt"/>
                <v:line id="Line 321" o:spid="_x0000_s1028" style="position:absolute;visibility:visible;mso-wrap-style:square" from="1649,14130" to="1650,1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      <v:line id="Line 322" o:spid="_x0000_s1029" style="position:absolute;visibility:visible;mso-wrap-style:square" from="1139,14122" to="11498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uU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iMrlK9AAAA3AAAAA8AAAAAAAAAAAAAAAAAoQIA&#10;AGRycy9kb3ducmV2LnhtbFBLBQYAAAAABAAEAPkAAACLAwAAAAA=&#10;" strokeweight="2pt"/>
                <v:line id="Line 323" o:spid="_x0000_s1030" style="position:absolute;visibility:visible;mso-wrap-style:square" from="2268,14137" to="2269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      <v:line id="Line 324" o:spid="_x0000_s1031" style="position:absolute;visibility:visible;mso-wrap-style:square" from="3686,14137" to="368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Vv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EpW+vgAAANwAAAAPAAAAAAAAAAAAAAAAAKEC&#10;AABkcnMvZG93bnJldi54bWxQSwUGAAAAAAQABAD5AAAAjAMAAAAA&#10;" strokeweight="2pt"/>
                <v:line id="Line 325" o:spid="_x0000_s1032" style="position:absolute;visibility:visible;mso-wrap-style:square" from="4536,14137" to="453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sNy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+w3KvgAAANwAAAAPAAAAAAAAAAAAAAAAAKEC&#10;AABkcnMvZG93bnJldi54bWxQSwUGAAAAAAQABAD5AAAAjAMAAAAA&#10;" strokeweight="2pt"/>
                <v:line id="Line 326" o:spid="_x0000_s1033" style="position:absolute;visibility:visible;mso-wrap-style:square" from="5103,14130" to="5104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oUb0AAADcAAAADwAAAGRycy9kb3ducmV2LnhtbERPvQrCMBDeBd8hnOCmqUJFqlFEqLiJ&#10;1cXtbM622FxKE7W+vREEt/v4fm+57kwtntS6yrKCyTgCQZxbXXGh4HxKR3MQziNrrC2Tgjc5WK/6&#10;vSUm2r74SM/MFyKEsEtQQel9k0jp8pIMurFtiAN3s61BH2BbSN3iK4SbWk6jaCYNVhwaSmxoW1J+&#10;zx5Gwf1yjt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3qFG9AAAA3AAAAA8AAAAAAAAAAAAAAAAAoQIA&#10;AGRycy9kb3ducmV2LnhtbFBLBQYAAAAABAAEAPkAAACLAwAAAAA=&#10;" strokeweight="2pt"/>
                <v:line id="Line 327" o:spid="_x0000_s1034" style="position:absolute;visibility:visible;mso-wrap-style:square" from="9356,14974" to="935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lNia9AAAA3AAAAA8AAAAAAAAAAAAAAAAAoQIA&#10;AGRycy9kb3ducmV2LnhtbFBLBQYAAAAABAAEAPkAAACLAwAAAAA=&#10;" strokeweight="2pt"/>
                <v:line id="Line 328" o:spid="_x0000_s1035" style="position:absolute;visibility:visible;mso-wrap-style:square" from="1139,15816" to="5093,15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RD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oRDsIAAADcAAAADwAAAAAAAAAAAAAA&#10;AAChAgAAZHJzL2Rvd25yZXYueG1sUEsFBgAAAAAEAAQA+QAAAJADAAAAAA==&#10;" strokeweight="1pt"/>
                <v:line id="Line 329" o:spid="_x0000_s1036" style="position:absolute;visibility:visible;mso-wrap-style:square" from="1139,16098" to="5093,16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WFfM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FhXzGAAAA3AAAAA8AAAAAAAAA&#10;AAAAAAAAoQIAAGRycy9kb3ducmV2LnhtbFBLBQYAAAAABAAEAPkAAACUAwAAAAA=&#10;" strokeweight="1pt"/>
                <v:rect id="Rectangle 330" o:spid="_x0000_s1037" style="position:absolute;left:1162;top:14712;width:458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  <v:textbox inset="1pt,1pt,1pt,1pt">
                    <w:txbxContent>
                      <w:p w:rsidR="00E31695" w:rsidRDefault="00E31695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</w:rPr>
                          <w:t>Зм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31" o:spid="_x0000_s1038" style="position:absolute;left:1679;top:14712;width:571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  <v:textbox inset="1pt,1pt,1pt,1pt">
                    <w:txbxContent>
                      <w:p w:rsidR="00E31695" w:rsidRDefault="00E31695">
                        <w:pPr>
                          <w:jc w:val="center"/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Арк.</w:t>
                        </w:r>
                      </w:p>
                    </w:txbxContent>
                  </v:textbox>
                </v:rect>
                <v:rect id="Rectangle 332" o:spid="_x0000_s1039" style="position:absolute;left:2310;top:14712;width:133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  <v:textbox inset="1pt,1pt,1pt,1pt">
                    <w:txbxContent>
                      <w:p w:rsidR="00E31695" w:rsidRPr="002B73B7" w:rsidRDefault="00E31695" w:rsidP="00F8554C">
                        <w:pPr>
                          <w:ind w:firstLine="0"/>
                          <w:rPr>
                            <w:i/>
                            <w:sz w:val="22"/>
                            <w:szCs w:val="22"/>
                          </w:rPr>
                        </w:pPr>
                        <w:r w:rsidRPr="002B73B7">
                          <w:rPr>
                            <w:i/>
                            <w:sz w:val="22"/>
                            <w:szCs w:val="22"/>
                          </w:rPr>
                          <w:t>Прізвище</w:t>
                        </w:r>
                      </w:p>
                    </w:txbxContent>
                  </v:textbox>
                </v:rect>
                <v:rect id="Rectangle 333" o:spid="_x0000_s1040" style="position:absolute;left:3719;top:14712;width:796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p8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HQL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3p8AAAADcAAAADwAAAAAAAAAAAAAAAACYAgAAZHJzL2Rvd25y&#10;ZXYueG1sUEsFBgAAAAAEAAQA9QAAAIUDAAAAAA==&#10;" filled="f" stroked="f" strokeweight=".25pt">
                  <v:textbox inset="1pt,1pt,1pt,1pt">
                    <w:txbxContent>
                      <w:p w:rsidR="00E31695" w:rsidRPr="002B73B7" w:rsidRDefault="00E31695" w:rsidP="00F8554C">
                        <w:pPr>
                          <w:ind w:firstLine="0"/>
                          <w:rPr>
                            <w:rFonts w:ascii="Journal" w:hAnsi="Journal"/>
                            <w:i/>
                            <w:sz w:val="22"/>
                            <w:szCs w:val="22"/>
                          </w:rPr>
                        </w:pPr>
                        <w:r w:rsidRPr="002B73B7">
                          <w:rPr>
                            <w:i/>
                            <w:sz w:val="22"/>
                            <w:szCs w:val="22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334" o:spid="_x0000_s1041" style="position:absolute;left:4560;top:14712;width:519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  <v:textbox inset="1pt,1pt,1pt,1pt">
                    <w:txbxContent>
                      <w:p w:rsidR="00E31695" w:rsidRPr="002B73B7" w:rsidRDefault="00E31695" w:rsidP="00F8554C">
                        <w:pPr>
                          <w:ind w:firstLine="0"/>
                          <w:rPr>
                            <w:i/>
                            <w:sz w:val="20"/>
                            <w:szCs w:val="20"/>
                          </w:rPr>
                        </w:pPr>
                        <w:r w:rsidRPr="002B73B7">
                          <w:rPr>
                            <w:i/>
                            <w:sz w:val="20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335" o:spid="_x0000_s1042" style="position:absolute;left:9398;top:14989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  <v:textbox inset="1pt,1pt,1pt,1pt">
                    <w:txbxContent>
                      <w:p w:rsidR="00E31695" w:rsidRDefault="00E31695">
                        <w:pPr>
                          <w:ind w:firstLine="0"/>
                          <w:jc w:val="center"/>
                          <w:rPr>
                            <w:rFonts w:ascii="Journal" w:hAnsi="Journal"/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336" o:spid="_x0000_s1043" style="position:absolute;left:9398;top:15281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      <v:textbox inset="1pt,1pt,1pt,1pt">
                    <w:txbxContent>
                      <w:p w:rsidR="00E31695" w:rsidRPr="002B73B7" w:rsidRDefault="00E31695">
                        <w:pPr>
                          <w:ind w:firstLine="0"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337" o:spid="_x0000_s1044" style="position:absolute;left:5160;top:14368;width:6308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  <v:textbox inset="1pt,1pt,1pt,1pt">
                    <w:txbxContent>
                      <w:p w:rsidR="00E31695" w:rsidRPr="006F2572" w:rsidRDefault="00E31695">
                        <w:pPr>
                          <w:pStyle w:val="ab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 w:rsidRPr="00CD4B6F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ДП ІС-</w:t>
                        </w:r>
                        <w:r w:rsidRPr="00CD4B6F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  <w:highlight w:val="yellow"/>
                          </w:rPr>
                          <w:t>0100.</w:t>
                        </w:r>
                        <w:r w:rsidRPr="00CD4B6F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1393-с</w:t>
                        </w:r>
                        <w:r w:rsidRPr="006F2572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.ПЗ</w:t>
                        </w:r>
                      </w:p>
                      <w:p w:rsidR="00E31695" w:rsidRDefault="00E31695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line id="Line 338" o:spid="_x0000_s1045" style="position:absolute;visibility:visible;mso-wrap-style:square" from="1140,14969" to="11499,14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  <v:line id="Line 339" o:spid="_x0000_s1046" style="position:absolute;visibility:visible;mso-wrap-style:square" from="1147,14687" to="5101,1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  <v:line id="Line 340" o:spid="_x0000_s1047" style="position:absolute;visibility:visible;mso-wrap-style:square" from="1139,14404" to="5093,14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      <v:line id="Line 341" o:spid="_x0000_s1048" style="position:absolute;visibility:visible;mso-wrap-style:square" from="1139,15532" to="5093,1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      <v:line id="Line 342" o:spid="_x0000_s1049" style="position:absolute;visibility:visible;mso-wrap-style:square" from="1139,15249" to="5093,1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  <v:group id="Group 343" o:spid="_x0000_s1050" style="position:absolute;left:1154;top:149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rect id="Rectangle 344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    <v:textbox inset="1pt,1pt,1pt,1pt">
                      <w:txbxContent>
                        <w:p w:rsidR="00E31695" w:rsidRPr="002B73B7" w:rsidRDefault="00E31695">
                          <w:pPr>
                            <w:ind w:firstLine="0"/>
                            <w:rPr>
                              <w:i/>
                              <w:sz w:val="20"/>
                              <w:szCs w:val="20"/>
                            </w:rPr>
                          </w:pPr>
                          <w:proofErr w:type="spellStart"/>
                          <w:r w:rsidRPr="002B73B7">
                            <w:rPr>
                              <w:i/>
                              <w:sz w:val="20"/>
                              <w:szCs w:val="20"/>
                            </w:rPr>
                            <w:t>Розроб</w:t>
                          </w:r>
                          <w:proofErr w:type="spellEnd"/>
                          <w:r w:rsidRPr="002B73B7">
                            <w:rPr>
                              <w:i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5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    <v:textbox inset="1pt,1pt,1pt,1pt">
                      <w:txbxContent>
                        <w:p w:rsidR="00E31695" w:rsidRDefault="00E31695">
                          <w:pPr>
                            <w:ind w:firstLine="0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417F89">
                            <w:rPr>
                              <w:i/>
                              <w:sz w:val="18"/>
                              <w:szCs w:val="18"/>
                              <w:highlight w:val="yellow"/>
                            </w:rPr>
                            <w:t>Іванов І.І.</w:t>
                          </w:r>
                        </w:p>
                        <w:p w:rsidR="00E31695" w:rsidRDefault="00E31695"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46" o:spid="_x0000_s1053" style="position:absolute;left:1154;top:15273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rect id="Rectangle 347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  <v:textbox inset="1pt,1pt,1pt,1pt">
                      <w:txbxContent>
                        <w:p w:rsidR="00E31695" w:rsidRPr="002B73B7" w:rsidRDefault="00E31695">
                          <w:pPr>
                            <w:ind w:firstLine="0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2B73B7">
                            <w:rPr>
                              <w:i/>
                              <w:sz w:val="20"/>
                              <w:szCs w:val="20"/>
                            </w:rPr>
                            <w:t>Перевірив.</w:t>
                          </w:r>
                        </w:p>
                        <w:p w:rsidR="00E31695" w:rsidRPr="002B73B7" w:rsidRDefault="00E31695" w:rsidP="00F8554C">
                          <w:pPr>
                            <w:rPr>
                              <w:i/>
                            </w:rPr>
                          </w:pPr>
                          <w:r w:rsidRPr="002B73B7"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8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  <v:textbox inset="1pt,1pt,1pt,1pt">
                      <w:txbxContent>
                        <w:p w:rsidR="00E31695" w:rsidRDefault="00E31695">
                          <w:pPr>
                            <w:ind w:firstLine="0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417F89">
                            <w:rPr>
                              <w:i/>
                              <w:sz w:val="18"/>
                              <w:szCs w:val="18"/>
                              <w:highlight w:val="yellow"/>
                            </w:rPr>
                            <w:t>Баня Є.М.</w:t>
                          </w:r>
                        </w:p>
                        <w:p w:rsidR="00E31695" w:rsidRDefault="00E31695"/>
                      </w:txbxContent>
                    </v:textbox>
                  </v:rect>
                </v:group>
                <v:group id="Group 349" o:spid="_x0000_s1056" style="position:absolute;left:1154;top:15557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rect id="Rectangle 350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  <v:textbox inset="1pt,1pt,1pt,1pt">
                      <w:txbxContent>
                        <w:p w:rsidR="00E31695" w:rsidRDefault="00E31695">
                          <w:pPr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v:textbox>
                  </v:rect>
                  <v:rect id="Rectangle 351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      <v:textbox inset="1pt,1pt,1pt,1pt">
                      <w:txbxContent>
                        <w:p w:rsidR="00E31695" w:rsidRDefault="00E31695">
                          <w:pPr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v:textbox>
                  </v:rect>
                </v:group>
                <v:group id="Group 352" o:spid="_x0000_s1059" style="position:absolute;left:1154;top:1583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<v:rect id="Rectangle 353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      <v:textbox inset="1pt,1pt,1pt,1pt">
                      <w:txbxContent>
                        <w:p w:rsidR="00E31695" w:rsidRDefault="00E31695">
                          <w:pPr>
                            <w:ind w:firstLine="0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 xml:space="preserve">Н. </w:t>
                          </w:r>
                          <w:proofErr w:type="spellStart"/>
                          <w:r>
                            <w:rPr>
                              <w:i/>
                              <w:sz w:val="20"/>
                              <w:szCs w:val="20"/>
                            </w:rPr>
                            <w:t>кон</w:t>
                          </w:r>
                          <w:proofErr w:type="spellEnd"/>
                          <w:r>
                            <w:rPr>
                              <w:i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54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      <v:textbox inset="1pt,1pt,1pt,1pt">
                      <w:txbxContent>
                        <w:p w:rsidR="00E31695" w:rsidRDefault="00E31695">
                          <w:pPr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F14397">
                            <w:rPr>
                              <w:i/>
                              <w:sz w:val="16"/>
                              <w:szCs w:val="16"/>
                              <w:highlight w:val="yellow"/>
                            </w:rPr>
                            <w:t>Сперкач</w:t>
                          </w:r>
                          <w:proofErr w:type="spellEnd"/>
                          <w:r w:rsidRPr="00F14397">
                            <w:rPr>
                              <w:i/>
                              <w:sz w:val="16"/>
                              <w:szCs w:val="16"/>
                              <w:highlight w:val="yellow"/>
                            </w:rPr>
                            <w:t xml:space="preserve"> М.О.</w:t>
                          </w:r>
                        </w:p>
                      </w:txbxContent>
                    </v:textbox>
                  </v:rect>
                </v:group>
                <v:group id="Group 355" o:spid="_x0000_s1062" style="position:absolute;left:1154;top:16109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rect id="Rectangle 356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    <v:textbox inset="1pt,1pt,1pt,1pt">
                      <w:txbxContent>
                        <w:p w:rsidR="00E31695" w:rsidRDefault="00E31695">
                          <w:pPr>
                            <w:ind w:firstLine="0"/>
                            <w:rPr>
                              <w:rFonts w:ascii="Journal" w:hAnsi="Journal"/>
                              <w:i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20"/>
                              <w:szCs w:val="20"/>
                            </w:rPr>
                            <w:t>Затв</w:t>
                          </w:r>
                          <w:proofErr w:type="spellEnd"/>
                          <w:r>
                            <w:rPr>
                              <w:i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57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    <v:textbox inset="1pt,1pt,1pt,1pt">
                      <w:txbxContent>
                        <w:p w:rsidR="00E31695" w:rsidRDefault="00E31695">
                          <w:pPr>
                            <w:ind w:firstLine="0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417F89">
                            <w:rPr>
                              <w:i/>
                              <w:sz w:val="18"/>
                              <w:szCs w:val="18"/>
                              <w:highlight w:val="yellow"/>
                            </w:rPr>
                            <w:t>Баня Є.М.</w:t>
                          </w:r>
                        </w:p>
                        <w:p w:rsidR="00E31695" w:rsidRDefault="00E31695">
                          <w:pPr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v:textbox>
                  </v:rect>
                </v:group>
                <v:line id="Line 358" o:spid="_x0000_s1065" style="position:absolute;visibility:visible;mso-wrap-style:square" from="8505,14974" to="8506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<v:rect id="Rectangle 359" o:spid="_x0000_s1066" style="position:absolute;left:5174;top:15034;width:3264;height:1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      <v:textbox inset="1pt,1pt,1pt,1pt">
                    <w:txbxContent>
                      <w:p w:rsidR="00E31695" w:rsidRDefault="00E31695">
                        <w:pPr>
                          <w:jc w:val="center"/>
                          <w:rPr>
                            <w:lang w:val="ru-RU"/>
                          </w:rPr>
                        </w:pPr>
                      </w:p>
                      <w:p w:rsidR="00E31695" w:rsidRDefault="00E31695">
                        <w:pPr>
                          <w:ind w:firstLine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highlight w:val="yellow"/>
                            <w:lang w:val="ru-RU"/>
                          </w:rPr>
                          <w:t xml:space="preserve">Тема </w:t>
                        </w:r>
                        <w:proofErr w:type="spellStart"/>
                        <w:r>
                          <w:rPr>
                            <w:highlight w:val="yellow"/>
                            <w:lang w:val="ru-RU"/>
                          </w:rPr>
                          <w:t>згідно</w:t>
                        </w:r>
                        <w:proofErr w:type="spellEnd"/>
                        <w:r>
                          <w:rPr>
                            <w:highlight w:val="yellow"/>
                            <w:lang w:val="ru-RU"/>
                          </w:rPr>
                          <w:t xml:space="preserve"> з наказом</w:t>
                        </w:r>
                        <w:r>
                          <w:rPr>
                            <w:lang w:val="ru-RU"/>
                          </w:rPr>
                          <w:t xml:space="preserve"> </w:t>
                        </w:r>
                      </w:p>
                      <w:p w:rsidR="00E31695" w:rsidRDefault="00E31695">
                        <w:pPr>
                          <w:jc w:val="center"/>
                          <w:rPr>
                            <w:i/>
                          </w:rPr>
                        </w:pPr>
                      </w:p>
                    </w:txbxContent>
                  </v:textbox>
                </v:rect>
                <v:line id="Line 360" o:spid="_x0000_s1067" style="position:absolute;visibility:visible;mso-wrap-style:square" from="8512,15252" to="11505,15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  <v:line id="Line 361" o:spid="_x0000_s1068" style="position:absolute;visibility:visible;mso-wrap-style:square" from="8511,15533" to="11504,15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  <v:line id="Line 362" o:spid="_x0000_s1069" style="position:absolute;visibility:visible;mso-wrap-style:square" from="10206,14974" to="1020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UUy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NRTIvgAAANwAAAAPAAAAAAAAAAAAAAAAAKEC&#10;AABkcnMvZG93bnJldi54bWxQSwUGAAAAAAQABAD5AAAAjAMAAAAA&#10;" strokeweight="2pt"/>
                <v:rect id="Rectangle 363" o:spid="_x0000_s1070" style="position:absolute;left:8550;top:14989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  <v:textbox inset="1pt,1pt,1pt,1pt">
                    <w:txbxContent>
                      <w:p w:rsidR="00E31695" w:rsidRDefault="00E31695">
                        <w:pPr>
                          <w:ind w:firstLine="0"/>
                          <w:jc w:val="center"/>
                          <w:rPr>
                            <w:rFonts w:ascii="Journal" w:hAnsi="Journal"/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</w:rPr>
                          <w:t>Літ</w:t>
                        </w:r>
                        <w:r>
                          <w:rPr>
                            <w:rFonts w:ascii="Journal" w:hAnsi="Journal"/>
                            <w:i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4" o:spid="_x0000_s1071" style="position:absolute;left:10253;top:14989;width:1207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      <v:textbox inset="1pt,1pt,1pt,1pt">
                    <w:txbxContent>
                      <w:p w:rsidR="00E31695" w:rsidRDefault="00E31695">
                        <w:pPr>
                          <w:ind w:firstLine="0"/>
                          <w:jc w:val="center"/>
                          <w:rPr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365" o:spid="_x0000_s1072" style="position:absolute;left:10260;top:15273;width:1207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<v:textbox inset="1pt,1pt,1pt,1pt">
                    <w:txbxContent>
                      <w:p w:rsidR="00E31695" w:rsidRDefault="00E31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E31695" w:rsidRDefault="00E31695">
                        <w:r>
                          <w:t xml:space="preserve"> </w:t>
                        </w:r>
                        <w:r>
                          <w:t>–</w:t>
                        </w:r>
                      </w:p>
                    </w:txbxContent>
                  </v:textbox>
                </v:rect>
                <v:line id="Line 366" o:spid="_x0000_s1073" style="position:absolute;visibility:visible;mso-wrap-style:square" from="8789,15257" to="8790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2QeM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2QeMIAAADcAAAADwAAAAAAAAAAAAAA&#10;AAChAgAAZHJzL2Rvd25yZXYueG1sUEsFBgAAAAAEAAQA+QAAAJADAAAAAA==&#10;" strokeweight="1pt"/>
                <v:line id="Line 367" o:spid="_x0000_s1074" style="position:absolute;visibility:visible;mso-wrap-style:square" from="9072,15258" to="9073,1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8OD8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n8H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8OD8IAAADcAAAADwAAAAAAAAAAAAAA&#10;AAChAgAAZHJzL2Rvd25yZXYueG1sUEsFBgAAAAAEAAQA+QAAAJADAAAAAA==&#10;" strokeweight="1pt"/>
                <v:rect id="Rectangle 368" o:spid="_x0000_s1075" style="position:absolute;left:8550;top:15630;width:2910;height: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E31695" w:rsidRDefault="00E31695" w:rsidP="00CD4B6F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ind w:right="-107" w:hanging="136"/>
                          <w:jc w:val="center"/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x-none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  <w:t>НТУУ «</w:t>
                        </w:r>
                        <w:r w:rsidRPr="003B30BC"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  <w:t>КПІ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  <w:t xml:space="preserve"> ім. Ігоря Сікорського» ФІОТ</w:t>
                        </w:r>
                      </w:p>
                      <w:p w:rsidR="00E31695" w:rsidRPr="006F2572" w:rsidRDefault="00E31695">
                        <w:pPr>
                          <w:autoSpaceDE w:val="0"/>
                          <w:autoSpaceDN w:val="0"/>
                          <w:adjustRightInd w:val="0"/>
                          <w:spacing w:line="239" w:lineRule="atLeast"/>
                          <w:ind w:firstLine="0"/>
                          <w:jc w:val="center"/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x-none"/>
                          </w:rPr>
                          <w:t>кафедра АСОІУ</w:t>
                        </w:r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lang w:val="x-none"/>
                          </w:rPr>
                          <w:t>гр. ІС-</w:t>
                        </w:r>
                        <w:r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  <w:r w:rsidRPr="004746DC">
                          <w:rPr>
                            <w:i/>
                            <w:iCs/>
                            <w:color w:val="000000"/>
                            <w:sz w:val="20"/>
                            <w:szCs w:val="20"/>
                            <w:highlight w:val="yellow"/>
                          </w:rPr>
                          <w:t>1</w:t>
                        </w:r>
                      </w:p>
                      <w:p w:rsidR="00E31695" w:rsidRDefault="00E31695">
                        <w:pPr>
                          <w:rPr>
                            <w:lang w:val="x-none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FD76AD" w:rsidRPr="006A7BE8">
        <w:t>АНОТАЦІЯ</w:t>
      </w:r>
    </w:p>
    <w:p w:rsidR="002B0208" w:rsidRPr="006A7BE8" w:rsidRDefault="002B0208" w:rsidP="002B0208">
      <w:pPr>
        <w:rPr>
          <w:sz w:val="28"/>
          <w:szCs w:val="28"/>
        </w:rPr>
      </w:pPr>
      <w:r w:rsidRPr="006A7BE8">
        <w:rPr>
          <w:b/>
          <w:bCs/>
          <w:sz w:val="28"/>
          <w:szCs w:val="28"/>
        </w:rPr>
        <w:t>Структура та обсяг роботи.</w:t>
      </w:r>
      <w:r w:rsidRPr="006A7BE8">
        <w:rPr>
          <w:sz w:val="28"/>
          <w:szCs w:val="28"/>
        </w:rPr>
        <w:t xml:space="preserve"> Пояснювальна записка дипломного проекту складається з шести розділів, містить </w:t>
      </w:r>
      <w:r w:rsidRPr="006A7BE8">
        <w:rPr>
          <w:sz w:val="28"/>
          <w:szCs w:val="28"/>
          <w:highlight w:val="yellow"/>
        </w:rPr>
        <w:t>??</w:t>
      </w:r>
      <w:r w:rsidRPr="006A7BE8">
        <w:rPr>
          <w:sz w:val="28"/>
          <w:szCs w:val="28"/>
        </w:rPr>
        <w:t xml:space="preserve"> рисунків, </w:t>
      </w:r>
      <w:r w:rsidRPr="006A7BE8">
        <w:rPr>
          <w:sz w:val="28"/>
          <w:szCs w:val="28"/>
          <w:highlight w:val="yellow"/>
        </w:rPr>
        <w:t>??</w:t>
      </w:r>
      <w:r w:rsidRPr="006A7BE8">
        <w:rPr>
          <w:sz w:val="28"/>
          <w:szCs w:val="28"/>
        </w:rPr>
        <w:t xml:space="preserve"> таблиць, </w:t>
      </w:r>
      <w:r w:rsidRPr="006A7BE8">
        <w:rPr>
          <w:sz w:val="28"/>
          <w:szCs w:val="28"/>
          <w:highlight w:val="yellow"/>
        </w:rPr>
        <w:t>?</w:t>
      </w:r>
      <w:r w:rsidRPr="006A7BE8">
        <w:rPr>
          <w:sz w:val="28"/>
          <w:szCs w:val="28"/>
          <w:highlight w:val="yellow"/>
          <w:lang w:val="ru-RU"/>
        </w:rPr>
        <w:t>?</w:t>
      </w:r>
      <w:r w:rsidRPr="006A7BE8">
        <w:rPr>
          <w:sz w:val="28"/>
          <w:szCs w:val="28"/>
        </w:rPr>
        <w:t xml:space="preserve"> додатків, </w:t>
      </w:r>
      <w:r w:rsidRPr="006A7BE8">
        <w:rPr>
          <w:sz w:val="28"/>
          <w:szCs w:val="28"/>
          <w:highlight w:val="yellow"/>
        </w:rPr>
        <w:t>??</w:t>
      </w:r>
      <w:r w:rsidRPr="006A7BE8">
        <w:rPr>
          <w:sz w:val="28"/>
          <w:szCs w:val="28"/>
        </w:rPr>
        <w:t xml:space="preserve"> джерел.</w:t>
      </w:r>
    </w:p>
    <w:p w:rsidR="002B0208" w:rsidRPr="006A7BE8" w:rsidRDefault="002B0208" w:rsidP="002B0208">
      <w:pPr>
        <w:rPr>
          <w:sz w:val="28"/>
          <w:szCs w:val="28"/>
        </w:rPr>
      </w:pPr>
      <w:r>
        <w:rPr>
          <w:sz w:val="28"/>
          <w:szCs w:val="28"/>
        </w:rPr>
        <w:t>Д</w:t>
      </w:r>
      <w:r w:rsidRPr="006A7BE8">
        <w:rPr>
          <w:sz w:val="28"/>
          <w:szCs w:val="28"/>
        </w:rPr>
        <w:t>ипломн</w:t>
      </w:r>
      <w:r>
        <w:rPr>
          <w:sz w:val="28"/>
          <w:szCs w:val="28"/>
        </w:rPr>
        <w:t>ий</w:t>
      </w:r>
      <w:r w:rsidRPr="006A7BE8">
        <w:rPr>
          <w:sz w:val="28"/>
          <w:szCs w:val="28"/>
        </w:rPr>
        <w:t xml:space="preserve"> проект</w:t>
      </w:r>
      <w:r>
        <w:rPr>
          <w:sz w:val="28"/>
          <w:szCs w:val="28"/>
        </w:rPr>
        <w:t xml:space="preserve">  присвячений розробці комплексу задач … . </w:t>
      </w:r>
      <w:r w:rsidRPr="006A7BE8">
        <w:rPr>
          <w:sz w:val="28"/>
          <w:szCs w:val="28"/>
          <w:highlight w:val="green"/>
        </w:rPr>
        <w:t>Цілі та задачі розробки</w:t>
      </w:r>
      <w:r>
        <w:rPr>
          <w:sz w:val="28"/>
          <w:szCs w:val="28"/>
        </w:rPr>
        <w:t>.</w:t>
      </w:r>
    </w:p>
    <w:p w:rsidR="002B0208" w:rsidRPr="006A7BE8" w:rsidRDefault="002B0208" w:rsidP="002B0208">
      <w:pPr>
        <w:rPr>
          <w:sz w:val="28"/>
          <w:szCs w:val="28"/>
        </w:rPr>
      </w:pPr>
      <w:r w:rsidRPr="006A7BE8">
        <w:rPr>
          <w:sz w:val="28"/>
          <w:szCs w:val="28"/>
        </w:rPr>
        <w:t>У розділі інформаційного забезпечення …</w:t>
      </w:r>
    </w:p>
    <w:p w:rsidR="002B0208" w:rsidRPr="006A7BE8" w:rsidRDefault="002B0208" w:rsidP="002B0208">
      <w:pPr>
        <w:rPr>
          <w:sz w:val="28"/>
          <w:szCs w:val="28"/>
        </w:rPr>
      </w:pPr>
      <w:r w:rsidRPr="006A7BE8">
        <w:rPr>
          <w:sz w:val="28"/>
          <w:szCs w:val="28"/>
        </w:rPr>
        <w:t>Розділ математичного забезпечення присвячений…</w:t>
      </w:r>
    </w:p>
    <w:p w:rsidR="002B0208" w:rsidRPr="006A7BE8" w:rsidRDefault="002B0208" w:rsidP="002B0208">
      <w:pPr>
        <w:rPr>
          <w:sz w:val="28"/>
          <w:szCs w:val="28"/>
        </w:rPr>
      </w:pPr>
      <w:r w:rsidRPr="006A7BE8">
        <w:rPr>
          <w:sz w:val="28"/>
          <w:szCs w:val="28"/>
        </w:rPr>
        <w:t xml:space="preserve">Програмне забезпечення … </w:t>
      </w:r>
    </w:p>
    <w:p w:rsidR="002B0208" w:rsidRPr="006A7BE8" w:rsidRDefault="002B0208" w:rsidP="002B0208">
      <w:pPr>
        <w:rPr>
          <w:sz w:val="28"/>
          <w:szCs w:val="28"/>
        </w:rPr>
      </w:pPr>
      <w:r w:rsidRPr="006A7BE8">
        <w:rPr>
          <w:sz w:val="28"/>
          <w:szCs w:val="28"/>
        </w:rPr>
        <w:t xml:space="preserve">У технологічному розділі … </w:t>
      </w:r>
    </w:p>
    <w:p w:rsidR="002B0208" w:rsidRDefault="002B0208" w:rsidP="002B0208"/>
    <w:tbl>
      <w:tblPr>
        <w:tblW w:w="0" w:type="auto"/>
        <w:tblInd w:w="817" w:type="dxa"/>
        <w:tblLook w:val="01E0" w:firstRow="1" w:lastRow="1" w:firstColumn="1" w:lastColumn="1" w:noHBand="0" w:noVBand="0"/>
      </w:tblPr>
      <w:tblGrid>
        <w:gridCol w:w="8753"/>
      </w:tblGrid>
      <w:tr w:rsidR="002B0208" w:rsidRPr="006A7BE8" w:rsidTr="00F53784">
        <w:tc>
          <w:tcPr>
            <w:tcW w:w="9036" w:type="dxa"/>
          </w:tcPr>
          <w:p w:rsidR="002B0208" w:rsidRPr="006A7BE8" w:rsidRDefault="002B0208" w:rsidP="00F53784">
            <w:pPr>
              <w:ind w:firstLine="0"/>
              <w:rPr>
                <w:sz w:val="28"/>
                <w:szCs w:val="28"/>
              </w:rPr>
            </w:pPr>
            <w:r w:rsidRPr="006A7BE8">
              <w:rPr>
                <w:sz w:val="28"/>
                <w:szCs w:val="28"/>
                <w:highlight w:val="yellow"/>
              </w:rPr>
              <w:t>ТУТ МАЄ БУТИ ПЕРЕЛІК КЛЮЧОВИХ СЛІВ: ВЕЛИКИМ ЛІТЕРАМИ, ЧЕРЕЗ КОМУ.</w:t>
            </w:r>
          </w:p>
        </w:tc>
      </w:tr>
      <w:tr w:rsidR="002B0208" w:rsidRPr="006A7BE8" w:rsidTr="00F53784">
        <w:tc>
          <w:tcPr>
            <w:tcW w:w="9036" w:type="dxa"/>
          </w:tcPr>
          <w:p w:rsidR="002B0208" w:rsidRPr="006A7BE8" w:rsidRDefault="002B0208" w:rsidP="00F53784">
            <w:pPr>
              <w:ind w:firstLine="0"/>
              <w:rPr>
                <w:sz w:val="28"/>
                <w:szCs w:val="28"/>
                <w:highlight w:val="yellow"/>
              </w:rPr>
            </w:pPr>
          </w:p>
        </w:tc>
      </w:tr>
    </w:tbl>
    <w:p w:rsidR="00FD76AD" w:rsidRPr="006A7BE8" w:rsidRDefault="00FD76AD" w:rsidP="002B0208">
      <w:pPr>
        <w:pStyle w:val="a6"/>
        <w:rPr>
          <w:lang w:val="uk-UA"/>
        </w:rPr>
      </w:pPr>
      <w:r w:rsidRPr="006A7BE8">
        <w:lastRenderedPageBreak/>
        <w:t>ABSTRACT</w:t>
      </w:r>
    </w:p>
    <w:p w:rsidR="00FD76AD" w:rsidRDefault="00FD76AD"/>
    <w:p w:rsidR="00FD76AD" w:rsidRPr="006A7BE8" w:rsidRDefault="00FD76AD">
      <w:pPr>
        <w:rPr>
          <w:i/>
          <w:sz w:val="28"/>
          <w:szCs w:val="28"/>
        </w:rPr>
      </w:pPr>
      <w:r w:rsidRPr="006A7BE8">
        <w:rPr>
          <w:i/>
          <w:sz w:val="28"/>
          <w:szCs w:val="28"/>
        </w:rPr>
        <w:t xml:space="preserve">Той самий текст, що й в анотації, але іноземною мовою (англійська, німецька, </w:t>
      </w:r>
      <w:r w:rsidRPr="00592923">
        <w:rPr>
          <w:i/>
          <w:sz w:val="28"/>
          <w:szCs w:val="28"/>
          <w:highlight w:val="yellow"/>
        </w:rPr>
        <w:t>НЕ російська)</w:t>
      </w:r>
    </w:p>
    <w:bookmarkEnd w:id="0"/>
    <w:p w:rsidR="002B0208" w:rsidRDefault="002B0208" w:rsidP="002B0208">
      <w:pPr>
        <w:pStyle w:val="a6"/>
      </w:pPr>
      <w:r>
        <w:lastRenderedPageBreak/>
        <w:t>ЗМІ</w:t>
      </w:r>
      <w:proofErr w:type="gramStart"/>
      <w:r>
        <w:t>СТ</w:t>
      </w:r>
      <w:proofErr w:type="gramEnd"/>
    </w:p>
    <w:p w:rsidR="002B0208" w:rsidRDefault="002B0208" w:rsidP="002B0208">
      <w:pPr>
        <w:pStyle w:val="10"/>
        <w:tabs>
          <w:tab w:val="right" w:leader="dot" w:pos="9627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303777083" w:history="1">
        <w:r w:rsidRPr="003043EC">
          <w:rPr>
            <w:rStyle w:val="af"/>
            <w:noProof/>
            <w:lang w:val="ru-RU"/>
          </w:rPr>
          <w:t>Вступ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10"/>
        <w:tabs>
          <w:tab w:val="left" w:pos="1200"/>
          <w:tab w:val="right" w:leader="dot" w:pos="9627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303777084" w:history="1">
        <w:r w:rsidRPr="003043EC">
          <w:rPr>
            <w:rStyle w:val="af"/>
            <w:noProof/>
          </w:rPr>
          <w:t>1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Загальні положення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085" w:history="1">
        <w:r w:rsidRPr="003043EC">
          <w:rPr>
            <w:rStyle w:val="af"/>
            <w:noProof/>
          </w:rPr>
          <w:t>1.1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Опис предметного середовища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30"/>
        <w:tabs>
          <w:tab w:val="left" w:pos="1920"/>
          <w:tab w:val="right" w:leader="dot" w:pos="9627"/>
        </w:tabs>
        <w:rPr>
          <w:rFonts w:ascii="Calibri" w:hAnsi="Calibri"/>
          <w:i w:val="0"/>
          <w:iCs w:val="0"/>
          <w:noProof/>
          <w:sz w:val="22"/>
          <w:szCs w:val="22"/>
          <w:lang w:eastAsia="uk-UA"/>
        </w:rPr>
      </w:pPr>
      <w:hyperlink w:anchor="_Toc303777086" w:history="1">
        <w:r w:rsidRPr="003043EC">
          <w:rPr>
            <w:rStyle w:val="af"/>
            <w:noProof/>
          </w:rPr>
          <w:t>1.1.1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 xml:space="preserve">Опис </w:t>
        </w:r>
        <w:r w:rsidRPr="003043EC">
          <w:rPr>
            <w:rStyle w:val="af"/>
            <w:noProof/>
            <w:lang w:val="ru-RU"/>
          </w:rPr>
          <w:t>процесу</w:t>
        </w:r>
        <w:r w:rsidRPr="003043EC">
          <w:rPr>
            <w:rStyle w:val="af"/>
            <w:noProof/>
            <w:lang w:val="en-US"/>
          </w:rPr>
          <w:t xml:space="preserve"> </w:t>
        </w:r>
        <w:r w:rsidRPr="003043EC">
          <w:rPr>
            <w:rStyle w:val="af"/>
            <w:noProof/>
          </w:rPr>
          <w:t>діяльності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30"/>
        <w:tabs>
          <w:tab w:val="left" w:pos="1920"/>
          <w:tab w:val="right" w:leader="dot" w:pos="9627"/>
        </w:tabs>
        <w:rPr>
          <w:rFonts w:ascii="Calibri" w:hAnsi="Calibri"/>
          <w:i w:val="0"/>
          <w:iCs w:val="0"/>
          <w:noProof/>
          <w:sz w:val="22"/>
          <w:szCs w:val="22"/>
          <w:lang w:eastAsia="uk-UA"/>
        </w:rPr>
      </w:pPr>
      <w:hyperlink w:anchor="_Toc303777087" w:history="1">
        <w:r w:rsidRPr="003043EC">
          <w:rPr>
            <w:rStyle w:val="af"/>
            <w:noProof/>
          </w:rPr>
          <w:t>1.1.2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Опис функціональної моделі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088" w:history="1">
        <w:r w:rsidRPr="003043EC">
          <w:rPr>
            <w:rStyle w:val="af"/>
            <w:noProof/>
          </w:rPr>
          <w:t>1.2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Огляд наявних аналогів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089" w:history="1">
        <w:r w:rsidRPr="003043EC">
          <w:rPr>
            <w:rStyle w:val="af"/>
            <w:noProof/>
          </w:rPr>
          <w:t>1.3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30"/>
        <w:tabs>
          <w:tab w:val="left" w:pos="1920"/>
          <w:tab w:val="right" w:leader="dot" w:pos="9627"/>
        </w:tabs>
        <w:rPr>
          <w:rFonts w:ascii="Calibri" w:hAnsi="Calibri"/>
          <w:i w:val="0"/>
          <w:iCs w:val="0"/>
          <w:noProof/>
          <w:sz w:val="22"/>
          <w:szCs w:val="22"/>
          <w:lang w:eastAsia="uk-UA"/>
        </w:rPr>
      </w:pPr>
      <w:hyperlink w:anchor="_Toc303777090" w:history="1">
        <w:r w:rsidRPr="003043EC">
          <w:rPr>
            <w:rStyle w:val="af"/>
            <w:noProof/>
          </w:rPr>
          <w:t>1.3.1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Призначення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30"/>
        <w:tabs>
          <w:tab w:val="left" w:pos="1920"/>
          <w:tab w:val="right" w:leader="dot" w:pos="9627"/>
        </w:tabs>
        <w:rPr>
          <w:noProof/>
        </w:rPr>
      </w:pPr>
      <w:hyperlink w:anchor="_Toc303777091" w:history="1">
        <w:r w:rsidRPr="003043EC">
          <w:rPr>
            <w:rStyle w:val="af"/>
            <w:noProof/>
          </w:rPr>
          <w:t>1.3.2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Цілі та задачі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r>
        <w:t>Висновок до розділу</w:t>
      </w:r>
    </w:p>
    <w:p w:rsidR="002B0208" w:rsidRDefault="002B0208" w:rsidP="002B0208">
      <w:pPr>
        <w:pStyle w:val="10"/>
        <w:tabs>
          <w:tab w:val="left" w:pos="1200"/>
          <w:tab w:val="right" w:leader="dot" w:pos="9627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303777092" w:history="1">
        <w:r w:rsidRPr="003043EC">
          <w:rPr>
            <w:rStyle w:val="af"/>
            <w:noProof/>
          </w:rPr>
          <w:t>2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Інформаційне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093" w:history="1">
        <w:r w:rsidRPr="003043EC">
          <w:rPr>
            <w:rStyle w:val="af"/>
            <w:noProof/>
          </w:rPr>
          <w:t>2.1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Вхідні дані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094" w:history="1">
        <w:r w:rsidRPr="003043EC">
          <w:rPr>
            <w:rStyle w:val="af"/>
            <w:noProof/>
          </w:rPr>
          <w:t>2.2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Вихідні дані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095" w:history="1">
        <w:r w:rsidRPr="003043EC">
          <w:rPr>
            <w:rStyle w:val="af"/>
            <w:noProof/>
          </w:rPr>
          <w:t>2.3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Опис структури бази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noProof/>
        </w:rPr>
      </w:pPr>
      <w:hyperlink w:anchor="_Toc303777096" w:history="1">
        <w:r w:rsidRPr="003043EC">
          <w:rPr>
            <w:rStyle w:val="af"/>
            <w:noProof/>
          </w:rPr>
          <w:t>2.4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Структура масивів інформації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102" w:history="1">
        <w:r>
          <w:rPr>
            <w:rStyle w:val="af"/>
            <w:noProof/>
          </w:rPr>
          <w:t>Висновок д</w:t>
        </w:r>
        <w:r w:rsidRPr="003043EC">
          <w:rPr>
            <w:rStyle w:val="af"/>
            <w:noProof/>
          </w:rPr>
          <w:t>о розділу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10"/>
        <w:tabs>
          <w:tab w:val="left" w:pos="1200"/>
          <w:tab w:val="right" w:leader="dot" w:pos="9627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303777097" w:history="1">
        <w:r w:rsidRPr="003043EC">
          <w:rPr>
            <w:rStyle w:val="af"/>
            <w:noProof/>
          </w:rPr>
          <w:t>3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Математичне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098" w:history="1">
        <w:r w:rsidRPr="003043EC">
          <w:rPr>
            <w:rStyle w:val="af"/>
            <w:noProof/>
          </w:rPr>
          <w:t>3.1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B94D0B">
          <w:rPr>
            <w:rStyle w:val="af"/>
            <w:noProof/>
            <w:color w:val="auto"/>
          </w:rPr>
          <w:t>Змістовна 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099" w:history="1">
        <w:r w:rsidRPr="003043EC">
          <w:rPr>
            <w:rStyle w:val="af"/>
            <w:noProof/>
          </w:rPr>
          <w:t>3.2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Математична 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100" w:history="1">
        <w:r w:rsidRPr="003043EC">
          <w:rPr>
            <w:rStyle w:val="af"/>
            <w:noProof/>
          </w:rPr>
          <w:t>3.3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Обґрунтування  методу розв’язання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101" w:history="1">
        <w:r w:rsidRPr="003043EC">
          <w:rPr>
            <w:rStyle w:val="af"/>
            <w:noProof/>
          </w:rPr>
          <w:t>3.4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Опис методу розв’язання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102" w:history="1">
        <w:r>
          <w:rPr>
            <w:rStyle w:val="af"/>
            <w:noProof/>
          </w:rPr>
          <w:t>Висновок д</w:t>
        </w:r>
        <w:r w:rsidRPr="003043EC">
          <w:rPr>
            <w:rStyle w:val="af"/>
            <w:noProof/>
          </w:rPr>
          <w:t>о розділу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10"/>
        <w:tabs>
          <w:tab w:val="left" w:pos="1200"/>
          <w:tab w:val="right" w:leader="dot" w:pos="9627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303777103" w:history="1">
        <w:r w:rsidRPr="003043EC">
          <w:rPr>
            <w:rStyle w:val="af"/>
            <w:noProof/>
          </w:rPr>
          <w:t>4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  <w:lang w:val="ru-RU"/>
          </w:rPr>
          <w:t xml:space="preserve">Програмне та технічне </w:t>
        </w:r>
        <w:r w:rsidRPr="003043EC">
          <w:rPr>
            <w:rStyle w:val="af"/>
            <w:noProof/>
          </w:rPr>
          <w:t>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104" w:history="1">
        <w:r w:rsidRPr="003043EC">
          <w:rPr>
            <w:rStyle w:val="af"/>
            <w:noProof/>
            <w:lang w:val="ru-RU"/>
          </w:rPr>
          <w:t>4.1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Засоби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105" w:history="1">
        <w:r w:rsidRPr="003043EC">
          <w:rPr>
            <w:rStyle w:val="af"/>
            <w:noProof/>
          </w:rPr>
          <w:t>4.2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Вимоги до технічного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30"/>
        <w:tabs>
          <w:tab w:val="left" w:pos="1920"/>
          <w:tab w:val="right" w:leader="dot" w:pos="9627"/>
        </w:tabs>
        <w:rPr>
          <w:rFonts w:ascii="Calibri" w:hAnsi="Calibri"/>
          <w:i w:val="0"/>
          <w:iCs w:val="0"/>
          <w:noProof/>
          <w:sz w:val="22"/>
          <w:szCs w:val="22"/>
          <w:lang w:eastAsia="uk-UA"/>
        </w:rPr>
      </w:pPr>
      <w:hyperlink w:anchor="_Toc303777106" w:history="1">
        <w:r w:rsidRPr="003043EC">
          <w:rPr>
            <w:rStyle w:val="af"/>
            <w:noProof/>
          </w:rPr>
          <w:t>4.2.1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Загальні вимоги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30"/>
        <w:tabs>
          <w:tab w:val="left" w:pos="1920"/>
          <w:tab w:val="right" w:leader="dot" w:pos="9627"/>
        </w:tabs>
        <w:rPr>
          <w:rFonts w:ascii="Calibri" w:hAnsi="Calibri"/>
          <w:i w:val="0"/>
          <w:iCs w:val="0"/>
          <w:noProof/>
          <w:sz w:val="22"/>
          <w:szCs w:val="22"/>
          <w:lang w:eastAsia="uk-UA"/>
        </w:rPr>
      </w:pPr>
      <w:hyperlink w:anchor="_Toc303777107" w:history="1">
        <w:r w:rsidRPr="003043EC">
          <w:rPr>
            <w:rStyle w:val="af"/>
            <w:noProof/>
          </w:rPr>
          <w:t>4.2.2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Опис локальної обчислювальної мережі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108" w:history="1">
        <w:r w:rsidRPr="003043EC">
          <w:rPr>
            <w:rStyle w:val="af"/>
            <w:noProof/>
          </w:rPr>
          <w:t>4.3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Архітектура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30"/>
        <w:tabs>
          <w:tab w:val="left" w:pos="1920"/>
          <w:tab w:val="right" w:leader="dot" w:pos="9627"/>
        </w:tabs>
        <w:rPr>
          <w:rFonts w:ascii="Calibri" w:hAnsi="Calibri"/>
          <w:i w:val="0"/>
          <w:iCs w:val="0"/>
          <w:noProof/>
          <w:sz w:val="22"/>
          <w:szCs w:val="22"/>
          <w:lang w:eastAsia="uk-UA"/>
        </w:rPr>
      </w:pPr>
      <w:hyperlink w:anchor="_Toc303777109" w:history="1">
        <w:r w:rsidRPr="003043EC">
          <w:rPr>
            <w:rStyle w:val="af"/>
            <w:noProof/>
          </w:rPr>
          <w:t>4.3.1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Діаграма класів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30"/>
        <w:tabs>
          <w:tab w:val="left" w:pos="1920"/>
          <w:tab w:val="right" w:leader="dot" w:pos="9627"/>
        </w:tabs>
        <w:rPr>
          <w:rFonts w:ascii="Calibri" w:hAnsi="Calibri"/>
          <w:i w:val="0"/>
          <w:iCs w:val="0"/>
          <w:noProof/>
          <w:sz w:val="22"/>
          <w:szCs w:val="22"/>
          <w:lang w:eastAsia="uk-UA"/>
        </w:rPr>
      </w:pPr>
      <w:hyperlink w:anchor="_Toc303777110" w:history="1">
        <w:r w:rsidRPr="003043EC">
          <w:rPr>
            <w:rStyle w:val="af"/>
            <w:noProof/>
          </w:rPr>
          <w:t>4.3.2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Діаграма послідовності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30"/>
        <w:tabs>
          <w:tab w:val="left" w:pos="1920"/>
          <w:tab w:val="right" w:leader="dot" w:pos="9627"/>
        </w:tabs>
        <w:rPr>
          <w:rFonts w:ascii="Calibri" w:hAnsi="Calibri"/>
          <w:i w:val="0"/>
          <w:iCs w:val="0"/>
          <w:noProof/>
          <w:sz w:val="22"/>
          <w:szCs w:val="22"/>
          <w:lang w:eastAsia="uk-UA"/>
        </w:rPr>
      </w:pPr>
      <w:hyperlink w:anchor="_Toc303777111" w:history="1">
        <w:r w:rsidRPr="003043EC">
          <w:rPr>
            <w:rStyle w:val="af"/>
            <w:noProof/>
          </w:rPr>
          <w:t>4.3.3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Діаграма компонентів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30"/>
        <w:tabs>
          <w:tab w:val="left" w:pos="1920"/>
          <w:tab w:val="right" w:leader="dot" w:pos="9627"/>
        </w:tabs>
        <w:rPr>
          <w:rFonts w:ascii="Calibri" w:hAnsi="Calibri"/>
          <w:i w:val="0"/>
          <w:iCs w:val="0"/>
          <w:noProof/>
          <w:sz w:val="22"/>
          <w:szCs w:val="22"/>
          <w:lang w:eastAsia="uk-UA"/>
        </w:rPr>
      </w:pPr>
      <w:hyperlink w:anchor="_Toc303777112" w:history="1">
        <w:r w:rsidRPr="003043EC">
          <w:rPr>
            <w:rStyle w:val="af"/>
            <w:noProof/>
          </w:rPr>
          <w:t>4.3.4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Специфікація функцій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noProof/>
        </w:rPr>
      </w:pPr>
      <w:hyperlink w:anchor="_Toc303777113" w:history="1">
        <w:r w:rsidRPr="003043EC">
          <w:rPr>
            <w:rStyle w:val="af"/>
            <w:noProof/>
            <w:lang w:val="ru-RU"/>
          </w:rPr>
          <w:t>4.4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  <w:lang w:val="ru-RU"/>
          </w:rPr>
          <w:t>Опис звітів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102" w:history="1">
        <w:r>
          <w:rPr>
            <w:rStyle w:val="af"/>
            <w:noProof/>
          </w:rPr>
          <w:t>Висновок д</w:t>
        </w:r>
        <w:r w:rsidRPr="003043EC">
          <w:rPr>
            <w:rStyle w:val="af"/>
            <w:noProof/>
          </w:rPr>
          <w:t>о розділу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10"/>
        <w:tabs>
          <w:tab w:val="left" w:pos="1200"/>
          <w:tab w:val="right" w:leader="dot" w:pos="9627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303777114" w:history="1">
        <w:r w:rsidRPr="003043EC">
          <w:rPr>
            <w:rStyle w:val="af"/>
            <w:noProof/>
          </w:rPr>
          <w:t>5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Технологічний розділ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115" w:history="1">
        <w:r w:rsidRPr="003043EC">
          <w:rPr>
            <w:rStyle w:val="af"/>
            <w:noProof/>
          </w:rPr>
          <w:t>5.1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Керівництво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116" w:history="1">
        <w:r w:rsidRPr="003043EC">
          <w:rPr>
            <w:rStyle w:val="af"/>
            <w:noProof/>
          </w:rPr>
          <w:t>5.2</w:t>
        </w:r>
        <w:r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>
          <w:rPr>
            <w:rStyle w:val="af"/>
            <w:noProof/>
          </w:rPr>
          <w:t>В</w:t>
        </w:r>
        <w:r w:rsidRPr="003043EC">
          <w:rPr>
            <w:rStyle w:val="af"/>
            <w:noProof/>
          </w:rPr>
          <w:t>ипробуван</w:t>
        </w:r>
        <w:r>
          <w:rPr>
            <w:rStyle w:val="af"/>
            <w:noProof/>
          </w:rPr>
          <w:t>ня</w:t>
        </w:r>
        <w:r w:rsidRPr="003043EC">
          <w:rPr>
            <w:rStyle w:val="af"/>
            <w:noProof/>
          </w:rPr>
          <w:t xml:space="preserve"> програмного продукту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30"/>
        <w:tabs>
          <w:tab w:val="left" w:pos="1920"/>
          <w:tab w:val="right" w:leader="dot" w:pos="9627"/>
        </w:tabs>
        <w:rPr>
          <w:rFonts w:ascii="Calibri" w:hAnsi="Calibri"/>
          <w:i w:val="0"/>
          <w:iCs w:val="0"/>
          <w:noProof/>
          <w:sz w:val="22"/>
          <w:szCs w:val="22"/>
          <w:lang w:eastAsia="uk-UA"/>
        </w:rPr>
      </w:pPr>
      <w:hyperlink w:anchor="_Toc303777117" w:history="1">
        <w:r w:rsidRPr="003043EC">
          <w:rPr>
            <w:rStyle w:val="af"/>
            <w:noProof/>
          </w:rPr>
          <w:t>5.2.1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Мета випробувань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30"/>
        <w:tabs>
          <w:tab w:val="left" w:pos="1920"/>
          <w:tab w:val="right" w:leader="dot" w:pos="9627"/>
        </w:tabs>
        <w:rPr>
          <w:rFonts w:ascii="Calibri" w:hAnsi="Calibri"/>
          <w:i w:val="0"/>
          <w:iCs w:val="0"/>
          <w:noProof/>
          <w:sz w:val="22"/>
          <w:szCs w:val="22"/>
          <w:lang w:eastAsia="uk-UA"/>
        </w:rPr>
      </w:pPr>
      <w:hyperlink w:anchor="_Toc303777118" w:history="1">
        <w:r w:rsidRPr="003043EC">
          <w:rPr>
            <w:rStyle w:val="af"/>
            <w:noProof/>
          </w:rPr>
          <w:t>5.2.2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Загальні положення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30"/>
        <w:tabs>
          <w:tab w:val="left" w:pos="1920"/>
          <w:tab w:val="right" w:leader="dot" w:pos="9627"/>
        </w:tabs>
        <w:rPr>
          <w:noProof/>
        </w:rPr>
      </w:pPr>
      <w:hyperlink w:anchor="_Toc303777119" w:history="1">
        <w:r w:rsidRPr="003043EC">
          <w:rPr>
            <w:rStyle w:val="af"/>
            <w:noProof/>
          </w:rPr>
          <w:t>5.2.3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eastAsia="uk-UA"/>
          </w:rPr>
          <w:tab/>
        </w:r>
        <w:r w:rsidRPr="003043EC">
          <w:rPr>
            <w:rStyle w:val="af"/>
            <w:noProof/>
          </w:rPr>
          <w:t>Результати випробувань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22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303777102" w:history="1">
        <w:r>
          <w:rPr>
            <w:rStyle w:val="af"/>
            <w:noProof/>
          </w:rPr>
          <w:t>Висновок д</w:t>
        </w:r>
        <w:r w:rsidRPr="003043EC">
          <w:rPr>
            <w:rStyle w:val="af"/>
            <w:noProof/>
          </w:rPr>
          <w:t>о розділу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10"/>
        <w:tabs>
          <w:tab w:val="right" w:leader="dot" w:pos="9627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303777123" w:history="1">
        <w:r w:rsidRPr="00167836">
          <w:rPr>
            <w:rStyle w:val="af"/>
            <w:noProof/>
            <w:color w:val="auto"/>
            <w:lang w:val="ru-RU"/>
          </w:rPr>
          <w:t>загальні 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10"/>
        <w:tabs>
          <w:tab w:val="right" w:leader="dot" w:pos="9627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303777124" w:history="1">
        <w:r w:rsidRPr="003043EC">
          <w:rPr>
            <w:rStyle w:val="af"/>
            <w:noProof/>
            <w:lang w:val="ru-RU"/>
          </w:rPr>
          <w:t>Перелік посилань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pPr>
        <w:pStyle w:val="10"/>
        <w:tabs>
          <w:tab w:val="right" w:leader="dot" w:pos="9627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303777126" w:history="1">
        <w:r w:rsidR="007D39ED" w:rsidRPr="003043EC">
          <w:rPr>
            <w:rStyle w:val="af"/>
            <w:caps w:val="0"/>
            <w:noProof/>
          </w:rPr>
          <w:t>Д</w:t>
        </w:r>
        <w:r w:rsidR="007D39ED" w:rsidRPr="00BF238D">
          <w:rPr>
            <w:rStyle w:val="af"/>
            <w:caps w:val="0"/>
            <w:smallCaps/>
            <w:noProof/>
          </w:rPr>
          <w:t>ОДАТОК</w:t>
        </w:r>
        <w:r w:rsidR="007D39ED" w:rsidRPr="003043EC">
          <w:rPr>
            <w:rStyle w:val="af"/>
            <w:caps w:val="0"/>
            <w:noProof/>
          </w:rPr>
          <w:t xml:space="preserve"> </w:t>
        </w:r>
        <w:r w:rsidR="007D39ED">
          <w:rPr>
            <w:rStyle w:val="af"/>
            <w:caps w:val="0"/>
            <w:noProof/>
            <w:lang w:val="en-US"/>
          </w:rPr>
          <w:t>A</w:t>
        </w:r>
        <w:r w:rsidRPr="003043EC">
          <w:rPr>
            <w:rStyle w:val="af"/>
            <w:noProof/>
          </w:rPr>
          <w:t xml:space="preserve">  </w:t>
        </w:r>
        <w:r>
          <w:rPr>
            <w:rStyle w:val="af"/>
            <w:noProof/>
          </w:rPr>
          <w:t>Т</w:t>
        </w:r>
        <w:r w:rsidRPr="000F5229">
          <w:rPr>
            <w:rStyle w:val="af"/>
            <w:caps w:val="0"/>
            <w:smallCaps/>
            <w:noProof/>
          </w:rPr>
          <w:t>ексти прогр</w:t>
        </w:r>
        <w:r>
          <w:rPr>
            <w:rStyle w:val="af"/>
            <w:caps w:val="0"/>
            <w:smallCaps/>
            <w:noProof/>
          </w:rPr>
          <w:t>а</w:t>
        </w:r>
        <w:r w:rsidRPr="000F5229">
          <w:rPr>
            <w:rStyle w:val="af"/>
            <w:caps w:val="0"/>
            <w:smallCaps/>
            <w:noProof/>
          </w:rPr>
          <w:t>много коду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_Toc303777126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0208" w:rsidRDefault="002B0208" w:rsidP="002B0208">
      <w:r>
        <w:rPr>
          <w:b/>
          <w:bCs/>
          <w:caps/>
        </w:rPr>
        <w:fldChar w:fldCharType="end"/>
      </w:r>
    </w:p>
    <w:p w:rsidR="002B0208" w:rsidRPr="00FA3A0F" w:rsidRDefault="002B0208" w:rsidP="002B0208">
      <w:pPr>
        <w:jc w:val="center"/>
        <w:rPr>
          <w:b/>
          <w:bCs/>
          <w:sz w:val="32"/>
          <w:lang w:val="en-US"/>
        </w:rPr>
      </w:pPr>
    </w:p>
    <w:p w:rsidR="002B0208" w:rsidRPr="002B0208" w:rsidRDefault="002B0208" w:rsidP="002B0208">
      <w:pPr>
        <w:pStyle w:val="a8"/>
      </w:pPr>
      <w:bookmarkStart w:id="1" w:name="_Toc236811371"/>
      <w:bookmarkStart w:id="2" w:name="_Toc303777083"/>
      <w:proofErr w:type="gramStart"/>
      <w:r w:rsidRPr="002B0208">
        <w:lastRenderedPageBreak/>
        <w:t>Вступ</w:t>
      </w:r>
      <w:bookmarkEnd w:id="1"/>
      <w:bookmarkEnd w:id="2"/>
      <w:proofErr w:type="gramEnd"/>
    </w:p>
    <w:p w:rsidR="002B0208" w:rsidRDefault="00F067C2" w:rsidP="00F067C2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На сьогоднішній день однією з відомих і важливих </w:t>
      </w:r>
      <w:r w:rsidR="008A7E44">
        <w:rPr>
          <w:iCs/>
          <w:sz w:val="28"/>
          <w:szCs w:val="28"/>
        </w:rPr>
        <w:t xml:space="preserve">областей прикладної математики є теорія розкладів. Висока популярність даної області зумовлена, в першу чергу, </w:t>
      </w:r>
      <w:r w:rsidR="007C5668">
        <w:rPr>
          <w:iCs/>
          <w:sz w:val="28"/>
          <w:szCs w:val="28"/>
        </w:rPr>
        <w:t>існуванням великої кількості</w:t>
      </w:r>
      <w:r w:rsidR="000F5A7F">
        <w:rPr>
          <w:iCs/>
          <w:sz w:val="28"/>
          <w:szCs w:val="28"/>
        </w:rPr>
        <w:t xml:space="preserve"> прикладних задач</w:t>
      </w:r>
      <w:r w:rsidR="007C5668">
        <w:rPr>
          <w:iCs/>
          <w:sz w:val="28"/>
          <w:szCs w:val="28"/>
        </w:rPr>
        <w:t>, які потребують ефективних методів</w:t>
      </w:r>
      <w:r w:rsidR="000F5A7F">
        <w:rPr>
          <w:iCs/>
          <w:sz w:val="28"/>
          <w:szCs w:val="28"/>
        </w:rPr>
        <w:t xml:space="preserve"> розв’язання. В таких предметних </w:t>
      </w:r>
      <w:r w:rsidR="007C5668">
        <w:rPr>
          <w:iCs/>
          <w:sz w:val="28"/>
          <w:szCs w:val="28"/>
        </w:rPr>
        <w:t xml:space="preserve">областях як: </w:t>
      </w:r>
      <w:r w:rsidR="000F5A7F">
        <w:rPr>
          <w:iCs/>
          <w:sz w:val="28"/>
          <w:szCs w:val="28"/>
        </w:rPr>
        <w:t>виробництво, управління персоналом,</w:t>
      </w:r>
      <w:r w:rsidR="007C5668">
        <w:rPr>
          <w:iCs/>
          <w:sz w:val="28"/>
          <w:szCs w:val="28"/>
        </w:rPr>
        <w:t xml:space="preserve"> управління проектами, транспорт, обчислювальні системи, методи розв’язання задач складання розкладів і календарного планування посідають ключове місце.</w:t>
      </w:r>
    </w:p>
    <w:p w:rsidR="008E3B85" w:rsidRDefault="007C5668" w:rsidP="00D807E4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Втім,</w:t>
      </w:r>
      <w:r w:rsidR="00842EAE">
        <w:rPr>
          <w:iCs/>
          <w:sz w:val="28"/>
          <w:szCs w:val="28"/>
        </w:rPr>
        <w:t xml:space="preserve"> сьогодні існує багато задач, які не мають точних методів розв’язання, або точний метод існує, але він не є ефективним (його обчислювальна складність є занадто високою при </w:t>
      </w:r>
      <w:r w:rsidR="008F4C59">
        <w:rPr>
          <w:iCs/>
          <w:sz w:val="28"/>
          <w:szCs w:val="28"/>
        </w:rPr>
        <w:t xml:space="preserve">реальних </w:t>
      </w:r>
      <w:proofErr w:type="spellStart"/>
      <w:r w:rsidR="00842EAE">
        <w:rPr>
          <w:iCs/>
          <w:sz w:val="28"/>
          <w:szCs w:val="28"/>
        </w:rPr>
        <w:t>розмірностях</w:t>
      </w:r>
      <w:proofErr w:type="spellEnd"/>
      <w:r w:rsidR="008F4C59">
        <w:rPr>
          <w:iCs/>
          <w:sz w:val="28"/>
          <w:szCs w:val="28"/>
        </w:rPr>
        <w:t xml:space="preserve"> вхідних даних</w:t>
      </w:r>
      <w:r w:rsidR="00842EAE">
        <w:rPr>
          <w:iCs/>
          <w:sz w:val="28"/>
          <w:szCs w:val="28"/>
        </w:rPr>
        <w:t>). Для ефективного розв’язання таких задач було винайдено новий клас алгоритмів – ПДС-</w:t>
      </w:r>
      <w:r w:rsidR="00DA7C5D">
        <w:rPr>
          <w:iCs/>
          <w:sz w:val="28"/>
          <w:szCs w:val="28"/>
        </w:rPr>
        <w:t xml:space="preserve">алгоритми (детальніше ПДС-алгоритми будуть описані в </w:t>
      </w:r>
      <w:r w:rsidR="00757918">
        <w:rPr>
          <w:iCs/>
          <w:sz w:val="28"/>
          <w:szCs w:val="28"/>
        </w:rPr>
        <w:t xml:space="preserve">підрозділі опису предметного середовища </w:t>
      </w:r>
      <w:r w:rsidR="00DA7C5D">
        <w:rPr>
          <w:iCs/>
          <w:sz w:val="28"/>
          <w:szCs w:val="28"/>
        </w:rPr>
        <w:t>1</w:t>
      </w:r>
      <w:r w:rsidR="00757918">
        <w:rPr>
          <w:iCs/>
          <w:sz w:val="28"/>
          <w:szCs w:val="28"/>
        </w:rPr>
        <w:t>-го розділу</w:t>
      </w:r>
      <w:r w:rsidR="00DA7C5D">
        <w:rPr>
          <w:iCs/>
          <w:sz w:val="28"/>
          <w:szCs w:val="28"/>
        </w:rPr>
        <w:t>).</w:t>
      </w:r>
    </w:p>
    <w:p w:rsidR="00FE702E" w:rsidRPr="00FE702E" w:rsidRDefault="00FE702E" w:rsidP="00D807E4">
      <w:pPr>
        <w:rPr>
          <w:iCs/>
          <w:sz w:val="28"/>
          <w:szCs w:val="28"/>
          <w:highlight w:val="yellow"/>
        </w:rPr>
      </w:pPr>
      <w:r w:rsidRPr="00FE702E">
        <w:rPr>
          <w:iCs/>
          <w:sz w:val="28"/>
          <w:szCs w:val="28"/>
        </w:rPr>
        <w:t>Беручи до уваги складність побудови алгоритмів вирішення задач складання розкладів а також те, що сьогодні є високий попит в ефективному вирішенні таких задач</w:t>
      </w:r>
      <w:r>
        <w:rPr>
          <w:iCs/>
          <w:sz w:val="28"/>
          <w:szCs w:val="28"/>
        </w:rPr>
        <w:t>, існує значна</w:t>
      </w:r>
      <w:r w:rsidRPr="00FE702E">
        <w:rPr>
          <w:iCs/>
          <w:sz w:val="28"/>
          <w:szCs w:val="28"/>
        </w:rPr>
        <w:t xml:space="preserve"> потреба в інформаційній системі, яка б допомагала науковцям у розробці ПДС-алгоритмів</w:t>
      </w:r>
      <w:r>
        <w:rPr>
          <w:iCs/>
          <w:sz w:val="28"/>
          <w:szCs w:val="28"/>
        </w:rPr>
        <w:t>.</w:t>
      </w:r>
    </w:p>
    <w:p w:rsidR="00F14397" w:rsidRDefault="008E3B85" w:rsidP="00643CCE">
      <w:pPr>
        <w:rPr>
          <w:iCs/>
          <w:sz w:val="28"/>
          <w:szCs w:val="28"/>
        </w:rPr>
      </w:pPr>
      <w:r w:rsidRPr="00D807E4">
        <w:rPr>
          <w:iCs/>
          <w:sz w:val="28"/>
          <w:szCs w:val="28"/>
        </w:rPr>
        <w:t>Даний дипломний проект присвячений розробці системи підтримки</w:t>
      </w:r>
      <w:r w:rsidR="000D41B1">
        <w:rPr>
          <w:iCs/>
          <w:sz w:val="28"/>
          <w:szCs w:val="28"/>
        </w:rPr>
        <w:t xml:space="preserve"> розробки та аналізу ПДС-алгоритмів побудови розкладів робіт на паралельних верстатах однакової продуктивності.</w:t>
      </w:r>
    </w:p>
    <w:p w:rsidR="000D41B1" w:rsidRPr="000F5229" w:rsidRDefault="000D41B1" w:rsidP="00643CCE">
      <w:pPr>
        <w:rPr>
          <w:b/>
          <w:bCs/>
          <w:sz w:val="28"/>
          <w:szCs w:val="28"/>
        </w:rPr>
      </w:pPr>
    </w:p>
    <w:p w:rsidR="002B0208" w:rsidRPr="000D41B1" w:rsidRDefault="00643CCE" w:rsidP="002B0208">
      <w:pPr>
        <w:rPr>
          <w:b/>
          <w:bCs/>
          <w:sz w:val="28"/>
          <w:szCs w:val="28"/>
        </w:rPr>
      </w:pPr>
      <w:r w:rsidRPr="000F5229">
        <w:rPr>
          <w:b/>
          <w:bCs/>
          <w:sz w:val="28"/>
          <w:szCs w:val="28"/>
        </w:rPr>
        <w:t>Практичне значення одержаних результатів</w:t>
      </w:r>
      <w:r>
        <w:rPr>
          <w:b/>
          <w:bCs/>
          <w:sz w:val="28"/>
          <w:szCs w:val="28"/>
          <w:lang w:val="ru-RU"/>
        </w:rPr>
        <w:t xml:space="preserve">. </w:t>
      </w:r>
      <w:r w:rsidR="001F7419" w:rsidRPr="000D41B1">
        <w:rPr>
          <w:bCs/>
          <w:sz w:val="28"/>
          <w:szCs w:val="28"/>
        </w:rPr>
        <w:t xml:space="preserve">Розроблено точний алгоритм </w:t>
      </w:r>
      <w:r w:rsidR="006E656F">
        <w:rPr>
          <w:bCs/>
          <w:sz w:val="28"/>
          <w:szCs w:val="28"/>
        </w:rPr>
        <w:t xml:space="preserve">побудови оптимальних за критерієм максимізації мінімального моменту початку роботи верстатів </w:t>
      </w:r>
      <w:r w:rsidR="001F7419" w:rsidRPr="000D41B1">
        <w:rPr>
          <w:bCs/>
          <w:sz w:val="28"/>
          <w:szCs w:val="28"/>
        </w:rPr>
        <w:t>розклад</w:t>
      </w:r>
      <w:r w:rsidR="006E656F">
        <w:rPr>
          <w:bCs/>
          <w:sz w:val="28"/>
          <w:szCs w:val="28"/>
        </w:rPr>
        <w:t>ів</w:t>
      </w:r>
      <w:r w:rsidR="000D41B1">
        <w:rPr>
          <w:bCs/>
          <w:sz w:val="28"/>
          <w:szCs w:val="28"/>
        </w:rPr>
        <w:t xml:space="preserve"> робіт</w:t>
      </w:r>
      <w:r w:rsidR="000D41B1" w:rsidRPr="000D41B1">
        <w:rPr>
          <w:bCs/>
          <w:sz w:val="28"/>
          <w:szCs w:val="28"/>
        </w:rPr>
        <w:t xml:space="preserve"> з</w:t>
      </w:r>
      <w:r w:rsidR="001F7419" w:rsidRPr="000D41B1">
        <w:rPr>
          <w:bCs/>
          <w:sz w:val="28"/>
          <w:szCs w:val="28"/>
        </w:rPr>
        <w:t xml:space="preserve"> довільними директивними термінами</w:t>
      </w:r>
      <w:r w:rsidR="000D41B1" w:rsidRPr="000D41B1">
        <w:rPr>
          <w:bCs/>
          <w:sz w:val="28"/>
          <w:szCs w:val="28"/>
        </w:rPr>
        <w:t xml:space="preserve"> </w:t>
      </w:r>
      <w:r w:rsidR="000D41B1">
        <w:rPr>
          <w:bCs/>
          <w:sz w:val="28"/>
          <w:szCs w:val="28"/>
        </w:rPr>
        <w:t>на</w:t>
      </w:r>
      <w:r w:rsidR="001F7419" w:rsidRPr="000D41B1">
        <w:rPr>
          <w:bCs/>
          <w:sz w:val="28"/>
          <w:szCs w:val="28"/>
        </w:rPr>
        <w:t xml:space="preserve"> </w:t>
      </w:r>
      <w:r w:rsidR="000D41B1" w:rsidRPr="000D41B1">
        <w:rPr>
          <w:bCs/>
          <w:sz w:val="28"/>
          <w:szCs w:val="28"/>
        </w:rPr>
        <w:t xml:space="preserve"> паралельних верстат</w:t>
      </w:r>
      <w:r w:rsidR="000D41B1">
        <w:rPr>
          <w:bCs/>
          <w:sz w:val="28"/>
          <w:szCs w:val="28"/>
        </w:rPr>
        <w:t>ах</w:t>
      </w:r>
      <w:r w:rsidR="001F7419" w:rsidRPr="000D41B1">
        <w:rPr>
          <w:bCs/>
          <w:sz w:val="28"/>
          <w:szCs w:val="28"/>
        </w:rPr>
        <w:t xml:space="preserve"> однакової продуктивності</w:t>
      </w:r>
      <w:r w:rsidRPr="000D41B1">
        <w:rPr>
          <w:bCs/>
          <w:sz w:val="28"/>
          <w:szCs w:val="28"/>
        </w:rPr>
        <w:t>.</w:t>
      </w:r>
    </w:p>
    <w:p w:rsidR="002B0208" w:rsidRDefault="002B0208" w:rsidP="002B0208">
      <w:pPr>
        <w:pStyle w:val="1"/>
      </w:pPr>
      <w:bookmarkStart w:id="3" w:name="_Toc291065983"/>
      <w:r>
        <w:lastRenderedPageBreak/>
        <w:t>Загальні положення</w:t>
      </w:r>
      <w:bookmarkEnd w:id="3"/>
    </w:p>
    <w:p w:rsidR="002B0208" w:rsidRPr="006A7BE8" w:rsidRDefault="002B0208" w:rsidP="002B0208">
      <w:pPr>
        <w:pStyle w:val="21"/>
        <w:rPr>
          <w:b/>
        </w:rPr>
      </w:pPr>
      <w:r w:rsidRPr="006A7BE8">
        <w:rPr>
          <w:b/>
        </w:rPr>
        <w:t>Опис предметного середовища</w:t>
      </w:r>
    </w:p>
    <w:p w:rsidR="002B0208" w:rsidRDefault="009A0CC4" w:rsidP="002B0208">
      <w:pPr>
        <w:rPr>
          <w:iCs/>
          <w:sz w:val="28"/>
          <w:szCs w:val="28"/>
        </w:rPr>
      </w:pPr>
      <w:r w:rsidRPr="009A0CC4">
        <w:rPr>
          <w:iCs/>
          <w:sz w:val="28"/>
          <w:szCs w:val="28"/>
        </w:rPr>
        <w:t>Об’єктом автома</w:t>
      </w:r>
      <w:r>
        <w:rPr>
          <w:iCs/>
          <w:sz w:val="28"/>
          <w:szCs w:val="28"/>
        </w:rPr>
        <w:t>тизації є наукова група, що розробляє ПДС-алгоритми</w:t>
      </w:r>
      <w:r w:rsidR="000D41B1">
        <w:rPr>
          <w:iCs/>
          <w:sz w:val="28"/>
          <w:szCs w:val="28"/>
        </w:rPr>
        <w:t xml:space="preserve"> побудови розкладів</w:t>
      </w:r>
      <w:r w:rsidRPr="009A0CC4">
        <w:rPr>
          <w:iCs/>
          <w:sz w:val="28"/>
          <w:szCs w:val="28"/>
        </w:rPr>
        <w:t xml:space="preserve"> робіт з довільними директивними термінами на паралельних верстатах однакової продуктивності.</w:t>
      </w:r>
    </w:p>
    <w:p w:rsidR="000D41B1" w:rsidRDefault="0074677B" w:rsidP="002B020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ПДС-алгоритмом </w:t>
      </w:r>
      <w:r w:rsidR="006D0A52">
        <w:rPr>
          <w:iCs/>
          <w:sz w:val="28"/>
          <w:szCs w:val="28"/>
        </w:rPr>
        <w:t>називається</w:t>
      </w:r>
      <w:r>
        <w:rPr>
          <w:iCs/>
          <w:sz w:val="28"/>
          <w:szCs w:val="28"/>
        </w:rPr>
        <w:t xml:space="preserve"> алгоритм</w:t>
      </w:r>
      <w:r w:rsidR="00E73BB7">
        <w:rPr>
          <w:iCs/>
          <w:sz w:val="28"/>
          <w:szCs w:val="28"/>
        </w:rPr>
        <w:t>,</w:t>
      </w:r>
      <w:r w:rsidR="006D0A52">
        <w:rPr>
          <w:iCs/>
          <w:sz w:val="28"/>
          <w:szCs w:val="28"/>
        </w:rPr>
        <w:t xml:space="preserve"> що складається з поліноміальної складової і експоненціального </w:t>
      </w:r>
      <w:proofErr w:type="spellStart"/>
      <w:r w:rsidR="006D0A52">
        <w:rPr>
          <w:iCs/>
          <w:sz w:val="28"/>
          <w:szCs w:val="28"/>
        </w:rPr>
        <w:t>підалгоритму</w:t>
      </w:r>
      <w:proofErr w:type="spellEnd"/>
      <w:r w:rsidR="006D0A52">
        <w:rPr>
          <w:iCs/>
          <w:sz w:val="28"/>
          <w:szCs w:val="28"/>
        </w:rPr>
        <w:t xml:space="preserve"> чи поліноміальної апроксимації точного алгоритму, який може включати умови декомпозиції початкової задачі на </w:t>
      </w:r>
      <w:proofErr w:type="spellStart"/>
      <w:r w:rsidR="006D0A52">
        <w:rPr>
          <w:iCs/>
          <w:sz w:val="28"/>
          <w:szCs w:val="28"/>
        </w:rPr>
        <w:t>підзадачі</w:t>
      </w:r>
      <w:proofErr w:type="spellEnd"/>
      <w:r w:rsidR="006D0A52">
        <w:rPr>
          <w:iCs/>
          <w:sz w:val="28"/>
          <w:szCs w:val="28"/>
        </w:rPr>
        <w:t xml:space="preserve"> меншої розмірності</w:t>
      </w:r>
      <w:r>
        <w:rPr>
          <w:iCs/>
          <w:sz w:val="28"/>
          <w:szCs w:val="28"/>
        </w:rPr>
        <w:t xml:space="preserve"> [1</w:t>
      </w:r>
      <w:r w:rsidRPr="0074677B">
        <w:rPr>
          <w:iCs/>
          <w:sz w:val="28"/>
          <w:szCs w:val="28"/>
        </w:rPr>
        <w:t>].</w:t>
      </w:r>
    </w:p>
    <w:p w:rsidR="0074677B" w:rsidRPr="0074677B" w:rsidRDefault="006D0A52" w:rsidP="0074677B">
      <w:pPr>
        <w:rPr>
          <w:iCs/>
          <w:sz w:val="28"/>
          <w:szCs w:val="28"/>
        </w:rPr>
      </w:pPr>
      <w:r w:rsidRPr="006D0A52">
        <w:rPr>
          <w:iCs/>
          <w:sz w:val="28"/>
          <w:szCs w:val="28"/>
        </w:rPr>
        <w:t xml:space="preserve">Поліноміальна складова породжується логіко-аналітичними умовами (p-умовами), виконання яких допустимим рішенням, отриманим в результаті реалізації </w:t>
      </w:r>
      <w:r>
        <w:rPr>
          <w:iCs/>
          <w:sz w:val="28"/>
          <w:szCs w:val="28"/>
        </w:rPr>
        <w:t>поліноміальної</w:t>
      </w:r>
      <w:r w:rsidRPr="006D0A52">
        <w:rPr>
          <w:iCs/>
          <w:sz w:val="28"/>
          <w:szCs w:val="28"/>
        </w:rPr>
        <w:t xml:space="preserve"> складової ПДС-алгоритму, визначає його як оптимальне. p-умови знаходяться в результаті теоретичних досліджень відповідного класу </w:t>
      </w:r>
      <w:proofErr w:type="spellStart"/>
      <w:r w:rsidR="006D1FC1">
        <w:rPr>
          <w:iCs/>
          <w:sz w:val="28"/>
          <w:szCs w:val="28"/>
        </w:rPr>
        <w:t>важковирішуваних</w:t>
      </w:r>
      <w:proofErr w:type="spellEnd"/>
      <w:r w:rsidR="006D1FC1">
        <w:rPr>
          <w:iCs/>
          <w:sz w:val="28"/>
          <w:szCs w:val="28"/>
        </w:rPr>
        <w:t xml:space="preserve"> </w:t>
      </w:r>
      <w:r w:rsidRPr="006D0A52">
        <w:rPr>
          <w:iCs/>
          <w:sz w:val="28"/>
          <w:szCs w:val="28"/>
        </w:rPr>
        <w:t>задач комбінаторної оптимізації.</w:t>
      </w:r>
      <w:r w:rsidR="0074677B" w:rsidRPr="0074677B">
        <w:rPr>
          <w:iCs/>
          <w:sz w:val="28"/>
          <w:szCs w:val="28"/>
        </w:rPr>
        <w:t xml:space="preserve"> </w:t>
      </w:r>
      <w:r w:rsidRPr="006D0A52">
        <w:rPr>
          <w:iCs/>
          <w:sz w:val="28"/>
          <w:szCs w:val="28"/>
        </w:rPr>
        <w:t xml:space="preserve">Поліноміальна складова ПДС-алгоритму синтезується таким чином, щоб послідовна процедура конструювання допустимих рішень була найбільш ефективною з точки зору реалізації p-умов (достатніх ознак оптимальності допустимих рішень). Верхня оцінка складності </w:t>
      </w:r>
      <w:r>
        <w:rPr>
          <w:iCs/>
          <w:sz w:val="28"/>
          <w:szCs w:val="28"/>
        </w:rPr>
        <w:t>поліноміальної</w:t>
      </w:r>
      <w:r w:rsidRPr="006D0A52">
        <w:rPr>
          <w:iCs/>
          <w:sz w:val="28"/>
          <w:szCs w:val="28"/>
        </w:rPr>
        <w:t xml:space="preserve"> складової відома. Іноді експоненціальна складова ПДС-алгоритму замінюється алгоритмом поліноміальної складності, що призводить до наближ</w:t>
      </w:r>
      <w:r w:rsidR="006D1FC1">
        <w:rPr>
          <w:iCs/>
          <w:sz w:val="28"/>
          <w:szCs w:val="28"/>
        </w:rPr>
        <w:t>еного (</w:t>
      </w:r>
      <w:proofErr w:type="spellStart"/>
      <w:r w:rsidR="006D1FC1">
        <w:rPr>
          <w:iCs/>
          <w:sz w:val="28"/>
          <w:szCs w:val="28"/>
        </w:rPr>
        <w:t>субоптимального</w:t>
      </w:r>
      <w:proofErr w:type="spellEnd"/>
      <w:r w:rsidR="006D1FC1">
        <w:rPr>
          <w:iCs/>
          <w:sz w:val="28"/>
          <w:szCs w:val="28"/>
        </w:rPr>
        <w:t>) рішення</w:t>
      </w:r>
      <w:r w:rsidRPr="006D0A52">
        <w:rPr>
          <w:iCs/>
          <w:sz w:val="28"/>
          <w:szCs w:val="28"/>
        </w:rPr>
        <w:t xml:space="preserve"> </w:t>
      </w:r>
      <w:r w:rsidR="0074677B" w:rsidRPr="0074677B">
        <w:rPr>
          <w:iCs/>
          <w:sz w:val="28"/>
          <w:szCs w:val="28"/>
        </w:rPr>
        <w:t>[1].</w:t>
      </w:r>
    </w:p>
    <w:p w:rsidR="006D1FC1" w:rsidRDefault="00E40509" w:rsidP="0074677B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В [2</w:t>
      </w:r>
      <w:r w:rsidR="006D1FC1" w:rsidRPr="006D1FC1">
        <w:rPr>
          <w:iCs/>
          <w:sz w:val="28"/>
          <w:szCs w:val="28"/>
        </w:rPr>
        <w:t xml:space="preserve">] </w:t>
      </w:r>
      <w:proofErr w:type="spellStart"/>
      <w:r w:rsidR="006D1FC1" w:rsidRPr="006D1FC1">
        <w:rPr>
          <w:iCs/>
          <w:sz w:val="28"/>
          <w:szCs w:val="28"/>
        </w:rPr>
        <w:t>формулюється</w:t>
      </w:r>
      <w:proofErr w:type="spellEnd"/>
      <w:r w:rsidR="006D1FC1" w:rsidRPr="006D1FC1">
        <w:rPr>
          <w:iCs/>
          <w:sz w:val="28"/>
          <w:szCs w:val="28"/>
        </w:rPr>
        <w:t xml:space="preserve"> ряд нових </w:t>
      </w:r>
      <w:proofErr w:type="spellStart"/>
      <w:r w:rsidR="006D1FC1" w:rsidRPr="006D1FC1">
        <w:rPr>
          <w:iCs/>
          <w:sz w:val="28"/>
          <w:szCs w:val="28"/>
        </w:rPr>
        <w:t>одноетапних</w:t>
      </w:r>
      <w:proofErr w:type="spellEnd"/>
      <w:r w:rsidR="006D1FC1" w:rsidRPr="006D1FC1">
        <w:rPr>
          <w:iCs/>
          <w:sz w:val="28"/>
          <w:szCs w:val="28"/>
        </w:rPr>
        <w:t xml:space="preserve"> </w:t>
      </w:r>
      <w:r w:rsidR="004E1D78">
        <w:rPr>
          <w:iCs/>
          <w:sz w:val="28"/>
          <w:szCs w:val="28"/>
        </w:rPr>
        <w:t>задач</w:t>
      </w:r>
      <w:r w:rsidR="006D1FC1" w:rsidRPr="006D1FC1">
        <w:rPr>
          <w:iCs/>
          <w:sz w:val="28"/>
          <w:szCs w:val="28"/>
        </w:rPr>
        <w:t xml:space="preserve"> календарного планування, для кожної з яких знаходяться p-умови (ознаки оптимальності допустимого рішення). Отримані результати реалізують можливість побудови для цих класів комбінаторних задач оптимізації ефективних ПДС-алгоритмів.</w:t>
      </w:r>
    </w:p>
    <w:p w:rsidR="00E73BB7" w:rsidRDefault="004E1D78" w:rsidP="00E73BB7">
      <w:pPr>
        <w:rPr>
          <w:iCs/>
          <w:sz w:val="28"/>
          <w:szCs w:val="28"/>
        </w:rPr>
      </w:pPr>
      <w:r w:rsidRPr="004E1D78">
        <w:rPr>
          <w:iCs/>
          <w:sz w:val="28"/>
          <w:szCs w:val="28"/>
        </w:rPr>
        <w:t xml:space="preserve">Таким чином, розширюється клас задач, для яких можуть бути побудовані ПДС-алгоритми. Наведені в </w:t>
      </w:r>
      <w:r>
        <w:rPr>
          <w:iCs/>
          <w:sz w:val="28"/>
          <w:szCs w:val="28"/>
        </w:rPr>
        <w:t>даному розділі задачі</w:t>
      </w:r>
      <w:r w:rsidRPr="004E1D78">
        <w:rPr>
          <w:iCs/>
          <w:sz w:val="28"/>
          <w:szCs w:val="28"/>
        </w:rPr>
        <w:t xml:space="preserve"> не </w:t>
      </w:r>
      <w:r>
        <w:rPr>
          <w:iCs/>
          <w:sz w:val="28"/>
          <w:szCs w:val="28"/>
        </w:rPr>
        <w:lastRenderedPageBreak/>
        <w:t>досліджувалися</w:t>
      </w:r>
      <w:r w:rsidRPr="004E1D78">
        <w:rPr>
          <w:iCs/>
          <w:sz w:val="28"/>
          <w:szCs w:val="28"/>
        </w:rPr>
        <w:t xml:space="preserve"> на предмет того, до якого класу задач (P </w:t>
      </w:r>
      <w:r>
        <w:rPr>
          <w:iCs/>
          <w:sz w:val="28"/>
          <w:szCs w:val="28"/>
        </w:rPr>
        <w:t>або</w:t>
      </w:r>
      <w:r w:rsidRPr="004E1D78">
        <w:rPr>
          <w:iCs/>
          <w:sz w:val="28"/>
          <w:szCs w:val="28"/>
        </w:rPr>
        <w:t xml:space="preserve"> не простіше, ніж NP-повні) вони відносяться. Однак це не </w:t>
      </w:r>
      <w:r>
        <w:rPr>
          <w:iCs/>
          <w:sz w:val="28"/>
          <w:szCs w:val="28"/>
        </w:rPr>
        <w:t>є важливим по тій причині, що</w:t>
      </w:r>
      <w:r w:rsidRPr="004E1D78">
        <w:rPr>
          <w:iCs/>
          <w:sz w:val="28"/>
          <w:szCs w:val="28"/>
        </w:rPr>
        <w:t xml:space="preserve"> ПДС-алгоритм</w:t>
      </w:r>
      <w:r>
        <w:rPr>
          <w:iCs/>
          <w:sz w:val="28"/>
          <w:szCs w:val="28"/>
        </w:rPr>
        <w:t>и є ефективними і в наступних випадках</w:t>
      </w:r>
      <w:r w:rsidRPr="004E1D78">
        <w:rPr>
          <w:iCs/>
          <w:sz w:val="28"/>
          <w:szCs w:val="28"/>
        </w:rPr>
        <w:t>:</w:t>
      </w:r>
    </w:p>
    <w:p w:rsidR="00E73BB7" w:rsidRDefault="00E73BB7" w:rsidP="00400254">
      <w:pPr>
        <w:numPr>
          <w:ilvl w:val="0"/>
          <w:numId w:val="8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не знайдено точного</w:t>
      </w:r>
      <w:r w:rsidRPr="00E73BB7">
        <w:rPr>
          <w:iCs/>
          <w:sz w:val="28"/>
          <w:szCs w:val="28"/>
        </w:rPr>
        <w:t xml:space="preserve"> п</w:t>
      </w:r>
      <w:r>
        <w:rPr>
          <w:iCs/>
          <w:sz w:val="28"/>
          <w:szCs w:val="28"/>
        </w:rPr>
        <w:t>оліноміального</w:t>
      </w:r>
      <w:r w:rsidRPr="00E73BB7">
        <w:rPr>
          <w:iCs/>
          <w:sz w:val="28"/>
          <w:szCs w:val="28"/>
        </w:rPr>
        <w:t xml:space="preserve"> алгоритм</w:t>
      </w:r>
      <w:r>
        <w:rPr>
          <w:iCs/>
          <w:sz w:val="28"/>
          <w:szCs w:val="28"/>
        </w:rPr>
        <w:t>у</w:t>
      </w:r>
      <w:r w:rsidRPr="00E73BB7">
        <w:rPr>
          <w:iCs/>
          <w:sz w:val="28"/>
          <w:szCs w:val="28"/>
        </w:rPr>
        <w:t xml:space="preserve"> вирішення задачі</w:t>
      </w:r>
      <w:r>
        <w:rPr>
          <w:iCs/>
          <w:sz w:val="28"/>
          <w:szCs w:val="28"/>
        </w:rPr>
        <w:t>;</w:t>
      </w:r>
    </w:p>
    <w:p w:rsidR="00E73BB7" w:rsidRPr="00E73BB7" w:rsidRDefault="00E73BB7" w:rsidP="00400254">
      <w:pPr>
        <w:numPr>
          <w:ilvl w:val="0"/>
          <w:numId w:val="8"/>
        </w:numPr>
        <w:rPr>
          <w:iCs/>
          <w:sz w:val="28"/>
          <w:szCs w:val="28"/>
        </w:rPr>
      </w:pPr>
      <w:r w:rsidRPr="00E73BB7">
        <w:rPr>
          <w:iCs/>
          <w:sz w:val="28"/>
          <w:szCs w:val="28"/>
        </w:rPr>
        <w:t xml:space="preserve">точний поліноміальний алгоритм </w:t>
      </w:r>
      <w:r>
        <w:rPr>
          <w:iCs/>
          <w:sz w:val="28"/>
          <w:szCs w:val="28"/>
        </w:rPr>
        <w:t>знайдений</w:t>
      </w:r>
      <w:r w:rsidRPr="00E73BB7">
        <w:rPr>
          <w:iCs/>
          <w:sz w:val="28"/>
          <w:szCs w:val="28"/>
        </w:rPr>
        <w:t xml:space="preserve">, але його обчислювальна складність є </w:t>
      </w:r>
      <w:r>
        <w:rPr>
          <w:iCs/>
          <w:sz w:val="28"/>
          <w:szCs w:val="28"/>
        </w:rPr>
        <w:t>значно</w:t>
      </w:r>
      <w:r w:rsidRPr="00E73BB7">
        <w:rPr>
          <w:iCs/>
          <w:sz w:val="28"/>
          <w:szCs w:val="28"/>
        </w:rPr>
        <w:t xml:space="preserve"> вищою за обчислювальну складність поліноміальної складової відповідного ПДС-алгоритму, при тому що поліноміальна складова ПДС-алгоритму є достатньо ефективною (реалізується достатньо часто для задоволення вимог конкретної предметної області)</w:t>
      </w:r>
      <w:r>
        <w:rPr>
          <w:iCs/>
          <w:sz w:val="28"/>
          <w:szCs w:val="28"/>
        </w:rPr>
        <w:t>.</w:t>
      </w:r>
      <w:r w:rsidRPr="009A0CC4">
        <w:rPr>
          <w:iCs/>
          <w:sz w:val="28"/>
          <w:szCs w:val="28"/>
        </w:rPr>
        <w:t xml:space="preserve"> </w:t>
      </w:r>
    </w:p>
    <w:p w:rsidR="001D5FEA" w:rsidRDefault="001D5FEA" w:rsidP="00E73BB7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Далі буде описано задачу складання</w:t>
      </w:r>
      <w:r w:rsidRPr="001D5FEA">
        <w:rPr>
          <w:iCs/>
          <w:sz w:val="28"/>
          <w:szCs w:val="28"/>
        </w:rPr>
        <w:t xml:space="preserve"> оптимальних за</w:t>
      </w:r>
      <w:r>
        <w:rPr>
          <w:iCs/>
          <w:sz w:val="28"/>
          <w:szCs w:val="28"/>
        </w:rPr>
        <w:t xml:space="preserve"> векторним</w:t>
      </w:r>
      <w:r w:rsidRPr="001D5FEA">
        <w:rPr>
          <w:iCs/>
          <w:sz w:val="28"/>
          <w:szCs w:val="28"/>
        </w:rPr>
        <w:t xml:space="preserve"> критерієм максимізації мінімального моменту початку роботи верстатів розкладів робіт з довільними директивними термінами на  паралельних верстатах однакової продуктивності</w:t>
      </w:r>
      <w:r>
        <w:rPr>
          <w:iCs/>
          <w:sz w:val="28"/>
          <w:szCs w:val="28"/>
        </w:rPr>
        <w:t>.</w:t>
      </w:r>
    </w:p>
    <w:p w:rsidR="001D5FEA" w:rsidRDefault="001D5FEA" w:rsidP="00E73BB7">
      <w:pPr>
        <w:rPr>
          <w:iCs/>
          <w:sz w:val="28"/>
          <w:szCs w:val="28"/>
          <w:lang w:val="en-US"/>
        </w:rPr>
      </w:pPr>
      <w:r w:rsidRPr="001D5FEA">
        <w:rPr>
          <w:iCs/>
          <w:sz w:val="28"/>
          <w:szCs w:val="28"/>
        </w:rPr>
        <w:t>Розклад називається допустимим, якщо в ньому немає робіт</w:t>
      </w:r>
      <w:r>
        <w:rPr>
          <w:iCs/>
          <w:sz w:val="28"/>
          <w:szCs w:val="28"/>
        </w:rPr>
        <w:t xml:space="preserve"> із запізненням. Робота називається допустимою</w:t>
      </w:r>
      <w:r w:rsidRPr="001D5FEA">
        <w:rPr>
          <w:iCs/>
          <w:sz w:val="28"/>
          <w:szCs w:val="28"/>
        </w:rPr>
        <w:t>, якщо в</w:t>
      </w:r>
      <w:r>
        <w:rPr>
          <w:iCs/>
          <w:sz w:val="28"/>
          <w:szCs w:val="28"/>
        </w:rPr>
        <w:t xml:space="preserve">она виконується без запізнення </w:t>
      </w:r>
      <w:r>
        <w:rPr>
          <w:iCs/>
          <w:sz w:val="28"/>
          <w:szCs w:val="28"/>
          <w:lang w:val="en-US"/>
        </w:rPr>
        <w:t>[3]</w:t>
      </w:r>
      <w:r>
        <w:rPr>
          <w:iCs/>
          <w:sz w:val="28"/>
          <w:szCs w:val="28"/>
        </w:rPr>
        <w:t>.</w:t>
      </w:r>
    </w:p>
    <w:p w:rsidR="001D5FEA" w:rsidRDefault="001D5FEA" w:rsidP="00E73BB7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Нехай маємо </w:t>
      </w:r>
      <w:r w:rsidR="00500BB3" w:rsidRPr="00500BB3">
        <w:rPr>
          <w:i/>
          <w:iCs/>
          <w:sz w:val="28"/>
          <w:szCs w:val="28"/>
          <w:lang w:val="en-US"/>
        </w:rPr>
        <w:t>m</w:t>
      </w:r>
      <w:r w:rsidRPr="001D5FEA">
        <w:rPr>
          <w:iCs/>
          <w:sz w:val="28"/>
          <w:szCs w:val="28"/>
        </w:rPr>
        <w:t xml:space="preserve"> незал</w:t>
      </w:r>
      <w:r w:rsidR="00500BB3">
        <w:rPr>
          <w:iCs/>
          <w:sz w:val="28"/>
          <w:szCs w:val="28"/>
        </w:rPr>
        <w:t xml:space="preserve">ежних паралельних </w:t>
      </w:r>
      <w:r w:rsidR="000A0274">
        <w:rPr>
          <w:iCs/>
          <w:sz w:val="28"/>
          <w:szCs w:val="28"/>
        </w:rPr>
        <w:t>верстатів</w:t>
      </w:r>
      <w:r w:rsidR="00500BB3">
        <w:rPr>
          <w:iCs/>
          <w:sz w:val="28"/>
          <w:szCs w:val="28"/>
        </w:rPr>
        <w:t xml:space="preserve"> однакової</w:t>
      </w:r>
      <w:r w:rsidRPr="001D5FEA">
        <w:rPr>
          <w:iCs/>
          <w:sz w:val="28"/>
          <w:szCs w:val="28"/>
        </w:rPr>
        <w:t xml:space="preserve"> продуктивності, </w:t>
      </w:r>
      <w:r w:rsidR="00500BB3">
        <w:rPr>
          <w:iCs/>
          <w:sz w:val="28"/>
          <w:szCs w:val="28"/>
        </w:rPr>
        <w:t>які працюють без переривань і</w:t>
      </w:r>
      <w:r w:rsidRPr="001D5FEA">
        <w:rPr>
          <w:iCs/>
          <w:sz w:val="28"/>
          <w:szCs w:val="28"/>
        </w:rPr>
        <w:t xml:space="preserve"> виконують </w:t>
      </w:r>
      <w:r w:rsidRPr="00500BB3">
        <w:rPr>
          <w:i/>
          <w:iCs/>
          <w:sz w:val="28"/>
          <w:szCs w:val="28"/>
        </w:rPr>
        <w:t>n</w:t>
      </w:r>
      <w:r w:rsidRPr="001D5FEA">
        <w:rPr>
          <w:iCs/>
          <w:sz w:val="28"/>
          <w:szCs w:val="28"/>
        </w:rPr>
        <w:t xml:space="preserve"> робі</w:t>
      </w:r>
      <w:r w:rsidR="00500BB3">
        <w:rPr>
          <w:iCs/>
          <w:sz w:val="28"/>
          <w:szCs w:val="28"/>
        </w:rPr>
        <w:t>т (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0A0274">
        <w:rPr>
          <w:iCs/>
          <w:sz w:val="28"/>
          <w:szCs w:val="28"/>
        </w:rPr>
        <w:t xml:space="preserve"> – </w:t>
      </w:r>
      <w:r w:rsidRPr="001D5FEA">
        <w:rPr>
          <w:iCs/>
          <w:sz w:val="28"/>
          <w:szCs w:val="28"/>
        </w:rPr>
        <w:t xml:space="preserve">тривалість виконання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0A0274">
        <w:rPr>
          <w:iCs/>
          <w:sz w:val="28"/>
          <w:szCs w:val="28"/>
        </w:rPr>
        <w:t xml:space="preserve">-ї роботи, </w:t>
      </w:r>
      <m:oMath>
        <m:r>
          <w:rPr>
            <w:rFonts w:ascii="Cambria Math" w:hAnsi="Cambria Math"/>
            <w:sz w:val="28"/>
            <w:szCs w:val="28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acc>
      </m:oMath>
      <w:r w:rsidRPr="001D5FEA">
        <w:rPr>
          <w:iCs/>
          <w:sz w:val="28"/>
          <w:szCs w:val="28"/>
        </w:rPr>
        <w:t>). Роботи пови</w:t>
      </w:r>
      <w:r w:rsidR="000A0274">
        <w:rPr>
          <w:iCs/>
          <w:sz w:val="28"/>
          <w:szCs w:val="28"/>
        </w:rPr>
        <w:t xml:space="preserve">нні бути виконані до директивних термінів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D5FEA">
        <w:rPr>
          <w:iCs/>
          <w:sz w:val="28"/>
          <w:szCs w:val="28"/>
        </w:rPr>
        <w:t>. Моменти запуску приладів довільні. Необхідно побудувати допустимий розклад,</w:t>
      </w:r>
      <w:r w:rsidR="000A0274">
        <w:rPr>
          <w:iCs/>
          <w:sz w:val="28"/>
          <w:szCs w:val="28"/>
        </w:rPr>
        <w:t xml:space="preserve"> що максимізує</w:t>
      </w:r>
      <w:r w:rsidRPr="001D5FEA">
        <w:rPr>
          <w:iCs/>
          <w:sz w:val="28"/>
          <w:szCs w:val="28"/>
        </w:rPr>
        <w:t xml:space="preserve"> </w:t>
      </w:r>
      <w:r w:rsidR="000A0274">
        <w:rPr>
          <w:iCs/>
          <w:sz w:val="28"/>
          <w:szCs w:val="28"/>
        </w:rPr>
        <w:t>наступний критерій:</w:t>
      </w:r>
    </w:p>
    <w:tbl>
      <w:tblPr>
        <w:tblStyle w:val="af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7560"/>
        <w:gridCol w:w="1002"/>
      </w:tblGrid>
      <w:tr w:rsidR="00343997" w:rsidTr="0053629B">
        <w:tc>
          <w:tcPr>
            <w:tcW w:w="1008" w:type="dxa"/>
          </w:tcPr>
          <w:p w:rsidR="00343997" w:rsidRDefault="00343997" w:rsidP="00E73BB7">
            <w:pPr>
              <w:ind w:firstLine="0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7560" w:type="dxa"/>
            <w:vAlign w:val="center"/>
          </w:tcPr>
          <w:p w:rsidR="0053629B" w:rsidRPr="0053629B" w:rsidRDefault="0053629B" w:rsidP="0053629B">
            <w:pPr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,i=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1,m</m:t>
                            </m:r>
                          </m:e>
                        </m:acc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  <w:p w:rsidR="00343997" w:rsidRDefault="0053629B" w:rsidP="0053629B">
            <w:pPr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,i=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1,m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i≠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,k=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1,l-1</m:t>
                            </m:r>
                          </m:e>
                        </m:acc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,l=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2,m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002" w:type="dxa"/>
            <w:vAlign w:val="center"/>
          </w:tcPr>
          <w:p w:rsidR="00343997" w:rsidRDefault="0053629B" w:rsidP="0053629B">
            <w:pPr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(1.</w:t>
            </w:r>
            <w:r>
              <w:rPr>
                <w:iCs/>
                <w:sz w:val="28"/>
                <w:szCs w:val="28"/>
                <w:lang w:val="en-US"/>
              </w:rPr>
              <w:fldChar w:fldCharType="begin"/>
            </w:r>
            <w:r>
              <w:rPr>
                <w:iCs/>
                <w:sz w:val="28"/>
                <w:szCs w:val="28"/>
                <w:lang w:val="en-US"/>
              </w:rPr>
              <w:instrText xml:space="preserve"> SEQ Eq \* MERGEFORMAT </w:instrText>
            </w:r>
            <w:r>
              <w:rPr>
                <w:iCs/>
                <w:sz w:val="28"/>
                <w:szCs w:val="28"/>
                <w:lang w:val="en-US"/>
              </w:rPr>
              <w:fldChar w:fldCharType="separate"/>
            </w:r>
            <w:r>
              <w:rPr>
                <w:iCs/>
                <w:noProof/>
                <w:sz w:val="28"/>
                <w:szCs w:val="28"/>
                <w:lang w:val="en-US"/>
              </w:rPr>
              <w:t>1</w:t>
            </w:r>
            <w:r>
              <w:rPr>
                <w:iCs/>
                <w:sz w:val="28"/>
                <w:szCs w:val="28"/>
                <w:lang w:val="en-US"/>
              </w:rPr>
              <w:fldChar w:fldCharType="end"/>
            </w:r>
            <w:r>
              <w:rPr>
                <w:iCs/>
                <w:sz w:val="28"/>
                <w:szCs w:val="28"/>
                <w:lang w:val="en-US"/>
              </w:rPr>
              <w:t>)</w:t>
            </w:r>
          </w:p>
        </w:tc>
      </w:tr>
    </w:tbl>
    <w:p w:rsidR="00343997" w:rsidRPr="0053629B" w:rsidRDefault="0053629B" w:rsidP="00E73BB7">
      <w:pPr>
        <w:rPr>
          <w:i/>
          <w:iCs/>
          <w:sz w:val="28"/>
          <w:szCs w:val="28"/>
        </w:rPr>
      </w:pPr>
      <w:r>
        <w:rPr>
          <w:iCs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iCs/>
          <w:sz w:val="28"/>
          <w:szCs w:val="28"/>
        </w:rPr>
        <w:t xml:space="preserve"> – момент запуску верстата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>
        <w:rPr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DB43A2">
        <w:rPr>
          <w:iCs/>
          <w:sz w:val="28"/>
          <w:szCs w:val="28"/>
        </w:rPr>
        <w:t xml:space="preserve"> – номер верстату</w:t>
      </w:r>
      <w:r w:rsidR="00DB43A2" w:rsidRPr="00DB43A2">
        <w:rPr>
          <w:iCs/>
          <w:sz w:val="28"/>
          <w:szCs w:val="28"/>
        </w:rPr>
        <w:t>, у якого момент запуску в оптимальному розкладі най</w:t>
      </w:r>
      <w:r w:rsidR="00DB43A2">
        <w:rPr>
          <w:iCs/>
          <w:sz w:val="28"/>
          <w:szCs w:val="28"/>
        </w:rPr>
        <w:t>більш ранній</w:t>
      </w:r>
      <w:r w:rsidR="00DB43A2" w:rsidRPr="00DB43A2">
        <w:rPr>
          <w:iCs/>
          <w:sz w:val="28"/>
          <w:szCs w:val="28"/>
        </w:rPr>
        <w:t xml:space="preserve"> (він є </w:t>
      </w:r>
      <w:r w:rsidR="00DB43A2">
        <w:rPr>
          <w:iCs/>
          <w:sz w:val="28"/>
          <w:szCs w:val="28"/>
        </w:rPr>
        <w:t xml:space="preserve">найбільш </w:t>
      </w:r>
      <w:r w:rsidR="00DB43A2" w:rsidRPr="00DB43A2">
        <w:rPr>
          <w:iCs/>
          <w:sz w:val="28"/>
          <w:szCs w:val="28"/>
        </w:rPr>
        <w:t xml:space="preserve">пізнім для </w:t>
      </w:r>
      <w:r w:rsidR="00DB43A2">
        <w:rPr>
          <w:iCs/>
          <w:sz w:val="28"/>
          <w:szCs w:val="28"/>
        </w:rPr>
        <w:t xml:space="preserve">всіх допустимих розкладів);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 w:rsidR="00DB43A2" w:rsidRPr="00DB43A2">
        <w:rPr>
          <w:iCs/>
          <w:sz w:val="28"/>
          <w:szCs w:val="28"/>
        </w:rPr>
        <w:t>,</w:t>
      </w:r>
      <w:r w:rsidR="00DB43A2" w:rsidRPr="00DB43A2">
        <w:rPr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l=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2,m</m:t>
            </m:r>
          </m:e>
        </m:acc>
      </m:oMath>
      <w:r w:rsidR="00DB43A2">
        <w:rPr>
          <w:iCs/>
          <w:sz w:val="28"/>
          <w:szCs w:val="28"/>
        </w:rPr>
        <w:t xml:space="preserve"> – </w:t>
      </w:r>
      <w:r w:rsidR="00DB43A2" w:rsidRPr="00DB43A2">
        <w:rPr>
          <w:iCs/>
          <w:sz w:val="28"/>
          <w:szCs w:val="28"/>
        </w:rPr>
        <w:t xml:space="preserve">номер </w:t>
      </w:r>
      <w:r w:rsidR="00DB43A2">
        <w:rPr>
          <w:iCs/>
          <w:sz w:val="28"/>
          <w:szCs w:val="28"/>
        </w:rPr>
        <w:t>верстату</w:t>
      </w:r>
      <w:r w:rsidR="00DB43A2" w:rsidRPr="00DB43A2">
        <w:rPr>
          <w:iCs/>
          <w:sz w:val="28"/>
          <w:szCs w:val="28"/>
        </w:rPr>
        <w:t xml:space="preserve">, у якого момент </w:t>
      </w:r>
      <w:r w:rsidR="00DB43A2" w:rsidRPr="00DB43A2">
        <w:rPr>
          <w:iCs/>
          <w:sz w:val="28"/>
          <w:szCs w:val="28"/>
        </w:rPr>
        <w:lastRenderedPageBreak/>
        <w:t>запуску наступни</w:t>
      </w:r>
      <w:r w:rsidR="00DB43A2">
        <w:rPr>
          <w:iCs/>
          <w:sz w:val="28"/>
          <w:szCs w:val="28"/>
        </w:rPr>
        <w:t xml:space="preserve">й за величиною після приладів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DB43A2" w:rsidRPr="00DB43A2">
        <w:rPr>
          <w:iCs/>
          <w:sz w:val="28"/>
          <w:szCs w:val="28"/>
        </w:rPr>
        <w:t>,</w:t>
      </w:r>
      <w:r w:rsidR="00DB43A2" w:rsidRPr="00DB43A2">
        <w:rPr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l-1</m:t>
            </m:r>
          </m:e>
        </m:acc>
      </m:oMath>
      <w:r w:rsidR="00DB43A2" w:rsidRPr="00DB43A2">
        <w:rPr>
          <w:iCs/>
          <w:sz w:val="28"/>
          <w:szCs w:val="28"/>
        </w:rPr>
        <w:t xml:space="preserve"> (він є </w:t>
      </w:r>
      <w:r w:rsidR="00DB43A2">
        <w:rPr>
          <w:iCs/>
          <w:sz w:val="28"/>
          <w:szCs w:val="28"/>
        </w:rPr>
        <w:t>найбільш</w:t>
      </w:r>
      <w:r w:rsidR="00DB43A2" w:rsidRPr="00DB43A2">
        <w:rPr>
          <w:iCs/>
          <w:sz w:val="28"/>
          <w:szCs w:val="28"/>
        </w:rPr>
        <w:t xml:space="preserve"> пізнім для всіх допустимих розкладів з фіксованим</w:t>
      </w:r>
      <w:r w:rsidR="00DB43A2" w:rsidRPr="00DB43A2">
        <w:rPr>
          <w:i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k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1,l-1</m:t>
            </m:r>
          </m:e>
        </m:acc>
      </m:oMath>
      <w:r w:rsidR="00DB43A2" w:rsidRPr="00DB43A2">
        <w:rPr>
          <w:iCs/>
          <w:sz w:val="28"/>
          <w:szCs w:val="28"/>
        </w:rPr>
        <w:t>).</w:t>
      </w:r>
    </w:p>
    <w:p w:rsidR="00DB43A2" w:rsidRPr="00FE702E" w:rsidRDefault="00DB43A2" w:rsidP="00E73BB7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Допустимий</w:t>
      </w:r>
      <w:r w:rsidRPr="00DB43A2">
        <w:rPr>
          <w:iCs/>
          <w:sz w:val="28"/>
          <w:szCs w:val="28"/>
        </w:rPr>
        <w:t xml:space="preserve"> розклад, у якого моментами запуску </w:t>
      </w:r>
      <w:r>
        <w:rPr>
          <w:iCs/>
          <w:sz w:val="28"/>
          <w:szCs w:val="28"/>
        </w:rPr>
        <w:t>верстатів є</w:t>
      </w:r>
      <w:r w:rsidRPr="00DB43A2">
        <w:rPr>
          <w:iCs/>
          <w:sz w:val="28"/>
          <w:szCs w:val="28"/>
          <w:lang w:val="ru-RU"/>
        </w:rPr>
        <w:br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k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ru-RU"/>
          </w:rPr>
          <m:t>, l=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1,m</m:t>
            </m:r>
          </m:e>
        </m:acc>
      </m:oMath>
      <w:r w:rsidRPr="00DB43A2">
        <w:rPr>
          <w:iCs/>
          <w:sz w:val="28"/>
          <w:szCs w:val="28"/>
        </w:rPr>
        <w:t>, називається оптимальним за лексикографічним</w:t>
      </w:r>
      <w:r>
        <w:rPr>
          <w:iCs/>
          <w:sz w:val="28"/>
          <w:szCs w:val="28"/>
        </w:rPr>
        <w:t xml:space="preserve"> (векторним) </w:t>
      </w:r>
      <w:r w:rsidRPr="00DB43A2">
        <w:rPr>
          <w:iCs/>
          <w:sz w:val="28"/>
          <w:szCs w:val="28"/>
        </w:rPr>
        <w:t>критерієм максимізації мінімального моменту початку роботи верстатів</w:t>
      </w:r>
      <w:r>
        <w:rPr>
          <w:iCs/>
          <w:sz w:val="28"/>
          <w:szCs w:val="28"/>
        </w:rPr>
        <w:t xml:space="preserve"> </w:t>
      </w:r>
      <w:r w:rsidRPr="00DB43A2">
        <w:rPr>
          <w:iCs/>
          <w:sz w:val="28"/>
          <w:szCs w:val="28"/>
          <w:lang w:val="ru-RU"/>
        </w:rPr>
        <w:t>[3]</w:t>
      </w:r>
      <w:r>
        <w:rPr>
          <w:iCs/>
          <w:sz w:val="28"/>
          <w:szCs w:val="28"/>
        </w:rPr>
        <w:t>.</w:t>
      </w:r>
      <w:bookmarkStart w:id="4" w:name="_GoBack"/>
      <w:bookmarkEnd w:id="4"/>
    </w:p>
    <w:p w:rsidR="002B0208" w:rsidRPr="00DB43A2" w:rsidRDefault="002B0208" w:rsidP="002B0208">
      <w:pPr>
        <w:pStyle w:val="3"/>
        <w:rPr>
          <w:b/>
          <w:lang w:val="ru-RU"/>
        </w:rPr>
      </w:pPr>
      <w:bookmarkStart w:id="5" w:name="_Toc291065986"/>
      <w:r w:rsidRPr="006A7BE8">
        <w:rPr>
          <w:b/>
        </w:rPr>
        <w:t xml:space="preserve">Опис </w:t>
      </w:r>
      <w:bookmarkEnd w:id="5"/>
      <w:r w:rsidRPr="006A7BE8">
        <w:rPr>
          <w:b/>
        </w:rPr>
        <w:t>процесу</w:t>
      </w:r>
      <w:r w:rsidRPr="00DB43A2">
        <w:rPr>
          <w:b/>
          <w:lang w:val="ru-RU"/>
        </w:rPr>
        <w:t xml:space="preserve"> </w:t>
      </w:r>
      <w:r w:rsidRPr="006A7BE8">
        <w:rPr>
          <w:b/>
        </w:rPr>
        <w:t>діяльності</w:t>
      </w:r>
    </w:p>
    <w:p w:rsidR="00C67EE0" w:rsidRPr="00C67EE0" w:rsidRDefault="00C67EE0" w:rsidP="00C67EE0">
      <w:pPr>
        <w:spacing w:line="276" w:lineRule="auto"/>
        <w:ind w:firstLine="0"/>
        <w:rPr>
          <w:sz w:val="28"/>
          <w:szCs w:val="28"/>
        </w:rPr>
      </w:pPr>
      <w:r w:rsidRPr="00C67EE0">
        <w:rPr>
          <w:sz w:val="28"/>
          <w:szCs w:val="28"/>
        </w:rPr>
        <w:t>Процес «Аналіз алгоритму»</w:t>
      </w:r>
    </w:p>
    <w:p w:rsidR="00C67EE0" w:rsidRPr="00C67EE0" w:rsidRDefault="00C67EE0" w:rsidP="00C67EE0">
      <w:pPr>
        <w:spacing w:line="276" w:lineRule="auto"/>
        <w:ind w:firstLine="0"/>
        <w:rPr>
          <w:sz w:val="28"/>
          <w:szCs w:val="28"/>
        </w:rPr>
      </w:pPr>
      <w:r w:rsidRPr="00C67EE0">
        <w:rPr>
          <w:sz w:val="28"/>
          <w:szCs w:val="28"/>
        </w:rPr>
        <w:t>Передумови:</w:t>
      </w:r>
    </w:p>
    <w:p w:rsidR="00C67EE0" w:rsidRPr="00C67EE0" w:rsidRDefault="00C67EE0" w:rsidP="00C67EE0">
      <w:pPr>
        <w:spacing w:line="276" w:lineRule="auto"/>
        <w:ind w:firstLine="0"/>
        <w:rPr>
          <w:sz w:val="28"/>
          <w:szCs w:val="28"/>
        </w:rPr>
      </w:pPr>
      <w:r w:rsidRPr="00C67EE0">
        <w:rPr>
          <w:sz w:val="28"/>
          <w:szCs w:val="28"/>
        </w:rPr>
        <w:t xml:space="preserve">Користувач має бути авторизованим. </w:t>
      </w:r>
    </w:p>
    <w:p w:rsidR="00C67EE0" w:rsidRPr="00DB43A2" w:rsidRDefault="008E3754" w:rsidP="00C67EE0">
      <w:pPr>
        <w:spacing w:after="200" w:line="276" w:lineRule="auto"/>
        <w:ind w:left="360" w:firstLine="0"/>
        <w:contextualSpacing/>
        <w:jc w:val="center"/>
        <w:rPr>
          <w:rFonts w:ascii="Calibri" w:hAnsi="Calibri"/>
          <w:sz w:val="22"/>
          <w:szCs w:val="22"/>
          <w:lang w:val="ru-RU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697220" cy="6172200"/>
            <wp:effectExtent l="0" t="0" r="0" b="0"/>
            <wp:docPr id="30" name="Рисунок 1" descr="Algorithm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lgorithmAnalys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EE0" w:rsidRPr="00C67EE0" w:rsidRDefault="00C67EE0" w:rsidP="00C67EE0">
      <w:pPr>
        <w:spacing w:after="200" w:line="276" w:lineRule="auto"/>
        <w:ind w:left="360" w:firstLine="0"/>
        <w:contextualSpacing/>
        <w:jc w:val="center"/>
        <w:rPr>
          <w:sz w:val="28"/>
        </w:rPr>
      </w:pPr>
      <w:r w:rsidRPr="00C67EE0">
        <w:rPr>
          <w:sz w:val="28"/>
        </w:rPr>
        <w:t>Рисунок 1.1 – Діаграма активності для діяльності «Аналіз алгоритму»</w:t>
      </w:r>
    </w:p>
    <w:p w:rsidR="002B0208" w:rsidRPr="006A7BE8" w:rsidRDefault="002B0208" w:rsidP="002B0208">
      <w:pPr>
        <w:pStyle w:val="3"/>
        <w:rPr>
          <w:b/>
          <w:lang w:val="ru-RU"/>
        </w:rPr>
      </w:pPr>
      <w:bookmarkStart w:id="6" w:name="_Toc291065987"/>
      <w:r w:rsidRPr="006A7BE8">
        <w:rPr>
          <w:b/>
        </w:rPr>
        <w:t>Опис функціональної моделі</w:t>
      </w:r>
      <w:bookmarkEnd w:id="6"/>
    </w:p>
    <w:p w:rsidR="00C67EE0" w:rsidRPr="00972951" w:rsidRDefault="00972951" w:rsidP="002B020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Акторами</w:t>
      </w:r>
      <w:r w:rsidR="00C67EE0" w:rsidRPr="00972951">
        <w:rPr>
          <w:iCs/>
          <w:sz w:val="28"/>
          <w:szCs w:val="28"/>
        </w:rPr>
        <w:t xml:space="preserve"> системи</w:t>
      </w:r>
      <w:r>
        <w:rPr>
          <w:iCs/>
          <w:sz w:val="28"/>
          <w:szCs w:val="28"/>
        </w:rPr>
        <w:t xml:space="preserve"> є</w:t>
      </w:r>
      <w:r w:rsidR="00C67EE0" w:rsidRPr="00972951">
        <w:rPr>
          <w:iCs/>
          <w:sz w:val="28"/>
          <w:szCs w:val="28"/>
        </w:rPr>
        <w:t>:</w:t>
      </w:r>
    </w:p>
    <w:p w:rsidR="00657A67" w:rsidRDefault="00390111" w:rsidP="00400254">
      <w:pPr>
        <w:numPr>
          <w:ilvl w:val="0"/>
          <w:numId w:val="8"/>
        </w:numPr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н</w:t>
      </w:r>
      <w:r w:rsidR="00972951">
        <w:rPr>
          <w:iCs/>
          <w:sz w:val="28"/>
          <w:szCs w:val="28"/>
        </w:rPr>
        <w:t>еавтентифікований</w:t>
      </w:r>
      <w:proofErr w:type="spellEnd"/>
      <w:r w:rsidR="00972951">
        <w:rPr>
          <w:iCs/>
          <w:sz w:val="28"/>
          <w:szCs w:val="28"/>
        </w:rPr>
        <w:t xml:space="preserve"> користувач</w:t>
      </w:r>
      <w:r>
        <w:rPr>
          <w:iCs/>
          <w:sz w:val="28"/>
          <w:szCs w:val="28"/>
        </w:rPr>
        <w:t>;</w:t>
      </w:r>
    </w:p>
    <w:p w:rsidR="00C67EE0" w:rsidRDefault="00390111" w:rsidP="00400254">
      <w:pPr>
        <w:numPr>
          <w:ilvl w:val="0"/>
          <w:numId w:val="8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р</w:t>
      </w:r>
      <w:r w:rsidR="00972951">
        <w:rPr>
          <w:iCs/>
          <w:sz w:val="28"/>
          <w:szCs w:val="28"/>
        </w:rPr>
        <w:t>озробник алгоритмів</w:t>
      </w:r>
      <w:r>
        <w:rPr>
          <w:iCs/>
          <w:sz w:val="28"/>
          <w:szCs w:val="28"/>
        </w:rPr>
        <w:t>;</w:t>
      </w:r>
    </w:p>
    <w:p w:rsidR="00C67EE0" w:rsidRDefault="00390111" w:rsidP="00400254">
      <w:pPr>
        <w:numPr>
          <w:ilvl w:val="0"/>
          <w:numId w:val="8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а</w:t>
      </w:r>
      <w:r w:rsidR="00972951">
        <w:rPr>
          <w:iCs/>
          <w:sz w:val="28"/>
          <w:szCs w:val="28"/>
        </w:rPr>
        <w:t>дміністратор</w:t>
      </w:r>
      <w:r w:rsidR="00E40509">
        <w:rPr>
          <w:iCs/>
          <w:sz w:val="28"/>
          <w:szCs w:val="28"/>
        </w:rPr>
        <w:t>.</w:t>
      </w:r>
    </w:p>
    <w:p w:rsidR="00C67EE0" w:rsidRDefault="00972951" w:rsidP="00C67EE0">
      <w:pPr>
        <w:ind w:firstLine="720"/>
        <w:rPr>
          <w:iCs/>
          <w:sz w:val="28"/>
          <w:szCs w:val="28"/>
        </w:rPr>
      </w:pPr>
      <w:proofErr w:type="spellStart"/>
      <w:r>
        <w:rPr>
          <w:b/>
          <w:iCs/>
          <w:sz w:val="28"/>
          <w:szCs w:val="28"/>
        </w:rPr>
        <w:t>Неавтентифікований</w:t>
      </w:r>
      <w:proofErr w:type="spellEnd"/>
      <w:r>
        <w:rPr>
          <w:b/>
          <w:iCs/>
          <w:sz w:val="28"/>
          <w:szCs w:val="28"/>
        </w:rPr>
        <w:t xml:space="preserve"> </w:t>
      </w:r>
      <w:r w:rsidR="00C67EE0" w:rsidRPr="00C67EE0">
        <w:rPr>
          <w:b/>
          <w:iCs/>
          <w:sz w:val="28"/>
          <w:szCs w:val="28"/>
        </w:rPr>
        <w:t>користувач</w:t>
      </w:r>
      <w:r w:rsidR="00C67EE0" w:rsidRPr="00C67EE0">
        <w:rPr>
          <w:iCs/>
          <w:sz w:val="28"/>
          <w:szCs w:val="28"/>
        </w:rPr>
        <w:t xml:space="preserve"> </w:t>
      </w:r>
      <w:r w:rsidR="00390111">
        <w:rPr>
          <w:iCs/>
          <w:sz w:val="28"/>
          <w:szCs w:val="28"/>
        </w:rPr>
        <w:t>має можливість</w:t>
      </w:r>
      <w:r w:rsidR="00C67EE0" w:rsidRPr="00C67EE0">
        <w:rPr>
          <w:iCs/>
          <w:sz w:val="28"/>
          <w:szCs w:val="28"/>
        </w:rPr>
        <w:t xml:space="preserve"> створити обліковий запис та </w:t>
      </w:r>
      <w:r w:rsidR="00B10F28">
        <w:rPr>
          <w:iCs/>
          <w:sz w:val="28"/>
          <w:szCs w:val="28"/>
        </w:rPr>
        <w:t>увійти в систему</w:t>
      </w:r>
      <w:r w:rsidR="00C67EE0" w:rsidRPr="00C67EE0">
        <w:rPr>
          <w:iCs/>
          <w:sz w:val="28"/>
          <w:szCs w:val="28"/>
        </w:rPr>
        <w:t>.</w:t>
      </w:r>
    </w:p>
    <w:p w:rsidR="00C67EE0" w:rsidRDefault="00C67EE0" w:rsidP="00C67EE0">
      <w:pPr>
        <w:ind w:firstLine="720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Розробнику алгоритмів</w:t>
      </w:r>
      <w:r w:rsidRPr="00C67EE0">
        <w:rPr>
          <w:iCs/>
          <w:sz w:val="28"/>
          <w:szCs w:val="28"/>
        </w:rPr>
        <w:t xml:space="preserve"> доступні </w:t>
      </w:r>
      <w:r w:rsidR="00972951">
        <w:rPr>
          <w:iCs/>
          <w:sz w:val="28"/>
          <w:szCs w:val="28"/>
        </w:rPr>
        <w:t>основні функції системи: ті,</w:t>
      </w:r>
      <w:r w:rsidRPr="00C67EE0">
        <w:rPr>
          <w:iCs/>
          <w:sz w:val="28"/>
          <w:szCs w:val="28"/>
        </w:rPr>
        <w:t xml:space="preserve"> що стосуються його облікового запису</w:t>
      </w:r>
      <w:r w:rsidR="00972951">
        <w:rPr>
          <w:iCs/>
          <w:sz w:val="28"/>
          <w:szCs w:val="28"/>
        </w:rPr>
        <w:t>, його алгоритмів і функції перегляду та аналізу публічних алгоритмів інших користувачів.</w:t>
      </w:r>
    </w:p>
    <w:p w:rsidR="00C67EE0" w:rsidRDefault="00C67EE0" w:rsidP="00C67EE0">
      <w:pPr>
        <w:ind w:firstLine="720"/>
        <w:rPr>
          <w:iCs/>
          <w:sz w:val="28"/>
          <w:szCs w:val="28"/>
        </w:rPr>
      </w:pPr>
      <w:r w:rsidRPr="00C67EE0">
        <w:rPr>
          <w:b/>
          <w:iCs/>
          <w:sz w:val="28"/>
          <w:szCs w:val="28"/>
        </w:rPr>
        <w:t>Адміністратор</w:t>
      </w:r>
      <w:r w:rsidRPr="00C67EE0">
        <w:rPr>
          <w:iCs/>
          <w:sz w:val="28"/>
          <w:szCs w:val="28"/>
        </w:rPr>
        <w:t xml:space="preserve"> має можливість блокувати та </w:t>
      </w:r>
      <w:proofErr w:type="spellStart"/>
      <w:r w:rsidRPr="00C67EE0">
        <w:rPr>
          <w:iCs/>
          <w:sz w:val="28"/>
          <w:szCs w:val="28"/>
        </w:rPr>
        <w:t>разблоковувати</w:t>
      </w:r>
      <w:proofErr w:type="spellEnd"/>
      <w:r w:rsidRPr="00C67EE0">
        <w:rPr>
          <w:iCs/>
          <w:sz w:val="28"/>
          <w:szCs w:val="28"/>
        </w:rPr>
        <w:t xml:space="preserve"> облікові записи користувачів, видаляти опубліковані алгоритми, редагувати дані для тестування алгоритмів, видаляти коментарі до алгоритмів.</w:t>
      </w:r>
    </w:p>
    <w:p w:rsidR="009B5FFB" w:rsidRDefault="009B5FFB" w:rsidP="00C67EE0">
      <w:pPr>
        <w:ind w:firstLine="720"/>
        <w:rPr>
          <w:iCs/>
          <w:sz w:val="28"/>
          <w:szCs w:val="28"/>
        </w:rPr>
      </w:pPr>
      <w:r>
        <w:rPr>
          <w:iCs/>
          <w:sz w:val="28"/>
          <w:szCs w:val="28"/>
        </w:rPr>
        <w:t>В</w:t>
      </w:r>
      <w:r w:rsidRPr="009B5FFB">
        <w:rPr>
          <w:iCs/>
          <w:sz w:val="28"/>
          <w:szCs w:val="28"/>
        </w:rPr>
        <w:t>изначимо дії, які можуть виконувати актори системи</w:t>
      </w:r>
      <w:r>
        <w:rPr>
          <w:iCs/>
          <w:sz w:val="28"/>
          <w:szCs w:val="28"/>
        </w:rPr>
        <w:t>. Актори системи з їх діями зображені на діаграмі варіантів використання:</w:t>
      </w:r>
    </w:p>
    <w:p w:rsidR="009B5FFB" w:rsidRDefault="008E3754" w:rsidP="00C67EE0">
      <w:pPr>
        <w:ind w:firstLine="720"/>
        <w:rPr>
          <w:noProof/>
          <w:lang w:eastAsia="en-US"/>
        </w:rPr>
      </w:pPr>
      <w:bookmarkStart w:id="7" w:name="_Toc482179015"/>
      <w:r>
        <w:rPr>
          <w:noProof/>
          <w:lang w:val="en-US" w:eastAsia="en-US"/>
        </w:rPr>
        <w:drawing>
          <wp:inline distT="0" distB="0" distL="0" distR="0">
            <wp:extent cx="5284470" cy="4352290"/>
            <wp:effectExtent l="0" t="0" r="0" b="0"/>
            <wp:docPr id="29" name="Рисунок 3" descr="Use C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 Case Mode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9B5FFB" w:rsidRPr="009B5FFB" w:rsidRDefault="009B5FFB" w:rsidP="009B5FFB">
      <w:pPr>
        <w:ind w:firstLine="720"/>
        <w:jc w:val="center"/>
        <w:rPr>
          <w:iCs/>
          <w:sz w:val="28"/>
          <w:szCs w:val="28"/>
        </w:rPr>
      </w:pPr>
      <w:r w:rsidRPr="009B5FFB">
        <w:rPr>
          <w:iCs/>
          <w:sz w:val="28"/>
          <w:szCs w:val="28"/>
        </w:rPr>
        <w:t xml:space="preserve">Рисунок 1.2 – </w:t>
      </w:r>
      <w:r>
        <w:rPr>
          <w:iCs/>
          <w:sz w:val="28"/>
          <w:szCs w:val="28"/>
        </w:rPr>
        <w:t>Діаграма варіантів використання</w:t>
      </w:r>
    </w:p>
    <w:p w:rsidR="002B0208" w:rsidRPr="00FB08FF" w:rsidRDefault="002B0208" w:rsidP="002B0208">
      <w:pPr>
        <w:pStyle w:val="21"/>
        <w:rPr>
          <w:b/>
          <w:szCs w:val="28"/>
          <w:lang w:val="ru-RU"/>
        </w:rPr>
      </w:pPr>
      <w:bookmarkStart w:id="8" w:name="_Toc291065988"/>
      <w:r w:rsidRPr="00FB08FF">
        <w:rPr>
          <w:b/>
          <w:szCs w:val="28"/>
        </w:rPr>
        <w:t xml:space="preserve">Огляд </w:t>
      </w:r>
      <w:bookmarkEnd w:id="8"/>
      <w:r w:rsidRPr="00FB08FF">
        <w:rPr>
          <w:b/>
          <w:szCs w:val="28"/>
        </w:rPr>
        <w:t>наявних аналогів</w:t>
      </w:r>
    </w:p>
    <w:p w:rsidR="00ED2438" w:rsidRPr="00ED2438" w:rsidRDefault="00ED2438" w:rsidP="00ED2438">
      <w:pPr>
        <w:rPr>
          <w:iCs/>
          <w:sz w:val="28"/>
          <w:szCs w:val="28"/>
          <w:lang w:eastAsia="uk-UA"/>
        </w:rPr>
      </w:pPr>
      <w:r w:rsidRPr="00ED2438">
        <w:rPr>
          <w:iCs/>
          <w:sz w:val="28"/>
          <w:szCs w:val="28"/>
          <w:lang w:eastAsia="uk-UA"/>
        </w:rPr>
        <w:t>При розробці будь-якого програмного забезпечення, одним з етапів його проектування є пошук вже існуючих рішень. Для оцінки доцільності створення нового програмного забезпечення необхідно виявити всі переваги та недоліки існуючих програмних рішень.</w:t>
      </w:r>
    </w:p>
    <w:p w:rsidR="00ED2438" w:rsidRPr="00ED2438" w:rsidRDefault="00ED2438" w:rsidP="00ED2438">
      <w:pPr>
        <w:rPr>
          <w:iCs/>
          <w:sz w:val="28"/>
          <w:szCs w:val="28"/>
          <w:lang w:eastAsia="uk-UA"/>
        </w:rPr>
      </w:pPr>
      <w:r w:rsidRPr="00ED2438">
        <w:rPr>
          <w:iCs/>
          <w:sz w:val="28"/>
          <w:szCs w:val="28"/>
          <w:lang w:eastAsia="uk-UA"/>
        </w:rPr>
        <w:lastRenderedPageBreak/>
        <w:t xml:space="preserve">Програмний продукт, що розроблюється, базується на ряді наукових робіт в області </w:t>
      </w:r>
      <w:proofErr w:type="spellStart"/>
      <w:r w:rsidRPr="00ED2438">
        <w:rPr>
          <w:iCs/>
          <w:sz w:val="28"/>
          <w:szCs w:val="28"/>
          <w:lang w:eastAsia="uk-UA"/>
        </w:rPr>
        <w:t>важкорозв’язуваних</w:t>
      </w:r>
      <w:proofErr w:type="spellEnd"/>
      <w:r w:rsidRPr="00ED2438">
        <w:rPr>
          <w:iCs/>
          <w:sz w:val="28"/>
          <w:szCs w:val="28"/>
          <w:lang w:eastAsia="uk-UA"/>
        </w:rPr>
        <w:t xml:space="preserve"> задач побудови розкладів. Фактично, був створений новий метод розв’язання такого роду задач – ПДС-алгоритми, аналогів якому не існує в світі.</w:t>
      </w:r>
    </w:p>
    <w:p w:rsidR="002B0208" w:rsidRDefault="00ED2438" w:rsidP="00ED2438">
      <w:pPr>
        <w:rPr>
          <w:iCs/>
          <w:sz w:val="28"/>
          <w:szCs w:val="28"/>
          <w:lang w:eastAsia="uk-UA"/>
        </w:rPr>
      </w:pPr>
      <w:r w:rsidRPr="00ED2438">
        <w:rPr>
          <w:iCs/>
          <w:sz w:val="28"/>
          <w:szCs w:val="28"/>
          <w:lang w:eastAsia="uk-UA"/>
        </w:rPr>
        <w:t>Хоча дана предметна область є вузькою, швидкий розвиток теорії розкладів створює потребу у такого роду системі. І хоча на сьогоднішній день не існує системи, яка б повністю задовольнила всі вимоги, висунуті в лабораторній роботі, дана система буде включати та поєднувати функції, що доступні в окремих системах, такі як системи контролю версій.</w:t>
      </w:r>
    </w:p>
    <w:p w:rsidR="00ED2438" w:rsidRDefault="00ED2438" w:rsidP="00ED2438">
      <w:pPr>
        <w:rPr>
          <w:iCs/>
          <w:sz w:val="28"/>
          <w:szCs w:val="28"/>
          <w:lang w:eastAsia="uk-UA"/>
        </w:rPr>
      </w:pPr>
      <w:r w:rsidRPr="00ED2438">
        <w:rPr>
          <w:iCs/>
          <w:sz w:val="28"/>
          <w:szCs w:val="28"/>
          <w:lang w:eastAsia="uk-UA"/>
        </w:rPr>
        <w:t>Наприклад, новий програмний продукт буде включати базові ф</w:t>
      </w:r>
      <w:r>
        <w:rPr>
          <w:iCs/>
          <w:sz w:val="28"/>
          <w:szCs w:val="28"/>
          <w:lang w:eastAsia="uk-UA"/>
        </w:rPr>
        <w:t>ункції системи контролю версій. Іл</w:t>
      </w:r>
      <w:r w:rsidR="00B92EC3">
        <w:rPr>
          <w:iCs/>
          <w:sz w:val="28"/>
          <w:szCs w:val="28"/>
          <w:lang w:eastAsia="uk-UA"/>
        </w:rPr>
        <w:t>юстрацію</w:t>
      </w:r>
      <w:r>
        <w:rPr>
          <w:iCs/>
          <w:sz w:val="28"/>
          <w:szCs w:val="28"/>
          <w:lang w:eastAsia="uk-UA"/>
        </w:rPr>
        <w:t xml:space="preserve"> використання однієї з таких систем – </w:t>
      </w:r>
      <w:proofErr w:type="spellStart"/>
      <w:r w:rsidRPr="00ED2438">
        <w:rPr>
          <w:iCs/>
          <w:sz w:val="28"/>
          <w:szCs w:val="28"/>
          <w:lang w:eastAsia="uk-UA"/>
        </w:rPr>
        <w:t>github</w:t>
      </w:r>
      <w:proofErr w:type="spellEnd"/>
      <w:r>
        <w:rPr>
          <w:iCs/>
          <w:sz w:val="28"/>
          <w:szCs w:val="28"/>
          <w:lang w:eastAsia="uk-UA"/>
        </w:rPr>
        <w:t>, наведено на наступному рисунку</w:t>
      </w:r>
      <w:r w:rsidRPr="00ED2438">
        <w:rPr>
          <w:iCs/>
          <w:sz w:val="28"/>
          <w:szCs w:val="28"/>
          <w:lang w:eastAsia="uk-UA"/>
        </w:rPr>
        <w:t>:</w:t>
      </w:r>
    </w:p>
    <w:p w:rsidR="00ED2438" w:rsidRDefault="008E3754" w:rsidP="00ED2438">
      <w:pPr>
        <w:rPr>
          <w:noProof/>
          <w:lang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5231130" cy="2936875"/>
            <wp:effectExtent l="0" t="0" r="7620" b="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438" w:rsidRDefault="00ED2438" w:rsidP="00ED2438">
      <w:pPr>
        <w:jc w:val="center"/>
        <w:rPr>
          <w:iCs/>
          <w:sz w:val="28"/>
          <w:szCs w:val="28"/>
          <w:lang w:eastAsia="uk-UA"/>
        </w:rPr>
      </w:pPr>
      <w:r w:rsidRPr="00ED2438">
        <w:rPr>
          <w:iCs/>
          <w:sz w:val="28"/>
          <w:szCs w:val="28"/>
          <w:lang w:eastAsia="uk-UA"/>
        </w:rPr>
        <w:t>Рисунок 1.3 – Форма редагування коду у</w:t>
      </w:r>
      <w:r>
        <w:rPr>
          <w:iCs/>
          <w:sz w:val="28"/>
          <w:szCs w:val="28"/>
          <w:lang w:eastAsia="uk-UA"/>
        </w:rPr>
        <w:t xml:space="preserve"> системі</w:t>
      </w:r>
      <w:r w:rsidRPr="00ED2438">
        <w:rPr>
          <w:iCs/>
          <w:sz w:val="28"/>
          <w:szCs w:val="28"/>
          <w:lang w:eastAsia="uk-UA"/>
        </w:rPr>
        <w:t xml:space="preserve"> </w:t>
      </w:r>
      <w:proofErr w:type="spellStart"/>
      <w:r w:rsidRPr="00ED2438">
        <w:rPr>
          <w:iCs/>
          <w:sz w:val="28"/>
          <w:szCs w:val="28"/>
          <w:lang w:eastAsia="uk-UA"/>
        </w:rPr>
        <w:t>github</w:t>
      </w:r>
      <w:proofErr w:type="spellEnd"/>
    </w:p>
    <w:p w:rsidR="00ED2438" w:rsidRPr="00ED2438" w:rsidRDefault="00E361E0" w:rsidP="00ED2438">
      <w:pPr>
        <w:rPr>
          <w:iCs/>
          <w:sz w:val="28"/>
          <w:szCs w:val="28"/>
          <w:lang w:eastAsia="uk-UA"/>
        </w:rPr>
      </w:pPr>
      <w:r>
        <w:rPr>
          <w:iCs/>
          <w:sz w:val="28"/>
          <w:szCs w:val="28"/>
          <w:lang w:eastAsia="uk-UA"/>
        </w:rPr>
        <w:t xml:space="preserve">Крім того, </w:t>
      </w:r>
      <w:r w:rsidR="00ED2438" w:rsidRPr="00ED2438">
        <w:rPr>
          <w:iCs/>
          <w:sz w:val="28"/>
          <w:szCs w:val="28"/>
          <w:lang w:eastAsia="uk-UA"/>
        </w:rPr>
        <w:t xml:space="preserve">система також включає функції онлайн інтерпретаторів коду, що дозволяють </w:t>
      </w:r>
      <w:r>
        <w:rPr>
          <w:iCs/>
          <w:sz w:val="28"/>
          <w:szCs w:val="28"/>
          <w:lang w:eastAsia="uk-UA"/>
        </w:rPr>
        <w:t>ввести і запустити користувацьку програму в режимі реального часу</w:t>
      </w:r>
      <w:r w:rsidR="00ED2438" w:rsidRPr="00ED2438">
        <w:rPr>
          <w:iCs/>
          <w:sz w:val="28"/>
          <w:szCs w:val="28"/>
          <w:lang w:eastAsia="uk-UA"/>
        </w:rPr>
        <w:t>, не пере</w:t>
      </w:r>
      <w:r>
        <w:rPr>
          <w:iCs/>
          <w:sz w:val="28"/>
          <w:szCs w:val="28"/>
          <w:lang w:eastAsia="uk-UA"/>
        </w:rPr>
        <w:t>запускаючи</w:t>
      </w:r>
      <w:r w:rsidR="00ED2438" w:rsidRPr="00ED2438">
        <w:rPr>
          <w:iCs/>
          <w:sz w:val="28"/>
          <w:szCs w:val="28"/>
          <w:lang w:eastAsia="uk-UA"/>
        </w:rPr>
        <w:t xml:space="preserve"> </w:t>
      </w:r>
      <w:r>
        <w:rPr>
          <w:iCs/>
          <w:sz w:val="28"/>
          <w:szCs w:val="28"/>
          <w:lang w:eastAsia="uk-UA"/>
        </w:rPr>
        <w:t>весь проект</w:t>
      </w:r>
      <w:r w:rsidR="00ED2438" w:rsidRPr="00ED2438">
        <w:rPr>
          <w:iCs/>
          <w:sz w:val="28"/>
          <w:szCs w:val="28"/>
          <w:lang w:eastAsia="uk-UA"/>
        </w:rPr>
        <w:t>.</w:t>
      </w:r>
    </w:p>
    <w:p w:rsidR="00ED2438" w:rsidRPr="00ED2438" w:rsidRDefault="00ED2438" w:rsidP="00ED2438">
      <w:pPr>
        <w:rPr>
          <w:iCs/>
          <w:sz w:val="28"/>
          <w:szCs w:val="28"/>
          <w:lang w:eastAsia="uk-UA"/>
        </w:rPr>
      </w:pPr>
      <w:r w:rsidRPr="00ED2438">
        <w:rPr>
          <w:iCs/>
          <w:sz w:val="28"/>
          <w:szCs w:val="28"/>
          <w:lang w:eastAsia="uk-UA"/>
        </w:rPr>
        <w:t xml:space="preserve">Але, дана система має і унікальні функції, що потребуються для розробки алгоритмів саме ПДС-типу. Наприклад, аналіз ефективності поліноміальної та </w:t>
      </w:r>
      <w:proofErr w:type="spellStart"/>
      <w:r w:rsidRPr="00ED2438">
        <w:rPr>
          <w:iCs/>
          <w:sz w:val="28"/>
          <w:szCs w:val="28"/>
          <w:lang w:eastAsia="uk-UA"/>
        </w:rPr>
        <w:t>декомпозиційної</w:t>
      </w:r>
      <w:proofErr w:type="spellEnd"/>
      <w:r w:rsidRPr="00ED2438">
        <w:rPr>
          <w:iCs/>
          <w:sz w:val="28"/>
          <w:szCs w:val="28"/>
          <w:lang w:eastAsia="uk-UA"/>
        </w:rPr>
        <w:t xml:space="preserve"> складових ПДС-алгоритму.</w:t>
      </w:r>
    </w:p>
    <w:p w:rsidR="00ED2438" w:rsidRPr="00ED2438" w:rsidRDefault="00ED2438" w:rsidP="00ED2438">
      <w:pPr>
        <w:rPr>
          <w:iCs/>
          <w:sz w:val="28"/>
          <w:szCs w:val="28"/>
          <w:lang w:eastAsia="uk-UA"/>
        </w:rPr>
      </w:pPr>
      <w:r w:rsidRPr="00ED2438">
        <w:rPr>
          <w:iCs/>
          <w:sz w:val="28"/>
          <w:szCs w:val="28"/>
          <w:lang w:eastAsia="uk-UA"/>
        </w:rPr>
        <w:lastRenderedPageBreak/>
        <w:t>Беручи до уваги складність побудови алгоритмів вирішення задач складання розкладів а також те, що сьогодні є високий попит в ефективному вирішенні таких задач (наприклад для планування робіт на виробництві), є потреба в інформаційній системі, яка б допомагала науковцям у спільній розробці ПДС-алгоритмів.</w:t>
      </w:r>
    </w:p>
    <w:p w:rsidR="00ED2438" w:rsidRPr="00ED2438" w:rsidRDefault="00ED2438" w:rsidP="00ED2438">
      <w:pPr>
        <w:rPr>
          <w:iCs/>
          <w:sz w:val="28"/>
          <w:szCs w:val="28"/>
          <w:lang w:eastAsia="uk-UA"/>
        </w:rPr>
      </w:pPr>
      <w:r w:rsidRPr="00ED2438">
        <w:rPr>
          <w:iCs/>
          <w:sz w:val="28"/>
          <w:szCs w:val="28"/>
          <w:lang w:eastAsia="uk-UA"/>
        </w:rPr>
        <w:t>Зважаючи на те, що новий програмний продукт буде задовольняти попит, а також, що на сьогодні не існує системи, яка б одночасно включала всі необхідні функції, розробка даної системи є актуальною. Система буде ефективно поєднувати в собі комплекс функцій, що доступні у розрізнених системах, а також задовольняти вимоги, притаманні саме для розробки ПДС-алгоритмів.</w:t>
      </w:r>
    </w:p>
    <w:p w:rsidR="002B0208" w:rsidRPr="00992F95" w:rsidRDefault="002B0208" w:rsidP="002B0208">
      <w:pPr>
        <w:pStyle w:val="21"/>
        <w:rPr>
          <w:b/>
          <w:szCs w:val="28"/>
        </w:rPr>
      </w:pPr>
      <w:bookmarkStart w:id="9" w:name="_Toc291065989"/>
      <w:r w:rsidRPr="00992F95">
        <w:rPr>
          <w:b/>
          <w:szCs w:val="28"/>
        </w:rPr>
        <w:t>Постановка задачі</w:t>
      </w:r>
      <w:bookmarkEnd w:id="9"/>
    </w:p>
    <w:p w:rsidR="002B0208" w:rsidRPr="00992F95" w:rsidRDefault="002B0208" w:rsidP="002B0208">
      <w:pPr>
        <w:pStyle w:val="3"/>
        <w:rPr>
          <w:b/>
          <w:lang w:val="ru-RU"/>
        </w:rPr>
      </w:pPr>
      <w:bookmarkStart w:id="10" w:name="_Toc291065990"/>
      <w:r w:rsidRPr="00992F95">
        <w:rPr>
          <w:b/>
        </w:rPr>
        <w:t>Призначення розробки</w:t>
      </w:r>
      <w:bookmarkEnd w:id="10"/>
    </w:p>
    <w:p w:rsidR="002B0208" w:rsidRDefault="00E31695" w:rsidP="002B0208">
      <w:pPr>
        <w:rPr>
          <w:iCs/>
          <w:sz w:val="28"/>
          <w:szCs w:val="28"/>
        </w:rPr>
      </w:pPr>
      <w:r w:rsidRPr="00E31695">
        <w:rPr>
          <w:iCs/>
          <w:sz w:val="28"/>
          <w:szCs w:val="28"/>
        </w:rPr>
        <w:t>АС «Система підтримки розробки та аналізу ПДС-алгоритмів побудови розкладів робіт на паралельних верстатах однакової продуктивності» призначена для інформаційно-аналітичного забезпечення процесів розробки ПДС-алгоритмів складання розкладів переважно науковими колективами. Процеси, що повинна забезпечити система</w:t>
      </w:r>
      <w:r>
        <w:rPr>
          <w:iCs/>
          <w:sz w:val="28"/>
          <w:szCs w:val="28"/>
        </w:rPr>
        <w:t>:</w:t>
      </w:r>
    </w:p>
    <w:p w:rsidR="00E31695" w:rsidRDefault="00E31695" w:rsidP="00400254">
      <w:pPr>
        <w:numPr>
          <w:ilvl w:val="0"/>
          <w:numId w:val="8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Ведення інформації про ПДС-алгоритми </w:t>
      </w:r>
      <w:r w:rsidRPr="00E31695">
        <w:rPr>
          <w:iCs/>
          <w:sz w:val="28"/>
          <w:szCs w:val="28"/>
        </w:rPr>
        <w:t>задач складання розкладів а також їх вихідного коду</w:t>
      </w:r>
    </w:p>
    <w:p w:rsidR="00E31695" w:rsidRDefault="00E31695" w:rsidP="00400254">
      <w:pPr>
        <w:numPr>
          <w:ilvl w:val="0"/>
          <w:numId w:val="8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Ведення </w:t>
      </w:r>
      <w:r w:rsidRPr="00E31695">
        <w:rPr>
          <w:iCs/>
          <w:sz w:val="28"/>
          <w:szCs w:val="28"/>
        </w:rPr>
        <w:t>наборів вхідних даних для тестування та аналіз</w:t>
      </w:r>
      <w:r>
        <w:rPr>
          <w:iCs/>
          <w:sz w:val="28"/>
          <w:szCs w:val="28"/>
        </w:rPr>
        <w:t>у</w:t>
      </w:r>
    </w:p>
    <w:p w:rsidR="00E31695" w:rsidRDefault="00E31695" w:rsidP="00400254">
      <w:pPr>
        <w:numPr>
          <w:ilvl w:val="0"/>
          <w:numId w:val="8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Автоматичне </w:t>
      </w:r>
      <w:r w:rsidRPr="00E31695">
        <w:rPr>
          <w:iCs/>
          <w:sz w:val="28"/>
          <w:szCs w:val="28"/>
        </w:rPr>
        <w:t>тестування та аналіз алгоритмі</w:t>
      </w:r>
      <w:r>
        <w:rPr>
          <w:iCs/>
          <w:sz w:val="28"/>
          <w:szCs w:val="28"/>
        </w:rPr>
        <w:t>в</w:t>
      </w:r>
    </w:p>
    <w:p w:rsidR="00E31695" w:rsidRPr="00E31695" w:rsidRDefault="00E31695" w:rsidP="00400254">
      <w:pPr>
        <w:numPr>
          <w:ilvl w:val="0"/>
          <w:numId w:val="8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П</w:t>
      </w:r>
      <w:r w:rsidRPr="00E31695">
        <w:rPr>
          <w:iCs/>
          <w:sz w:val="28"/>
          <w:szCs w:val="28"/>
        </w:rPr>
        <w:t>обудова розкладу обраним алгоритмом для довільних введених вхідних дани</w:t>
      </w:r>
      <w:r>
        <w:rPr>
          <w:iCs/>
          <w:sz w:val="28"/>
          <w:szCs w:val="28"/>
        </w:rPr>
        <w:t>х</w:t>
      </w:r>
    </w:p>
    <w:p w:rsidR="002B0208" w:rsidRPr="00992F95" w:rsidRDefault="002B0208" w:rsidP="002B0208">
      <w:pPr>
        <w:pStyle w:val="3"/>
        <w:rPr>
          <w:b/>
        </w:rPr>
      </w:pPr>
      <w:bookmarkStart w:id="11" w:name="_Toc291065991"/>
      <w:r w:rsidRPr="00992F95">
        <w:rPr>
          <w:b/>
        </w:rPr>
        <w:t xml:space="preserve">Цілі </w:t>
      </w:r>
      <w:bookmarkEnd w:id="11"/>
      <w:r w:rsidRPr="00992F95">
        <w:rPr>
          <w:b/>
        </w:rPr>
        <w:t xml:space="preserve">та задачі розробки </w:t>
      </w:r>
    </w:p>
    <w:p w:rsidR="00E31695" w:rsidRPr="00E31695" w:rsidRDefault="00E31695" w:rsidP="00E31695">
      <w:pPr>
        <w:rPr>
          <w:iCs/>
          <w:sz w:val="28"/>
          <w:szCs w:val="28"/>
        </w:rPr>
      </w:pPr>
      <w:r w:rsidRPr="00E31695">
        <w:rPr>
          <w:iCs/>
          <w:sz w:val="28"/>
          <w:szCs w:val="28"/>
        </w:rPr>
        <w:t>Основними цілями розробки АС «Система підтримки розробки та аналізу ПДС-алгоритмів для однієї з задач побудови розкладів» є:</w:t>
      </w:r>
    </w:p>
    <w:p w:rsidR="00E31695" w:rsidRPr="00E31695" w:rsidRDefault="00E31695" w:rsidP="00400254">
      <w:pPr>
        <w:numPr>
          <w:ilvl w:val="0"/>
          <w:numId w:val="8"/>
        </w:numPr>
        <w:rPr>
          <w:iCs/>
          <w:sz w:val="28"/>
          <w:szCs w:val="28"/>
        </w:rPr>
      </w:pPr>
      <w:r w:rsidRPr="00E31695">
        <w:rPr>
          <w:iCs/>
          <w:sz w:val="28"/>
          <w:szCs w:val="28"/>
        </w:rPr>
        <w:lastRenderedPageBreak/>
        <w:t>Створення комфортних умов для командної розробки ПДС-алгоритмів</w:t>
      </w:r>
    </w:p>
    <w:p w:rsidR="00E31695" w:rsidRPr="00E31695" w:rsidRDefault="00E31695" w:rsidP="00400254">
      <w:pPr>
        <w:numPr>
          <w:ilvl w:val="0"/>
          <w:numId w:val="8"/>
        </w:numPr>
        <w:rPr>
          <w:iCs/>
          <w:sz w:val="28"/>
          <w:szCs w:val="28"/>
        </w:rPr>
      </w:pPr>
      <w:r w:rsidRPr="00E31695">
        <w:rPr>
          <w:iCs/>
          <w:sz w:val="28"/>
          <w:szCs w:val="28"/>
        </w:rPr>
        <w:t>Забезпечення накопичення та ведення інформації, пов’язаної з розробкою ПДС-алгоритмів, включаючи вхідні дані для аналізу та тестування, в одній системі</w:t>
      </w:r>
    </w:p>
    <w:p w:rsidR="00E31695" w:rsidRPr="00E31695" w:rsidRDefault="00E31695" w:rsidP="00400254">
      <w:pPr>
        <w:numPr>
          <w:ilvl w:val="0"/>
          <w:numId w:val="8"/>
        </w:numPr>
        <w:rPr>
          <w:iCs/>
          <w:sz w:val="28"/>
          <w:szCs w:val="28"/>
        </w:rPr>
      </w:pPr>
      <w:r w:rsidRPr="00E31695">
        <w:rPr>
          <w:iCs/>
          <w:sz w:val="28"/>
          <w:szCs w:val="28"/>
        </w:rPr>
        <w:t>Підвищення ефективності тестування та аналізу ПДС-алгоритмів</w:t>
      </w:r>
    </w:p>
    <w:p w:rsidR="00E31695" w:rsidRPr="00E31695" w:rsidRDefault="00E31695" w:rsidP="00E31695">
      <w:pPr>
        <w:rPr>
          <w:iCs/>
          <w:sz w:val="28"/>
          <w:szCs w:val="28"/>
        </w:rPr>
      </w:pPr>
      <w:r w:rsidRPr="00E31695">
        <w:rPr>
          <w:iCs/>
          <w:sz w:val="28"/>
          <w:szCs w:val="28"/>
        </w:rPr>
        <w:t>Для досягнення поставлених цілей мають бути вирішені такі задачі:</w:t>
      </w:r>
    </w:p>
    <w:p w:rsidR="00E31695" w:rsidRPr="00E31695" w:rsidRDefault="00E31695" w:rsidP="00400254">
      <w:pPr>
        <w:numPr>
          <w:ilvl w:val="0"/>
          <w:numId w:val="8"/>
        </w:numPr>
        <w:rPr>
          <w:iCs/>
          <w:sz w:val="28"/>
          <w:szCs w:val="28"/>
        </w:rPr>
      </w:pPr>
      <w:r w:rsidRPr="00E31695">
        <w:rPr>
          <w:iCs/>
          <w:sz w:val="28"/>
          <w:szCs w:val="28"/>
        </w:rPr>
        <w:t>Інтерпретація та виконання вихідного коду алгоритмів</w:t>
      </w:r>
    </w:p>
    <w:p w:rsidR="00E31695" w:rsidRPr="00E31695" w:rsidRDefault="00E31695" w:rsidP="00400254">
      <w:pPr>
        <w:numPr>
          <w:ilvl w:val="0"/>
          <w:numId w:val="8"/>
        </w:numPr>
        <w:rPr>
          <w:iCs/>
          <w:sz w:val="28"/>
          <w:szCs w:val="28"/>
        </w:rPr>
      </w:pPr>
      <w:r w:rsidRPr="00E31695">
        <w:rPr>
          <w:iCs/>
          <w:sz w:val="28"/>
          <w:szCs w:val="28"/>
        </w:rPr>
        <w:t>Представлення статистичної інформації аналізу алгоритмів у наглядному (графічному) вигляді</w:t>
      </w:r>
    </w:p>
    <w:p w:rsidR="002B0208" w:rsidRPr="00E31695" w:rsidRDefault="00E31695" w:rsidP="00400254">
      <w:pPr>
        <w:numPr>
          <w:ilvl w:val="0"/>
          <w:numId w:val="8"/>
        </w:numPr>
        <w:rPr>
          <w:iCs/>
          <w:sz w:val="28"/>
          <w:szCs w:val="28"/>
        </w:rPr>
      </w:pPr>
      <w:r w:rsidRPr="00E31695">
        <w:rPr>
          <w:iCs/>
          <w:sz w:val="28"/>
          <w:szCs w:val="28"/>
        </w:rPr>
        <w:t>Ефективне розділення прав користувачів різних груп: адміністратори, пересічні користувачі-розробники</w:t>
      </w:r>
    </w:p>
    <w:p w:rsidR="002B0208" w:rsidRPr="000F5229" w:rsidRDefault="002B0208" w:rsidP="002B0208">
      <w:pPr>
        <w:pStyle w:val="21"/>
        <w:numPr>
          <w:ilvl w:val="0"/>
          <w:numId w:val="0"/>
        </w:numPr>
        <w:ind w:firstLine="709"/>
        <w:rPr>
          <w:b/>
          <w:szCs w:val="28"/>
        </w:rPr>
      </w:pPr>
      <w:bookmarkStart w:id="12" w:name="_Toc236811377"/>
      <w:bookmarkStart w:id="13" w:name="_Toc291670066"/>
      <w:r w:rsidRPr="000F5229">
        <w:rPr>
          <w:b/>
          <w:szCs w:val="28"/>
        </w:rPr>
        <w:t>Висновок до розділу</w:t>
      </w:r>
    </w:p>
    <w:p w:rsidR="002B0208" w:rsidRPr="000F5229" w:rsidRDefault="002B0208" w:rsidP="002B0208">
      <w:pPr>
        <w:rPr>
          <w:i/>
          <w:sz w:val="28"/>
          <w:szCs w:val="28"/>
        </w:rPr>
      </w:pPr>
      <w:r w:rsidRPr="000F5229">
        <w:rPr>
          <w:i/>
          <w:sz w:val="28"/>
          <w:szCs w:val="28"/>
        </w:rPr>
        <w:t xml:space="preserve">Дати висновок до </w:t>
      </w:r>
      <w:r>
        <w:rPr>
          <w:i/>
          <w:sz w:val="28"/>
          <w:szCs w:val="28"/>
        </w:rPr>
        <w:t>ц</w:t>
      </w:r>
      <w:r w:rsidRPr="000F5229">
        <w:rPr>
          <w:i/>
          <w:sz w:val="28"/>
          <w:szCs w:val="28"/>
        </w:rPr>
        <w:t>ього розділу.</w:t>
      </w:r>
      <w:r w:rsidR="00584B7F">
        <w:rPr>
          <w:i/>
          <w:sz w:val="28"/>
          <w:szCs w:val="28"/>
        </w:rPr>
        <w:t xml:space="preserve"> </w:t>
      </w:r>
    </w:p>
    <w:p w:rsidR="002B0208" w:rsidRDefault="002B0208" w:rsidP="002B0208">
      <w:pPr>
        <w:pStyle w:val="1"/>
        <w:ind w:left="432" w:hanging="432"/>
      </w:pPr>
      <w:r>
        <w:lastRenderedPageBreak/>
        <w:t>Інформаційне забезпечення</w:t>
      </w:r>
      <w:bookmarkEnd w:id="12"/>
      <w:bookmarkEnd w:id="13"/>
    </w:p>
    <w:p w:rsidR="002B0208" w:rsidRDefault="002B0208" w:rsidP="002B0208">
      <w:pPr>
        <w:pStyle w:val="21"/>
        <w:rPr>
          <w:b/>
        </w:rPr>
      </w:pPr>
      <w:bookmarkStart w:id="14" w:name="_Toc236811378"/>
      <w:bookmarkStart w:id="15" w:name="_Toc291670067"/>
      <w:r w:rsidRPr="00992F95">
        <w:rPr>
          <w:b/>
        </w:rPr>
        <w:t>Вхідні дані</w:t>
      </w:r>
      <w:bookmarkEnd w:id="14"/>
      <w:bookmarkEnd w:id="15"/>
    </w:p>
    <w:p w:rsidR="00075C0F" w:rsidRPr="00075C0F" w:rsidRDefault="00075C0F" w:rsidP="00075C0F">
      <w:pPr>
        <w:rPr>
          <w:sz w:val="28"/>
          <w:szCs w:val="28"/>
        </w:rPr>
      </w:pPr>
      <w:r w:rsidRPr="00075C0F">
        <w:rPr>
          <w:sz w:val="28"/>
          <w:szCs w:val="28"/>
        </w:rPr>
        <w:t>При побудові розкладів робіт і аналізі ефективності алгоритмів система використовує наступні вхідні дані:</w:t>
      </w:r>
    </w:p>
    <w:p w:rsidR="00075C0F" w:rsidRPr="00075C0F" w:rsidRDefault="00075C0F" w:rsidP="00400254">
      <w:pPr>
        <w:numPr>
          <w:ilvl w:val="0"/>
          <w:numId w:val="8"/>
        </w:numPr>
        <w:rPr>
          <w:sz w:val="28"/>
          <w:szCs w:val="28"/>
        </w:rPr>
      </w:pPr>
      <w:r w:rsidRPr="00075C0F">
        <w:rPr>
          <w:sz w:val="28"/>
          <w:szCs w:val="28"/>
        </w:rPr>
        <w:t>Опис наборів вхідних даних алгоритмів</w:t>
      </w:r>
    </w:p>
    <w:p w:rsidR="00075C0F" w:rsidRPr="00075C0F" w:rsidRDefault="00075C0F" w:rsidP="00400254">
      <w:pPr>
        <w:numPr>
          <w:ilvl w:val="0"/>
          <w:numId w:val="8"/>
        </w:numPr>
        <w:rPr>
          <w:sz w:val="28"/>
          <w:szCs w:val="28"/>
        </w:rPr>
      </w:pPr>
      <w:r w:rsidRPr="00075C0F">
        <w:rPr>
          <w:sz w:val="28"/>
          <w:szCs w:val="28"/>
        </w:rPr>
        <w:t>Власне вхідні дані, що будуть передаватись на вхід алгоритмів</w:t>
      </w:r>
    </w:p>
    <w:p w:rsidR="00075C0F" w:rsidRPr="00075C0F" w:rsidRDefault="00075C0F" w:rsidP="00400254">
      <w:pPr>
        <w:numPr>
          <w:ilvl w:val="0"/>
          <w:numId w:val="8"/>
        </w:numPr>
        <w:rPr>
          <w:sz w:val="28"/>
          <w:szCs w:val="28"/>
        </w:rPr>
      </w:pPr>
      <w:r w:rsidRPr="00075C0F">
        <w:rPr>
          <w:sz w:val="28"/>
          <w:szCs w:val="28"/>
        </w:rPr>
        <w:t>Опис алгоритмів з їх вихідним кодом</w:t>
      </w:r>
    </w:p>
    <w:p w:rsidR="002B0208" w:rsidRPr="00992F95" w:rsidRDefault="002B0208" w:rsidP="002B0208">
      <w:pPr>
        <w:pStyle w:val="21"/>
        <w:spacing w:before="480"/>
        <w:rPr>
          <w:b/>
        </w:rPr>
      </w:pPr>
      <w:bookmarkStart w:id="16" w:name="_Toc236811379"/>
      <w:bookmarkStart w:id="17" w:name="_Toc291670068"/>
      <w:r w:rsidRPr="00992F95">
        <w:rPr>
          <w:b/>
        </w:rPr>
        <w:t>Вихідні дані</w:t>
      </w:r>
      <w:bookmarkEnd w:id="16"/>
      <w:bookmarkEnd w:id="17"/>
    </w:p>
    <w:p w:rsidR="00075C0F" w:rsidRDefault="00075C0F" w:rsidP="00075C0F">
      <w:pPr>
        <w:rPr>
          <w:iCs/>
          <w:sz w:val="28"/>
          <w:szCs w:val="28"/>
        </w:rPr>
      </w:pPr>
      <w:r w:rsidRPr="00075C0F">
        <w:rPr>
          <w:iCs/>
          <w:sz w:val="28"/>
          <w:szCs w:val="28"/>
        </w:rPr>
        <w:t>Основними вихідними даними є графіки аналізу ефективності алгоритмів і розклади робіт, побудовані обраним алгоритмом на довільних вхідних даних.</w:t>
      </w:r>
    </w:p>
    <w:p w:rsidR="00075C0F" w:rsidRPr="00075C0F" w:rsidRDefault="008E3754" w:rsidP="00075C0F">
      <w:pPr>
        <w:rPr>
          <w:i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5099685" cy="2057400"/>
            <wp:effectExtent l="0" t="0" r="5715" b="0"/>
            <wp:docPr id="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208" w:rsidRPr="00075C0F" w:rsidRDefault="00075C0F" w:rsidP="00075C0F">
      <w:pPr>
        <w:jc w:val="center"/>
        <w:rPr>
          <w:iCs/>
          <w:sz w:val="28"/>
          <w:szCs w:val="28"/>
        </w:rPr>
      </w:pPr>
      <w:r w:rsidRPr="00075C0F">
        <w:rPr>
          <w:iCs/>
          <w:sz w:val="28"/>
          <w:szCs w:val="28"/>
        </w:rPr>
        <w:t xml:space="preserve">Рисунок 2.1 – Діаграма </w:t>
      </w:r>
      <w:proofErr w:type="spellStart"/>
      <w:r w:rsidRPr="00075C0F">
        <w:rPr>
          <w:iCs/>
          <w:sz w:val="28"/>
          <w:szCs w:val="28"/>
        </w:rPr>
        <w:t>Ганта</w:t>
      </w:r>
      <w:proofErr w:type="spellEnd"/>
      <w:r w:rsidRPr="00075C0F">
        <w:rPr>
          <w:iCs/>
          <w:sz w:val="28"/>
          <w:szCs w:val="28"/>
        </w:rPr>
        <w:t xml:space="preserve"> побудованого розкладу робіт</w:t>
      </w:r>
    </w:p>
    <w:p w:rsidR="002B0208" w:rsidRPr="00992F95" w:rsidRDefault="002B0208" w:rsidP="002B0208">
      <w:pPr>
        <w:pStyle w:val="21"/>
        <w:rPr>
          <w:b/>
        </w:rPr>
      </w:pPr>
      <w:bookmarkStart w:id="18" w:name="_Toc236811380"/>
      <w:bookmarkStart w:id="19" w:name="_Toc291670069"/>
      <w:r w:rsidRPr="00992F95">
        <w:rPr>
          <w:b/>
        </w:rPr>
        <w:lastRenderedPageBreak/>
        <w:t>Опис структури бази даних</w:t>
      </w:r>
      <w:bookmarkEnd w:id="19"/>
    </w:p>
    <w:p w:rsidR="002B0208" w:rsidRDefault="008E3754" w:rsidP="002B0208">
      <w:pPr>
        <w:rPr>
          <w:iCs/>
          <w:sz w:val="28"/>
          <w:szCs w:val="28"/>
        </w:rPr>
      </w:pPr>
      <w:bookmarkStart w:id="20" w:name="_Toc291670070"/>
      <w:r>
        <w:rPr>
          <w:iCs/>
          <w:noProof/>
          <w:sz w:val="28"/>
          <w:szCs w:val="28"/>
          <w:lang w:val="en-US" w:eastAsia="en-US"/>
        </w:rPr>
        <w:drawing>
          <wp:inline distT="0" distB="0" distL="0" distR="0">
            <wp:extent cx="5240020" cy="3270885"/>
            <wp:effectExtent l="0" t="0" r="0" b="5715"/>
            <wp:docPr id="26" name="Рисунок 15" descr="C:\Users\d1mas\AppData\Local\Microsoft\Windows\INetCache\Content.Word\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1mas\AppData\Local\Microsoft\Windows\INetCache\Content.Word\E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C0F" w:rsidRDefault="00075C0F" w:rsidP="00075C0F">
      <w:pPr>
        <w:jc w:val="center"/>
        <w:rPr>
          <w:sz w:val="28"/>
          <w:lang w:val="ru-RU"/>
        </w:rPr>
      </w:pPr>
      <w:r w:rsidRPr="00075C0F">
        <w:rPr>
          <w:sz w:val="28"/>
          <w:lang w:val="ru-RU"/>
        </w:rPr>
        <w:t>Рисунок 2.1 – ER-</w:t>
      </w:r>
      <w:proofErr w:type="spellStart"/>
      <w:r w:rsidRPr="00075C0F">
        <w:rPr>
          <w:sz w:val="28"/>
          <w:lang w:val="ru-RU"/>
        </w:rPr>
        <w:t>діаграма</w:t>
      </w:r>
      <w:proofErr w:type="spellEnd"/>
      <w:r w:rsidRPr="00075C0F">
        <w:rPr>
          <w:sz w:val="28"/>
          <w:lang w:val="ru-RU"/>
        </w:rPr>
        <w:t xml:space="preserve"> </w:t>
      </w:r>
      <w:proofErr w:type="spellStart"/>
      <w:r w:rsidRPr="00075C0F">
        <w:rPr>
          <w:sz w:val="28"/>
          <w:lang w:val="ru-RU"/>
        </w:rPr>
        <w:t>бази</w:t>
      </w:r>
      <w:proofErr w:type="spellEnd"/>
      <w:r w:rsidRPr="00075C0F">
        <w:rPr>
          <w:sz w:val="28"/>
          <w:lang w:val="ru-RU"/>
        </w:rPr>
        <w:t xml:space="preserve"> </w:t>
      </w:r>
      <w:proofErr w:type="spellStart"/>
      <w:r w:rsidRPr="00075C0F">
        <w:rPr>
          <w:sz w:val="28"/>
          <w:lang w:val="ru-RU"/>
        </w:rPr>
        <w:t>даних</w:t>
      </w:r>
      <w:proofErr w:type="spellEnd"/>
    </w:p>
    <w:p w:rsidR="00075C0F" w:rsidRPr="00075C0F" w:rsidRDefault="00075C0F" w:rsidP="00075C0F">
      <w:pPr>
        <w:spacing w:after="200"/>
        <w:ind w:firstLine="0"/>
        <w:jc w:val="right"/>
        <w:rPr>
          <w:lang w:val="en-US"/>
        </w:rPr>
      </w:pPr>
      <w:r w:rsidRPr="00075C0F">
        <w:rPr>
          <w:sz w:val="28"/>
          <w:szCs w:val="28"/>
        </w:rPr>
        <w:t>Таблиця 2.1 – Опис сутностей</w:t>
      </w:r>
    </w:p>
    <w:tbl>
      <w:tblPr>
        <w:tblStyle w:val="25"/>
        <w:tblW w:w="0" w:type="auto"/>
        <w:tblInd w:w="0" w:type="dxa"/>
        <w:tblLook w:val="04A0" w:firstRow="1" w:lastRow="0" w:firstColumn="1" w:lastColumn="0" w:noHBand="0" w:noVBand="1"/>
      </w:tblPr>
      <w:tblGrid>
        <w:gridCol w:w="2818"/>
        <w:gridCol w:w="6752"/>
      </w:tblGrid>
      <w:tr w:rsidR="00075C0F" w:rsidRPr="00075C0F" w:rsidTr="00075C0F"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C0F" w:rsidRPr="00075C0F" w:rsidRDefault="00075C0F" w:rsidP="00075C0F">
            <w:pPr>
              <w:ind w:firstLine="0"/>
              <w:jc w:val="center"/>
              <w:rPr>
                <w:rFonts w:ascii="Times New Roman" w:hAnsi="Times New Roman"/>
                <w:b/>
                <w:sz w:val="28"/>
              </w:rPr>
            </w:pPr>
            <w:r w:rsidRPr="00075C0F">
              <w:rPr>
                <w:rFonts w:ascii="Times New Roman" w:hAnsi="Times New Roman"/>
                <w:b/>
                <w:sz w:val="28"/>
              </w:rPr>
              <w:t>Назва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C0F" w:rsidRPr="00075C0F" w:rsidRDefault="00075C0F" w:rsidP="00075C0F">
            <w:pPr>
              <w:ind w:firstLine="0"/>
              <w:jc w:val="center"/>
              <w:rPr>
                <w:rFonts w:ascii="Times New Roman" w:hAnsi="Times New Roman"/>
                <w:b/>
                <w:sz w:val="28"/>
              </w:rPr>
            </w:pPr>
            <w:r w:rsidRPr="00075C0F">
              <w:rPr>
                <w:rFonts w:ascii="Times New Roman" w:hAnsi="Times New Roman"/>
                <w:b/>
                <w:sz w:val="28"/>
              </w:rPr>
              <w:t>Призначення</w:t>
            </w:r>
          </w:p>
        </w:tc>
      </w:tr>
      <w:tr w:rsidR="00075C0F" w:rsidRPr="00075C0F" w:rsidTr="00075C0F"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C0F" w:rsidRPr="00075C0F" w:rsidRDefault="00075C0F" w:rsidP="00075C0F">
            <w:pPr>
              <w:ind w:firstLine="0"/>
              <w:rPr>
                <w:rFonts w:ascii="Times New Roman" w:hAnsi="Times New Roman"/>
                <w:sz w:val="28"/>
              </w:rPr>
            </w:pPr>
            <w:r w:rsidRPr="00075C0F">
              <w:rPr>
                <w:rFonts w:ascii="Times New Roman" w:hAnsi="Times New Roman"/>
                <w:sz w:val="28"/>
              </w:rPr>
              <w:t>Користувач (</w:t>
            </w:r>
            <w:r w:rsidRPr="00075C0F">
              <w:rPr>
                <w:rFonts w:ascii="Times New Roman" w:hAnsi="Times New Roman"/>
                <w:sz w:val="28"/>
                <w:lang w:val="en-US"/>
              </w:rPr>
              <w:t>User</w:t>
            </w:r>
            <w:r w:rsidRPr="00075C0F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C0F" w:rsidRPr="00075C0F" w:rsidRDefault="00075C0F" w:rsidP="00075C0F">
            <w:pPr>
              <w:ind w:firstLine="0"/>
              <w:rPr>
                <w:rFonts w:ascii="Times New Roman" w:hAnsi="Times New Roman"/>
                <w:sz w:val="28"/>
              </w:rPr>
            </w:pPr>
            <w:r w:rsidRPr="00075C0F">
              <w:rPr>
                <w:rFonts w:ascii="Times New Roman" w:hAnsi="Times New Roman"/>
                <w:sz w:val="28"/>
              </w:rPr>
              <w:t>Представляє користувача системи</w:t>
            </w:r>
          </w:p>
        </w:tc>
      </w:tr>
      <w:tr w:rsidR="00075C0F" w:rsidRPr="00075C0F" w:rsidTr="00075C0F"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C0F" w:rsidRPr="00075C0F" w:rsidRDefault="00075C0F" w:rsidP="00075C0F">
            <w:pPr>
              <w:ind w:firstLine="0"/>
              <w:rPr>
                <w:rFonts w:ascii="Times New Roman" w:hAnsi="Times New Roman"/>
                <w:sz w:val="28"/>
                <w:lang w:val="en-US"/>
              </w:rPr>
            </w:pPr>
            <w:r w:rsidRPr="00075C0F">
              <w:rPr>
                <w:rFonts w:ascii="Times New Roman" w:hAnsi="Times New Roman"/>
                <w:sz w:val="28"/>
              </w:rPr>
              <w:t>Роль користувача (</w:t>
            </w:r>
            <w:r w:rsidRPr="00075C0F">
              <w:rPr>
                <w:rFonts w:ascii="Times New Roman" w:hAnsi="Times New Roman"/>
                <w:sz w:val="28"/>
                <w:lang w:val="en-US"/>
              </w:rPr>
              <w:t>User Role)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C0F" w:rsidRPr="00075C0F" w:rsidRDefault="00075C0F" w:rsidP="00075C0F">
            <w:pPr>
              <w:ind w:firstLine="0"/>
              <w:rPr>
                <w:rFonts w:ascii="Times New Roman" w:hAnsi="Times New Roman"/>
                <w:sz w:val="28"/>
              </w:rPr>
            </w:pPr>
            <w:r w:rsidRPr="00075C0F">
              <w:rPr>
                <w:rFonts w:ascii="Times New Roman" w:hAnsi="Times New Roman"/>
                <w:sz w:val="28"/>
              </w:rPr>
              <w:t>Описує роль користувача системи (розробник алгоритмів, адміністратор)</w:t>
            </w:r>
          </w:p>
        </w:tc>
      </w:tr>
      <w:tr w:rsidR="00075C0F" w:rsidRPr="00075C0F" w:rsidTr="00075C0F"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C0F" w:rsidRPr="00075C0F" w:rsidRDefault="00075C0F" w:rsidP="00075C0F">
            <w:pPr>
              <w:ind w:firstLine="0"/>
              <w:rPr>
                <w:rFonts w:ascii="Times New Roman" w:hAnsi="Times New Roman"/>
                <w:sz w:val="28"/>
                <w:lang w:val="en-US"/>
              </w:rPr>
            </w:pPr>
            <w:r w:rsidRPr="00075C0F">
              <w:rPr>
                <w:rFonts w:ascii="Times New Roman" w:hAnsi="Times New Roman"/>
                <w:sz w:val="28"/>
              </w:rPr>
              <w:t xml:space="preserve">Алгоритм </w:t>
            </w:r>
            <w:r w:rsidRPr="00075C0F">
              <w:rPr>
                <w:rFonts w:ascii="Times New Roman" w:hAnsi="Times New Roman"/>
                <w:sz w:val="28"/>
                <w:lang w:val="en-US"/>
              </w:rPr>
              <w:t>(Algorithm)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C0F" w:rsidRPr="00075C0F" w:rsidRDefault="00075C0F" w:rsidP="00075C0F">
            <w:pPr>
              <w:ind w:firstLine="0"/>
              <w:rPr>
                <w:rFonts w:ascii="Times New Roman" w:hAnsi="Times New Roman"/>
                <w:sz w:val="28"/>
              </w:rPr>
            </w:pPr>
            <w:r w:rsidRPr="00075C0F">
              <w:rPr>
                <w:rFonts w:ascii="Times New Roman" w:hAnsi="Times New Roman"/>
                <w:sz w:val="28"/>
              </w:rPr>
              <w:t>Містить інформацію про ПДС-алгоритм</w:t>
            </w:r>
          </w:p>
        </w:tc>
      </w:tr>
      <w:tr w:rsidR="00075C0F" w:rsidRPr="00075C0F" w:rsidTr="00075C0F"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C0F" w:rsidRPr="00075C0F" w:rsidRDefault="00075C0F" w:rsidP="00075C0F">
            <w:pPr>
              <w:ind w:firstLine="0"/>
              <w:rPr>
                <w:rFonts w:ascii="Times New Roman" w:hAnsi="Times New Roman"/>
                <w:sz w:val="28"/>
                <w:lang w:val="en-US"/>
              </w:rPr>
            </w:pPr>
            <w:r w:rsidRPr="00075C0F">
              <w:rPr>
                <w:rFonts w:ascii="Times New Roman" w:hAnsi="Times New Roman"/>
                <w:sz w:val="28"/>
              </w:rPr>
              <w:t>Вхідні дані</w:t>
            </w:r>
            <w:r w:rsidRPr="00075C0F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 w:rsidRPr="00075C0F">
              <w:rPr>
                <w:rFonts w:ascii="Times New Roman" w:hAnsi="Times New Roman"/>
                <w:sz w:val="28"/>
              </w:rPr>
              <w:t>(</w:t>
            </w:r>
            <w:r w:rsidRPr="00075C0F">
              <w:rPr>
                <w:rFonts w:ascii="Times New Roman" w:hAnsi="Times New Roman"/>
                <w:sz w:val="28"/>
                <w:lang w:val="en-US"/>
              </w:rPr>
              <w:t>Input )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C0F" w:rsidRPr="00075C0F" w:rsidRDefault="00075C0F" w:rsidP="00075C0F">
            <w:pPr>
              <w:ind w:firstLine="0"/>
              <w:rPr>
                <w:rFonts w:ascii="Times New Roman" w:hAnsi="Times New Roman"/>
                <w:sz w:val="28"/>
              </w:rPr>
            </w:pPr>
            <w:r w:rsidRPr="00075C0F">
              <w:rPr>
                <w:rFonts w:ascii="Times New Roman" w:hAnsi="Times New Roman"/>
                <w:sz w:val="28"/>
              </w:rPr>
              <w:t>Представляє вхідні дані для одного запуска алгоритму</w:t>
            </w:r>
          </w:p>
        </w:tc>
      </w:tr>
      <w:tr w:rsidR="00075C0F" w:rsidRPr="00075C0F" w:rsidTr="00075C0F"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C0F" w:rsidRPr="00075C0F" w:rsidRDefault="00075C0F" w:rsidP="00075C0F">
            <w:pPr>
              <w:ind w:firstLine="0"/>
              <w:rPr>
                <w:rFonts w:ascii="Times New Roman" w:hAnsi="Times New Roman"/>
                <w:sz w:val="28"/>
                <w:lang w:val="ru-RU"/>
              </w:rPr>
            </w:pPr>
            <w:r w:rsidRPr="00075C0F">
              <w:rPr>
                <w:rFonts w:ascii="Times New Roman" w:hAnsi="Times New Roman"/>
                <w:sz w:val="28"/>
              </w:rPr>
              <w:t xml:space="preserve">Набір вхідних даних </w:t>
            </w:r>
            <w:r w:rsidRPr="00075C0F">
              <w:rPr>
                <w:rFonts w:ascii="Times New Roman" w:hAnsi="Times New Roman"/>
                <w:sz w:val="28"/>
                <w:lang w:val="ru-RU"/>
              </w:rPr>
              <w:t>(</w:t>
            </w:r>
            <w:r w:rsidRPr="00075C0F">
              <w:rPr>
                <w:rFonts w:ascii="Times New Roman" w:hAnsi="Times New Roman"/>
                <w:sz w:val="28"/>
                <w:lang w:val="en-US"/>
              </w:rPr>
              <w:t>Input</w:t>
            </w:r>
            <w:r w:rsidRPr="00075C0F">
              <w:rPr>
                <w:rFonts w:ascii="Times New Roman" w:hAnsi="Times New Roman"/>
                <w:sz w:val="28"/>
                <w:lang w:val="ru-RU"/>
              </w:rPr>
              <w:t xml:space="preserve"> </w:t>
            </w:r>
            <w:r w:rsidRPr="00075C0F">
              <w:rPr>
                <w:rFonts w:ascii="Times New Roman" w:hAnsi="Times New Roman"/>
                <w:sz w:val="28"/>
                <w:lang w:val="en-US"/>
              </w:rPr>
              <w:t>Set</w:t>
            </w:r>
            <w:r w:rsidRPr="00075C0F">
              <w:rPr>
                <w:rFonts w:ascii="Times New Roman" w:hAnsi="Times New Roman"/>
                <w:sz w:val="28"/>
                <w:lang w:val="ru-RU"/>
              </w:rPr>
              <w:t>)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C0F" w:rsidRPr="00075C0F" w:rsidRDefault="00075C0F" w:rsidP="00075C0F">
            <w:pPr>
              <w:ind w:firstLine="0"/>
              <w:rPr>
                <w:rFonts w:ascii="Times New Roman" w:hAnsi="Times New Roman"/>
                <w:sz w:val="28"/>
              </w:rPr>
            </w:pPr>
            <w:r w:rsidRPr="00075C0F">
              <w:rPr>
                <w:rFonts w:ascii="Times New Roman" w:hAnsi="Times New Roman"/>
                <w:sz w:val="28"/>
              </w:rPr>
              <w:t>Містить інформацію про один набір вхідних даних зі спільними характеристиками, що будуть використані для побудови графіку</w:t>
            </w:r>
          </w:p>
        </w:tc>
      </w:tr>
    </w:tbl>
    <w:p w:rsidR="00075C0F" w:rsidRPr="00075C0F" w:rsidRDefault="00075C0F" w:rsidP="00075C0F">
      <w:pPr>
        <w:spacing w:after="200" w:line="276" w:lineRule="auto"/>
        <w:ind w:firstLine="0"/>
        <w:jc w:val="left"/>
        <w:rPr>
          <w:rFonts w:ascii="Calibri" w:hAnsi="Calibri"/>
          <w:sz w:val="22"/>
          <w:szCs w:val="22"/>
        </w:rPr>
      </w:pPr>
    </w:p>
    <w:p w:rsidR="00075C0F" w:rsidRPr="00075C0F" w:rsidRDefault="00075C0F" w:rsidP="00075C0F">
      <w:pPr>
        <w:rPr>
          <w:sz w:val="28"/>
        </w:rPr>
      </w:pPr>
    </w:p>
    <w:p w:rsidR="002B0208" w:rsidRDefault="002B0208" w:rsidP="002B0208">
      <w:pPr>
        <w:pStyle w:val="21"/>
        <w:rPr>
          <w:b/>
        </w:rPr>
      </w:pPr>
      <w:r w:rsidRPr="0010514C">
        <w:rPr>
          <w:b/>
        </w:rPr>
        <w:lastRenderedPageBreak/>
        <w:t>Структура масивів інформації</w:t>
      </w:r>
      <w:bookmarkEnd w:id="18"/>
      <w:bookmarkEnd w:id="20"/>
    </w:p>
    <w:p w:rsidR="002B0208" w:rsidRDefault="002B0208" w:rsidP="002B0208">
      <w:pPr>
        <w:rPr>
          <w:i/>
          <w:iCs/>
          <w:sz w:val="28"/>
          <w:szCs w:val="28"/>
          <w:lang w:val="ru-RU"/>
        </w:rPr>
      </w:pPr>
      <w:r w:rsidRPr="0010514C">
        <w:rPr>
          <w:i/>
          <w:iCs/>
          <w:sz w:val="28"/>
          <w:szCs w:val="28"/>
        </w:rPr>
        <w:t>Якщо БД не має, то відображаємо структуру</w:t>
      </w:r>
      <w:r>
        <w:rPr>
          <w:i/>
          <w:iCs/>
          <w:sz w:val="28"/>
          <w:szCs w:val="28"/>
        </w:rPr>
        <w:t xml:space="preserve"> даних (масивів </w:t>
      </w:r>
      <w:r w:rsidRPr="0010514C">
        <w:rPr>
          <w:i/>
          <w:iCs/>
          <w:sz w:val="28"/>
          <w:szCs w:val="28"/>
        </w:rPr>
        <w:t>інформації</w:t>
      </w:r>
      <w:r>
        <w:rPr>
          <w:i/>
          <w:iCs/>
          <w:sz w:val="28"/>
          <w:szCs w:val="28"/>
        </w:rPr>
        <w:t>)</w:t>
      </w:r>
      <w:r w:rsidRPr="0010514C">
        <w:rPr>
          <w:i/>
          <w:iCs/>
          <w:sz w:val="28"/>
          <w:szCs w:val="28"/>
        </w:rPr>
        <w:t>. Наприклад</w:t>
      </w:r>
      <w:r>
        <w:rPr>
          <w:i/>
          <w:iCs/>
          <w:sz w:val="28"/>
          <w:szCs w:val="28"/>
        </w:rPr>
        <w:t>,</w:t>
      </w:r>
      <w:r w:rsidRPr="0010514C">
        <w:rPr>
          <w:i/>
          <w:iCs/>
          <w:sz w:val="28"/>
          <w:szCs w:val="28"/>
        </w:rPr>
        <w:t xml:space="preserve"> у вигляді ХМ</w:t>
      </w:r>
      <w:r w:rsidRPr="0010514C">
        <w:rPr>
          <w:i/>
          <w:iCs/>
          <w:sz w:val="28"/>
          <w:szCs w:val="28"/>
          <w:lang w:val="en-US"/>
        </w:rPr>
        <w:t>L</w:t>
      </w:r>
      <w:r w:rsidRPr="0010514C">
        <w:rPr>
          <w:i/>
          <w:iCs/>
          <w:sz w:val="28"/>
          <w:szCs w:val="28"/>
          <w:lang w:val="ru-RU"/>
        </w:rPr>
        <w:t xml:space="preserve">- </w:t>
      </w:r>
      <w:proofErr w:type="spellStart"/>
      <w:r w:rsidRPr="0010514C">
        <w:rPr>
          <w:i/>
          <w:iCs/>
          <w:sz w:val="28"/>
          <w:szCs w:val="28"/>
          <w:lang w:val="ru-RU"/>
        </w:rPr>
        <w:t>розмітки</w:t>
      </w:r>
      <w:proofErr w:type="spellEnd"/>
      <w:r w:rsidRPr="0010514C">
        <w:rPr>
          <w:i/>
          <w:iCs/>
          <w:sz w:val="28"/>
          <w:szCs w:val="28"/>
          <w:lang w:val="ru-RU"/>
        </w:rPr>
        <w:t>.</w:t>
      </w:r>
    </w:p>
    <w:p w:rsidR="002B0208" w:rsidRDefault="002B0208" w:rsidP="002B0208"/>
    <w:p w:rsidR="002B0208" w:rsidRPr="0057265B" w:rsidRDefault="002B0208" w:rsidP="002B0208">
      <w:pPr>
        <w:pStyle w:val="21"/>
        <w:numPr>
          <w:ilvl w:val="0"/>
          <w:numId w:val="0"/>
        </w:numPr>
        <w:ind w:firstLine="709"/>
        <w:rPr>
          <w:b/>
        </w:rPr>
      </w:pPr>
      <w:bookmarkStart w:id="21" w:name="_Toc236811387"/>
      <w:bookmarkStart w:id="22" w:name="_Toc303777103"/>
      <w:bookmarkStart w:id="23" w:name="_Toc236811381"/>
      <w:bookmarkStart w:id="24" w:name="_Toc303778138"/>
      <w:r w:rsidRPr="0057265B">
        <w:rPr>
          <w:b/>
        </w:rPr>
        <w:t>В</w:t>
      </w:r>
      <w:r>
        <w:rPr>
          <w:b/>
        </w:rPr>
        <w:t>исновок до розділу</w:t>
      </w:r>
    </w:p>
    <w:p w:rsidR="002B0208" w:rsidRPr="007C3422" w:rsidRDefault="002B0208" w:rsidP="002B0208">
      <w:pPr>
        <w:rPr>
          <w:i/>
          <w:sz w:val="28"/>
          <w:szCs w:val="28"/>
        </w:rPr>
      </w:pPr>
      <w:r w:rsidRPr="007C3422">
        <w:rPr>
          <w:i/>
          <w:sz w:val="28"/>
          <w:szCs w:val="28"/>
        </w:rPr>
        <w:t>Дати висновок до цього розділу.</w:t>
      </w:r>
    </w:p>
    <w:p w:rsidR="002B0208" w:rsidRPr="0057265B" w:rsidRDefault="002B0208" w:rsidP="002B0208"/>
    <w:p w:rsidR="002B0208" w:rsidRDefault="002B0208" w:rsidP="002B0208">
      <w:pPr>
        <w:pStyle w:val="1"/>
      </w:pPr>
      <w:r>
        <w:lastRenderedPageBreak/>
        <w:t>Математичне забезпечення</w:t>
      </w:r>
      <w:bookmarkEnd w:id="23"/>
      <w:bookmarkEnd w:id="24"/>
      <w:r w:rsidR="00177A92">
        <w:t xml:space="preserve"> </w:t>
      </w:r>
      <w:r w:rsidR="00B42B04" w:rsidRPr="00B42B04">
        <w:rPr>
          <w:highlight w:val="yellow"/>
        </w:rPr>
        <w:t>???</w:t>
      </w:r>
    </w:p>
    <w:p w:rsidR="002B0208" w:rsidRPr="0010514C" w:rsidRDefault="002B0208" w:rsidP="002B0208">
      <w:pPr>
        <w:pStyle w:val="21"/>
        <w:rPr>
          <w:b/>
        </w:rPr>
      </w:pPr>
      <w:bookmarkStart w:id="25" w:name="_Toc236811382"/>
      <w:bookmarkStart w:id="26" w:name="_Toc303778139"/>
      <w:r w:rsidRPr="0010514C">
        <w:rPr>
          <w:b/>
        </w:rPr>
        <w:t>Змістовна постановка задачі</w:t>
      </w:r>
      <w:bookmarkEnd w:id="25"/>
      <w:bookmarkEnd w:id="26"/>
    </w:p>
    <w:p w:rsidR="002B0208" w:rsidRPr="00F14397" w:rsidRDefault="002B0208" w:rsidP="002B0208">
      <w:pPr>
        <w:pStyle w:val="21"/>
        <w:shd w:val="clear" w:color="auto" w:fill="FFFFFF"/>
        <w:rPr>
          <w:b/>
          <w:szCs w:val="28"/>
        </w:rPr>
      </w:pPr>
      <w:bookmarkStart w:id="27" w:name="_Toc236811383"/>
      <w:bookmarkStart w:id="28" w:name="_Toc303778140"/>
      <w:r w:rsidRPr="00F14397">
        <w:rPr>
          <w:b/>
          <w:szCs w:val="28"/>
        </w:rPr>
        <w:t>Математична постановка задачі</w:t>
      </w:r>
      <w:bookmarkEnd w:id="27"/>
      <w:bookmarkEnd w:id="28"/>
    </w:p>
    <w:p w:rsidR="002B0208" w:rsidRPr="0010514C" w:rsidRDefault="002B0208" w:rsidP="002B0208">
      <w:pPr>
        <w:pStyle w:val="21"/>
        <w:shd w:val="clear" w:color="auto" w:fill="FFFFFF"/>
        <w:rPr>
          <w:b/>
          <w:szCs w:val="28"/>
        </w:rPr>
      </w:pPr>
      <w:bookmarkStart w:id="29" w:name="_Toc236811384"/>
      <w:bookmarkStart w:id="30" w:name="_Toc303778143"/>
      <w:r w:rsidRPr="0010514C">
        <w:rPr>
          <w:b/>
          <w:szCs w:val="28"/>
        </w:rPr>
        <w:t>Обґрунтування методу розв’язання</w:t>
      </w:r>
      <w:bookmarkEnd w:id="29"/>
      <w:bookmarkEnd w:id="30"/>
    </w:p>
    <w:p w:rsidR="002B0208" w:rsidRPr="0010514C" w:rsidRDefault="002B0208" w:rsidP="002B0208">
      <w:pPr>
        <w:pStyle w:val="21"/>
        <w:shd w:val="clear" w:color="auto" w:fill="FFFFFF"/>
        <w:rPr>
          <w:b/>
          <w:szCs w:val="28"/>
        </w:rPr>
      </w:pPr>
      <w:bookmarkStart w:id="31" w:name="_Toc236811385"/>
      <w:bookmarkStart w:id="32" w:name="_Toc303778144"/>
      <w:r w:rsidRPr="0010514C">
        <w:rPr>
          <w:b/>
          <w:szCs w:val="28"/>
        </w:rPr>
        <w:t>Опис методів розв’язання</w:t>
      </w:r>
      <w:bookmarkEnd w:id="31"/>
      <w:bookmarkEnd w:id="32"/>
    </w:p>
    <w:p w:rsidR="0068316E" w:rsidRDefault="0068316E" w:rsidP="0068316E">
      <w:pPr>
        <w:pStyle w:val="21"/>
        <w:numPr>
          <w:ilvl w:val="0"/>
          <w:numId w:val="0"/>
        </w:numPr>
        <w:ind w:left="1021"/>
      </w:pPr>
      <w:r w:rsidRPr="0068316E">
        <w:rPr>
          <w:b/>
          <w:szCs w:val="28"/>
        </w:rPr>
        <w:t>Висновок до розділу</w:t>
      </w:r>
    </w:p>
    <w:p w:rsidR="002B0208" w:rsidRDefault="002B0208" w:rsidP="002B0208">
      <w:pPr>
        <w:pStyle w:val="1"/>
      </w:pPr>
      <w:bookmarkStart w:id="33" w:name="_Toc303777114"/>
      <w:bookmarkStart w:id="34" w:name="_Toc303778148"/>
      <w:bookmarkEnd w:id="21"/>
      <w:bookmarkEnd w:id="22"/>
      <w:r>
        <w:rPr>
          <w:lang w:val="ru-RU"/>
        </w:rPr>
        <w:lastRenderedPageBreak/>
        <w:t xml:space="preserve">Програмне та </w:t>
      </w:r>
      <w:proofErr w:type="gramStart"/>
      <w:r>
        <w:rPr>
          <w:lang w:val="ru-RU"/>
        </w:rPr>
        <w:t>техн</w:t>
      </w:r>
      <w:proofErr w:type="gramEnd"/>
      <w:r>
        <w:rPr>
          <w:lang w:val="ru-RU"/>
        </w:rPr>
        <w:t xml:space="preserve">ічне </w:t>
      </w:r>
      <w:r>
        <w:t>забезпечення</w:t>
      </w:r>
      <w:bookmarkEnd w:id="34"/>
    </w:p>
    <w:p w:rsidR="002B0208" w:rsidRPr="0010514C" w:rsidRDefault="002B0208" w:rsidP="002B0208">
      <w:pPr>
        <w:pStyle w:val="21"/>
        <w:rPr>
          <w:b/>
        </w:rPr>
      </w:pPr>
      <w:bookmarkStart w:id="35" w:name="_Toc236811388"/>
      <w:bookmarkStart w:id="36" w:name="_Toc303778149"/>
      <w:r w:rsidRPr="0010514C">
        <w:rPr>
          <w:b/>
        </w:rPr>
        <w:t>Засоби розробки</w:t>
      </w:r>
      <w:bookmarkEnd w:id="35"/>
      <w:bookmarkEnd w:id="36"/>
    </w:p>
    <w:p w:rsidR="002B0208" w:rsidRPr="0010514C" w:rsidRDefault="002B0208" w:rsidP="002B0208">
      <w:pPr>
        <w:pStyle w:val="21"/>
        <w:rPr>
          <w:b/>
          <w:szCs w:val="28"/>
        </w:rPr>
      </w:pPr>
      <w:bookmarkStart w:id="37" w:name="_Toc236811389"/>
      <w:bookmarkStart w:id="38" w:name="_Toc303778150"/>
      <w:r w:rsidRPr="0010514C">
        <w:rPr>
          <w:b/>
          <w:szCs w:val="28"/>
        </w:rPr>
        <w:t xml:space="preserve">Вимоги до </w:t>
      </w:r>
      <w:r w:rsidRPr="0010514C">
        <w:rPr>
          <w:b/>
          <w:szCs w:val="28"/>
        </w:rPr>
        <w:t>технічного забезпечення</w:t>
      </w:r>
      <w:bookmarkEnd w:id="37"/>
      <w:bookmarkEnd w:id="38"/>
    </w:p>
    <w:p w:rsidR="002B0208" w:rsidRPr="0010514C" w:rsidRDefault="002B0208" w:rsidP="002B0208">
      <w:pPr>
        <w:pStyle w:val="3"/>
        <w:rPr>
          <w:rFonts w:cs="Times New Roman"/>
          <w:b/>
        </w:rPr>
      </w:pPr>
      <w:r w:rsidRPr="0010514C">
        <w:rPr>
          <w:rFonts w:cs="Times New Roman"/>
          <w:b/>
        </w:rPr>
        <w:t>Загальні вимоги</w:t>
      </w:r>
    </w:p>
    <w:p w:rsidR="002B0208" w:rsidRPr="0010514C" w:rsidRDefault="002B0208" w:rsidP="002B0208">
      <w:pPr>
        <w:pStyle w:val="3"/>
        <w:rPr>
          <w:rFonts w:cs="Times New Roman"/>
          <w:b/>
        </w:rPr>
      </w:pPr>
      <w:bookmarkStart w:id="39" w:name="_Toc236811390"/>
      <w:bookmarkStart w:id="40" w:name="_Toc303778151"/>
      <w:r w:rsidRPr="0010514C">
        <w:rPr>
          <w:rFonts w:cs="Times New Roman"/>
          <w:b/>
        </w:rPr>
        <w:t>Опис локальної обчислювальної мережі</w:t>
      </w:r>
    </w:p>
    <w:p w:rsidR="00BB65D0" w:rsidRDefault="009D3C02" w:rsidP="000C6426">
      <w:pPr>
        <w:rPr>
          <w:i/>
          <w:sz w:val="28"/>
          <w:szCs w:val="28"/>
        </w:rPr>
      </w:pPr>
      <w:r w:rsidRPr="00346953">
        <w:rPr>
          <w:i/>
          <w:sz w:val="28"/>
          <w:szCs w:val="28"/>
        </w:rPr>
        <w:t>Описувати тільки у випадку коли комплекс задач</w:t>
      </w:r>
      <w:r w:rsidR="00BB65D0">
        <w:rPr>
          <w:i/>
          <w:sz w:val="28"/>
          <w:szCs w:val="28"/>
        </w:rPr>
        <w:t>:</w:t>
      </w:r>
    </w:p>
    <w:p w:rsidR="00BB65D0" w:rsidRDefault="009D3C02" w:rsidP="00400254">
      <w:pPr>
        <w:numPr>
          <w:ilvl w:val="0"/>
          <w:numId w:val="7"/>
        </w:numPr>
        <w:rPr>
          <w:i/>
          <w:sz w:val="28"/>
          <w:szCs w:val="28"/>
        </w:rPr>
      </w:pPr>
      <w:r w:rsidRPr="00346953">
        <w:rPr>
          <w:i/>
          <w:sz w:val="28"/>
          <w:szCs w:val="28"/>
        </w:rPr>
        <w:t xml:space="preserve">має </w:t>
      </w:r>
      <w:proofErr w:type="spellStart"/>
      <w:r w:rsidRPr="00346953">
        <w:rPr>
          <w:i/>
          <w:sz w:val="28"/>
          <w:szCs w:val="28"/>
        </w:rPr>
        <w:t>трирівневу</w:t>
      </w:r>
      <w:proofErr w:type="spellEnd"/>
      <w:r w:rsidRPr="00346953">
        <w:rPr>
          <w:i/>
          <w:sz w:val="28"/>
          <w:szCs w:val="28"/>
        </w:rPr>
        <w:t xml:space="preserve"> архітектуру</w:t>
      </w:r>
      <w:r w:rsidR="00BB65D0">
        <w:rPr>
          <w:i/>
          <w:sz w:val="28"/>
          <w:szCs w:val="28"/>
        </w:rPr>
        <w:t>;</w:t>
      </w:r>
    </w:p>
    <w:p w:rsidR="009D3C02" w:rsidRPr="00346953" w:rsidRDefault="009D3C02" w:rsidP="00400254">
      <w:pPr>
        <w:numPr>
          <w:ilvl w:val="0"/>
          <w:numId w:val="7"/>
        </w:numPr>
        <w:rPr>
          <w:i/>
          <w:sz w:val="28"/>
          <w:szCs w:val="28"/>
        </w:rPr>
      </w:pPr>
      <w:r w:rsidRPr="00346953">
        <w:rPr>
          <w:i/>
          <w:sz w:val="28"/>
          <w:szCs w:val="28"/>
        </w:rPr>
        <w:t xml:space="preserve"> </w:t>
      </w:r>
      <w:r w:rsidR="00BB65D0">
        <w:rPr>
          <w:i/>
          <w:sz w:val="28"/>
          <w:szCs w:val="28"/>
        </w:rPr>
        <w:t>потребує використання локальної мережі.</w:t>
      </w:r>
    </w:p>
    <w:p w:rsidR="002B0208" w:rsidRPr="0010514C" w:rsidRDefault="002B0208" w:rsidP="002B0208">
      <w:pPr>
        <w:pStyle w:val="21"/>
        <w:rPr>
          <w:b/>
          <w:szCs w:val="28"/>
        </w:rPr>
      </w:pPr>
      <w:r w:rsidRPr="0010514C">
        <w:rPr>
          <w:b/>
          <w:szCs w:val="28"/>
        </w:rPr>
        <w:t>Архітектура програмного забезпечення</w:t>
      </w:r>
      <w:bookmarkEnd w:id="39"/>
      <w:bookmarkEnd w:id="40"/>
    </w:p>
    <w:p w:rsidR="002B0208" w:rsidRPr="0010514C" w:rsidRDefault="002B0208" w:rsidP="002B0208">
      <w:pPr>
        <w:pStyle w:val="3"/>
        <w:rPr>
          <w:rFonts w:cs="Times New Roman"/>
          <w:b/>
          <w:lang w:val="en-US"/>
        </w:rPr>
      </w:pPr>
      <w:bookmarkStart w:id="41" w:name="_Toc236811391"/>
      <w:bookmarkStart w:id="42" w:name="_Toc303778152"/>
      <w:r w:rsidRPr="0010514C">
        <w:rPr>
          <w:rFonts w:cs="Times New Roman"/>
          <w:b/>
        </w:rPr>
        <w:t>Діаграма класів</w:t>
      </w:r>
      <w:bookmarkEnd w:id="41"/>
      <w:bookmarkEnd w:id="42"/>
    </w:p>
    <w:p w:rsidR="002B0208" w:rsidRPr="0010514C" w:rsidRDefault="002B0208" w:rsidP="002B0208">
      <w:pPr>
        <w:pStyle w:val="3"/>
        <w:rPr>
          <w:rFonts w:cs="Times New Roman"/>
          <w:b/>
        </w:rPr>
      </w:pPr>
      <w:bookmarkStart w:id="43" w:name="_Toc236811392"/>
      <w:bookmarkStart w:id="44" w:name="_Toc303778153"/>
      <w:r w:rsidRPr="0010514C">
        <w:rPr>
          <w:rFonts w:cs="Times New Roman"/>
          <w:b/>
        </w:rPr>
        <w:t>Діаграма послідовності</w:t>
      </w:r>
      <w:bookmarkEnd w:id="43"/>
      <w:bookmarkEnd w:id="44"/>
    </w:p>
    <w:p w:rsidR="002B0208" w:rsidRDefault="002B0208" w:rsidP="002B0208">
      <w:pPr>
        <w:pStyle w:val="3"/>
        <w:rPr>
          <w:rFonts w:cs="Times New Roman"/>
          <w:b/>
        </w:rPr>
      </w:pPr>
      <w:bookmarkStart w:id="45" w:name="_Toc236811393"/>
      <w:bookmarkStart w:id="46" w:name="_Toc303778154"/>
      <w:r w:rsidRPr="006A03B5">
        <w:rPr>
          <w:rFonts w:cs="Times New Roman"/>
          <w:b/>
        </w:rPr>
        <w:t>Діаграма компонентів</w:t>
      </w:r>
      <w:bookmarkEnd w:id="45"/>
      <w:bookmarkEnd w:id="46"/>
    </w:p>
    <w:p w:rsidR="00F14397" w:rsidRPr="0012040A" w:rsidRDefault="00F14397" w:rsidP="00F14397">
      <w:pPr>
        <w:rPr>
          <w:i/>
          <w:sz w:val="28"/>
          <w:szCs w:val="28"/>
        </w:rPr>
      </w:pPr>
      <w:r w:rsidRPr="0012040A">
        <w:rPr>
          <w:i/>
          <w:sz w:val="28"/>
          <w:szCs w:val="28"/>
        </w:rPr>
        <w:t>В підрозділах 4.3.1-4.3.3 наводиться ілюстрація побудован</w:t>
      </w:r>
      <w:r w:rsidR="0012040A" w:rsidRPr="0012040A">
        <w:rPr>
          <w:i/>
          <w:sz w:val="28"/>
          <w:szCs w:val="28"/>
        </w:rPr>
        <w:t>их</w:t>
      </w:r>
      <w:r w:rsidRPr="0012040A">
        <w:rPr>
          <w:i/>
          <w:sz w:val="28"/>
          <w:szCs w:val="28"/>
        </w:rPr>
        <w:t xml:space="preserve"> діаграм</w:t>
      </w:r>
      <w:r w:rsidR="0012040A" w:rsidRPr="0012040A">
        <w:rPr>
          <w:i/>
          <w:sz w:val="28"/>
          <w:szCs w:val="28"/>
        </w:rPr>
        <w:t xml:space="preserve"> та їх повний опис.</w:t>
      </w:r>
    </w:p>
    <w:p w:rsidR="002B0208" w:rsidRPr="006A03B5" w:rsidRDefault="002B0208" w:rsidP="002B0208">
      <w:pPr>
        <w:pStyle w:val="3"/>
        <w:rPr>
          <w:rFonts w:cs="Times New Roman"/>
          <w:b/>
        </w:rPr>
      </w:pPr>
      <w:bookmarkStart w:id="47" w:name="_Toc236811394"/>
      <w:bookmarkStart w:id="48" w:name="_Toc303778155"/>
      <w:r w:rsidRPr="006A03B5">
        <w:rPr>
          <w:rFonts w:cs="Times New Roman"/>
          <w:b/>
        </w:rPr>
        <w:t>Специфікація функцій</w:t>
      </w:r>
      <w:bookmarkEnd w:id="47"/>
      <w:bookmarkEnd w:id="48"/>
    </w:p>
    <w:p w:rsidR="00F14397" w:rsidRDefault="00F14397" w:rsidP="002B0208">
      <w:pPr>
        <w:rPr>
          <w:i/>
          <w:sz w:val="28"/>
          <w:szCs w:val="28"/>
        </w:rPr>
      </w:pPr>
      <w:r>
        <w:rPr>
          <w:i/>
          <w:sz w:val="28"/>
          <w:szCs w:val="28"/>
        </w:rPr>
        <w:t>В даному підрозділі описуються функції класів програмного забезпечення.</w:t>
      </w:r>
    </w:p>
    <w:p w:rsidR="002B0208" w:rsidRPr="006A03B5" w:rsidRDefault="002B0208" w:rsidP="002B0208">
      <w:pPr>
        <w:pStyle w:val="21"/>
        <w:rPr>
          <w:b/>
        </w:rPr>
      </w:pPr>
      <w:bookmarkStart w:id="49" w:name="_Toc236811395"/>
      <w:bookmarkStart w:id="50" w:name="_Toc303778156"/>
      <w:r w:rsidRPr="006A03B5">
        <w:rPr>
          <w:b/>
        </w:rPr>
        <w:t>Опис звітів</w:t>
      </w:r>
      <w:bookmarkEnd w:id="49"/>
      <w:bookmarkEnd w:id="50"/>
    </w:p>
    <w:p w:rsidR="002B0208" w:rsidRDefault="002B0208" w:rsidP="002B0208">
      <w:pPr>
        <w:pStyle w:val="21"/>
        <w:numPr>
          <w:ilvl w:val="0"/>
          <w:numId w:val="0"/>
        </w:numPr>
        <w:shd w:val="clear" w:color="auto" w:fill="FFFFFF"/>
        <w:spacing w:before="480"/>
        <w:ind w:left="1021" w:hanging="312"/>
        <w:jc w:val="both"/>
        <w:rPr>
          <w:b/>
        </w:rPr>
      </w:pPr>
      <w:r>
        <w:rPr>
          <w:b/>
        </w:rPr>
        <w:t>Висновок до розділу</w:t>
      </w:r>
    </w:p>
    <w:p w:rsidR="002B0208" w:rsidRPr="0057265B" w:rsidRDefault="002B0208" w:rsidP="002B0208">
      <w:pPr>
        <w:rPr>
          <w:i/>
        </w:rPr>
      </w:pPr>
      <w:r w:rsidRPr="0057265B">
        <w:rPr>
          <w:i/>
        </w:rPr>
        <w:t xml:space="preserve">Дати висновок до </w:t>
      </w:r>
      <w:r>
        <w:rPr>
          <w:i/>
        </w:rPr>
        <w:t>ц</w:t>
      </w:r>
      <w:r w:rsidRPr="0057265B">
        <w:rPr>
          <w:i/>
        </w:rPr>
        <w:t>ього розділу.</w:t>
      </w:r>
    </w:p>
    <w:p w:rsidR="002B0208" w:rsidRPr="0057265B" w:rsidRDefault="002B0208" w:rsidP="002B0208"/>
    <w:p w:rsidR="002B0208" w:rsidRDefault="002B0208" w:rsidP="002B0208">
      <w:pPr>
        <w:pStyle w:val="1"/>
      </w:pPr>
      <w:r>
        <w:lastRenderedPageBreak/>
        <w:t>Технологічний розділ</w:t>
      </w:r>
      <w:bookmarkEnd w:id="33"/>
    </w:p>
    <w:p w:rsidR="002B0208" w:rsidRPr="006A03B5" w:rsidRDefault="002B0208" w:rsidP="002B0208">
      <w:pPr>
        <w:pStyle w:val="21"/>
        <w:rPr>
          <w:b/>
        </w:rPr>
      </w:pPr>
      <w:bookmarkStart w:id="51" w:name="_Toc303777115"/>
      <w:r w:rsidRPr="006A03B5">
        <w:rPr>
          <w:b/>
        </w:rPr>
        <w:t>Керівництво користувача</w:t>
      </w:r>
      <w:bookmarkEnd w:id="51"/>
    </w:p>
    <w:p w:rsidR="002B0208" w:rsidRDefault="002B0208" w:rsidP="002B0208">
      <w:pPr>
        <w:rPr>
          <w:i/>
          <w:sz w:val="28"/>
          <w:szCs w:val="28"/>
        </w:rPr>
      </w:pPr>
      <w:r w:rsidRPr="006A03B5">
        <w:rPr>
          <w:i/>
          <w:sz w:val="28"/>
          <w:szCs w:val="28"/>
        </w:rPr>
        <w:t xml:space="preserve">В підрозділі описуємо </w:t>
      </w:r>
      <w:r w:rsidR="0012040A">
        <w:rPr>
          <w:i/>
          <w:sz w:val="28"/>
          <w:szCs w:val="28"/>
        </w:rPr>
        <w:t xml:space="preserve">основні функції, які були реалізовані відповідно постановки задачі </w:t>
      </w:r>
      <w:r w:rsidRPr="006A03B5">
        <w:rPr>
          <w:i/>
          <w:sz w:val="28"/>
          <w:szCs w:val="28"/>
        </w:rPr>
        <w:t xml:space="preserve">та </w:t>
      </w:r>
      <w:r w:rsidR="0012040A">
        <w:rPr>
          <w:i/>
          <w:sz w:val="28"/>
          <w:szCs w:val="28"/>
        </w:rPr>
        <w:t>підтверджуємо їх зображеннями екранних форм.</w:t>
      </w:r>
    </w:p>
    <w:p w:rsidR="002B0208" w:rsidRPr="006A03B5" w:rsidRDefault="002B0208" w:rsidP="002B0208">
      <w:pPr>
        <w:pStyle w:val="21"/>
        <w:rPr>
          <w:b/>
          <w:szCs w:val="28"/>
        </w:rPr>
      </w:pPr>
      <w:bookmarkStart w:id="52" w:name="_Toc303777116"/>
      <w:r w:rsidRPr="006A03B5">
        <w:rPr>
          <w:b/>
          <w:szCs w:val="28"/>
        </w:rPr>
        <w:t>Випробуван</w:t>
      </w:r>
      <w:r>
        <w:rPr>
          <w:b/>
          <w:szCs w:val="28"/>
        </w:rPr>
        <w:t>ня</w:t>
      </w:r>
      <w:r w:rsidRPr="006A03B5">
        <w:rPr>
          <w:b/>
          <w:szCs w:val="28"/>
        </w:rPr>
        <w:t xml:space="preserve"> програмного продукту</w:t>
      </w:r>
      <w:bookmarkEnd w:id="52"/>
    </w:p>
    <w:p w:rsidR="002B0208" w:rsidRPr="0012040A" w:rsidRDefault="002B0208" w:rsidP="002B0208">
      <w:pPr>
        <w:pStyle w:val="af1"/>
        <w:spacing w:line="360" w:lineRule="auto"/>
        <w:rPr>
          <w:rFonts w:ascii="Times New Roman" w:hAnsi="Times New Roman"/>
          <w:i/>
          <w:sz w:val="28"/>
          <w:szCs w:val="28"/>
        </w:rPr>
      </w:pPr>
      <w:r w:rsidRPr="0012040A">
        <w:rPr>
          <w:rFonts w:ascii="Times New Roman" w:hAnsi="Times New Roman"/>
          <w:i/>
          <w:sz w:val="28"/>
          <w:szCs w:val="28"/>
        </w:rPr>
        <w:t xml:space="preserve">В цьому підрозділі наведено опис тестів і порядок їх виконання для перевірки відповідності програмного забезпечення комплексу задач функціональним вимогам, представленим у технічному завданні на створення </w:t>
      </w:r>
      <w:r w:rsidR="0012040A" w:rsidRPr="0012040A">
        <w:rPr>
          <w:rFonts w:ascii="Times New Roman" w:hAnsi="Times New Roman"/>
          <w:i/>
          <w:sz w:val="28"/>
          <w:szCs w:val="28"/>
        </w:rPr>
        <w:t xml:space="preserve">вибраного Вами </w:t>
      </w:r>
      <w:r w:rsidRPr="0012040A">
        <w:rPr>
          <w:rFonts w:ascii="Times New Roman" w:hAnsi="Times New Roman"/>
          <w:i/>
          <w:sz w:val="28"/>
          <w:szCs w:val="28"/>
        </w:rPr>
        <w:t>комплексу задач.</w:t>
      </w:r>
    </w:p>
    <w:p w:rsidR="002B0208" w:rsidRPr="006A03B5" w:rsidRDefault="002B0208" w:rsidP="002B0208">
      <w:pPr>
        <w:pStyle w:val="3"/>
        <w:tabs>
          <w:tab w:val="clear" w:pos="720"/>
          <w:tab w:val="left" w:pos="1418"/>
          <w:tab w:val="num" w:pos="1516"/>
        </w:tabs>
        <w:ind w:left="1516" w:hanging="720"/>
        <w:jc w:val="both"/>
        <w:rPr>
          <w:rFonts w:cs="Times New Roman"/>
          <w:b/>
        </w:rPr>
      </w:pPr>
      <w:r w:rsidRPr="006A03B5">
        <w:rPr>
          <w:rFonts w:cs="Times New Roman"/>
          <w:b/>
        </w:rPr>
        <w:t>Мета випробувань</w:t>
      </w:r>
    </w:p>
    <w:p w:rsidR="002B0208" w:rsidRPr="006A03B5" w:rsidRDefault="002B0208" w:rsidP="002B0208">
      <w:pPr>
        <w:pStyle w:val="af1"/>
        <w:spacing w:line="360" w:lineRule="auto"/>
        <w:rPr>
          <w:rFonts w:ascii="Times New Roman" w:hAnsi="Times New Roman"/>
          <w:sz w:val="28"/>
          <w:szCs w:val="28"/>
        </w:rPr>
      </w:pPr>
      <w:r w:rsidRPr="00BF15B3">
        <w:rPr>
          <w:rFonts w:ascii="Times New Roman" w:hAnsi="Times New Roman"/>
          <w:sz w:val="28"/>
          <w:szCs w:val="28"/>
        </w:rPr>
        <w:t xml:space="preserve">Метою випробувань являється перевірка відповідності функцій комплексу задач </w:t>
      </w:r>
      <w:r w:rsidRPr="00BF15B3">
        <w:rPr>
          <w:rFonts w:ascii="Times New Roman" w:hAnsi="Times New Roman"/>
          <w:sz w:val="28"/>
          <w:szCs w:val="28"/>
          <w:highlight w:val="yellow"/>
        </w:rPr>
        <w:t>підтримки діяльності фірми з прокату автомобілів</w:t>
      </w:r>
      <w:r w:rsidRPr="00BF15B3">
        <w:rPr>
          <w:rFonts w:ascii="Times New Roman" w:hAnsi="Times New Roman"/>
          <w:sz w:val="28"/>
          <w:szCs w:val="28"/>
        </w:rPr>
        <w:t xml:space="preserve"> в</w:t>
      </w:r>
      <w:r w:rsidRPr="00BF15B3">
        <w:rPr>
          <w:rFonts w:ascii="Times New Roman" w:hAnsi="Times New Roman"/>
          <w:sz w:val="28"/>
          <w:szCs w:val="28"/>
        </w:rPr>
        <w:t>и</w:t>
      </w:r>
      <w:r w:rsidRPr="00BF15B3">
        <w:rPr>
          <w:rFonts w:ascii="Times New Roman" w:hAnsi="Times New Roman"/>
          <w:sz w:val="28"/>
          <w:szCs w:val="28"/>
        </w:rPr>
        <w:t>могам технічного завдання.</w:t>
      </w:r>
    </w:p>
    <w:p w:rsidR="002B0208" w:rsidRPr="006A03B5" w:rsidRDefault="002B0208" w:rsidP="002B0208">
      <w:pPr>
        <w:pStyle w:val="3"/>
        <w:tabs>
          <w:tab w:val="clear" w:pos="720"/>
          <w:tab w:val="left" w:pos="1418"/>
          <w:tab w:val="num" w:pos="1516"/>
        </w:tabs>
        <w:ind w:left="1516" w:hanging="720"/>
        <w:jc w:val="both"/>
        <w:rPr>
          <w:rFonts w:cs="Times New Roman"/>
          <w:b/>
        </w:rPr>
      </w:pPr>
      <w:r w:rsidRPr="006A03B5">
        <w:rPr>
          <w:rFonts w:cs="Times New Roman"/>
          <w:b/>
        </w:rPr>
        <w:t>Загальні положення</w:t>
      </w:r>
    </w:p>
    <w:p w:rsidR="002B0208" w:rsidRPr="0031448C" w:rsidRDefault="002B0208" w:rsidP="002B0208">
      <w:pPr>
        <w:pStyle w:val="af1"/>
        <w:spacing w:line="360" w:lineRule="auto"/>
        <w:rPr>
          <w:rFonts w:ascii="Times New Roman" w:hAnsi="Times New Roman"/>
          <w:sz w:val="28"/>
          <w:szCs w:val="28"/>
        </w:rPr>
      </w:pPr>
      <w:r w:rsidRPr="0031448C">
        <w:rPr>
          <w:rFonts w:ascii="Times New Roman" w:hAnsi="Times New Roman"/>
          <w:sz w:val="28"/>
          <w:szCs w:val="28"/>
        </w:rPr>
        <w:t>Випробування проводяться на основі наступних документів:</w:t>
      </w:r>
    </w:p>
    <w:p w:rsidR="002B0208" w:rsidRPr="0031448C" w:rsidRDefault="002B0208" w:rsidP="00400254">
      <w:pPr>
        <w:numPr>
          <w:ilvl w:val="0"/>
          <w:numId w:val="6"/>
        </w:numPr>
        <w:tabs>
          <w:tab w:val="clear" w:pos="900"/>
          <w:tab w:val="num" w:pos="1080"/>
        </w:tabs>
        <w:spacing w:before="240"/>
        <w:ind w:left="992"/>
        <w:rPr>
          <w:sz w:val="28"/>
          <w:szCs w:val="28"/>
        </w:rPr>
      </w:pPr>
      <w:r w:rsidRPr="0031448C">
        <w:rPr>
          <w:color w:val="000000"/>
          <w:sz w:val="28"/>
          <w:szCs w:val="28"/>
          <w:lang w:val="ru-RU"/>
        </w:rPr>
        <w:t>ГОСТ 34.603</w:t>
      </w:r>
      <w:r w:rsidRPr="0031448C">
        <w:rPr>
          <w:color w:val="000000"/>
          <w:sz w:val="28"/>
          <w:szCs w:val="28"/>
        </w:rPr>
        <w:sym w:font="Symbol" w:char="F02D"/>
      </w:r>
      <w:r w:rsidRPr="0031448C">
        <w:rPr>
          <w:color w:val="000000"/>
          <w:sz w:val="28"/>
          <w:szCs w:val="28"/>
          <w:lang w:val="ru-RU"/>
        </w:rPr>
        <w:t>92.</w:t>
      </w:r>
      <w:r w:rsidRPr="0031448C">
        <w:rPr>
          <w:color w:val="000000"/>
          <w:sz w:val="28"/>
          <w:szCs w:val="28"/>
        </w:rPr>
        <w:t xml:space="preserve"> Інформаційна технологія. Види випробувань автоматизованих систем;</w:t>
      </w:r>
    </w:p>
    <w:p w:rsidR="002B0208" w:rsidRPr="0031448C" w:rsidRDefault="002B0208" w:rsidP="00400254">
      <w:pPr>
        <w:numPr>
          <w:ilvl w:val="0"/>
          <w:numId w:val="6"/>
        </w:numPr>
        <w:tabs>
          <w:tab w:val="clear" w:pos="900"/>
          <w:tab w:val="num" w:pos="1080"/>
        </w:tabs>
        <w:ind w:left="992"/>
        <w:rPr>
          <w:color w:val="000000"/>
          <w:sz w:val="28"/>
          <w:szCs w:val="28"/>
        </w:rPr>
      </w:pPr>
      <w:r w:rsidRPr="0031448C">
        <w:rPr>
          <w:color w:val="000000"/>
          <w:sz w:val="28"/>
          <w:szCs w:val="28"/>
          <w:lang w:val="ru-RU"/>
        </w:rPr>
        <w:t>ГОСТ РД 50-34.698-90.</w:t>
      </w:r>
      <w:r w:rsidRPr="0031448C">
        <w:rPr>
          <w:color w:val="000000"/>
          <w:sz w:val="28"/>
          <w:szCs w:val="28"/>
        </w:rPr>
        <w:t xml:space="preserve"> Автоматизовані системи вимог до змісту документів.</w:t>
      </w:r>
    </w:p>
    <w:p w:rsidR="002B0208" w:rsidRPr="006A03B5" w:rsidRDefault="002B0208" w:rsidP="002B0208">
      <w:pPr>
        <w:pStyle w:val="3"/>
        <w:tabs>
          <w:tab w:val="clear" w:pos="720"/>
          <w:tab w:val="left" w:pos="1418"/>
          <w:tab w:val="num" w:pos="1516"/>
        </w:tabs>
        <w:ind w:left="1516" w:hanging="720"/>
        <w:jc w:val="both"/>
        <w:rPr>
          <w:rFonts w:cs="Times New Roman"/>
          <w:b/>
        </w:rPr>
      </w:pPr>
      <w:r w:rsidRPr="006A03B5">
        <w:rPr>
          <w:rFonts w:cs="Times New Roman"/>
          <w:b/>
        </w:rPr>
        <w:t>Результати випробувань</w:t>
      </w:r>
    </w:p>
    <w:p w:rsidR="002B0208" w:rsidRPr="00017896" w:rsidRDefault="002B0208" w:rsidP="002B0208">
      <w:pPr>
        <w:pStyle w:val="21"/>
        <w:numPr>
          <w:ilvl w:val="0"/>
          <w:numId w:val="0"/>
        </w:numPr>
        <w:shd w:val="clear" w:color="auto" w:fill="FFFFFF"/>
        <w:ind w:left="1021" w:hanging="312"/>
        <w:jc w:val="both"/>
        <w:rPr>
          <w:b/>
          <w:szCs w:val="28"/>
        </w:rPr>
      </w:pPr>
      <w:bookmarkStart w:id="53" w:name="_Toc303777120"/>
      <w:bookmarkStart w:id="54" w:name="_Toc236811398"/>
      <w:r w:rsidRPr="00017896">
        <w:rPr>
          <w:b/>
          <w:szCs w:val="28"/>
        </w:rPr>
        <w:t>Висновок до розділу</w:t>
      </w:r>
    </w:p>
    <w:p w:rsidR="002B0208" w:rsidRPr="00017896" w:rsidRDefault="002B0208" w:rsidP="002B0208">
      <w:pPr>
        <w:rPr>
          <w:i/>
          <w:sz w:val="28"/>
          <w:szCs w:val="28"/>
        </w:rPr>
      </w:pPr>
      <w:r w:rsidRPr="00017896">
        <w:rPr>
          <w:i/>
          <w:sz w:val="28"/>
          <w:szCs w:val="28"/>
        </w:rPr>
        <w:t xml:space="preserve">Дати висновок до </w:t>
      </w:r>
      <w:r>
        <w:rPr>
          <w:i/>
          <w:sz w:val="28"/>
          <w:szCs w:val="28"/>
        </w:rPr>
        <w:t>цього</w:t>
      </w:r>
      <w:r w:rsidRPr="00017896">
        <w:rPr>
          <w:i/>
          <w:sz w:val="28"/>
          <w:szCs w:val="28"/>
        </w:rPr>
        <w:t xml:space="preserve"> розділу.</w:t>
      </w:r>
    </w:p>
    <w:bookmarkEnd w:id="53"/>
    <w:bookmarkEnd w:id="54"/>
    <w:p w:rsidR="002B0208" w:rsidRPr="000E343F" w:rsidRDefault="002B0208" w:rsidP="002B0208">
      <w:pPr>
        <w:pStyle w:val="a8"/>
      </w:pPr>
      <w:r w:rsidRPr="000E343F">
        <w:lastRenderedPageBreak/>
        <w:t>ЗАГАЛЬНІ ВИСНОВКИ</w:t>
      </w:r>
    </w:p>
    <w:p w:rsidR="002B0208" w:rsidRDefault="002B0208" w:rsidP="002B0208">
      <w:pPr>
        <w:pStyle w:val="a8"/>
      </w:pPr>
      <w:bookmarkStart w:id="55" w:name="_Toc303778165"/>
      <w:r w:rsidRPr="0035622A">
        <w:lastRenderedPageBreak/>
        <w:t>Перелік посилань</w:t>
      </w:r>
      <w:bookmarkEnd w:id="55"/>
    </w:p>
    <w:p w:rsidR="009034FF" w:rsidRPr="00E40509" w:rsidRDefault="009034FF" w:rsidP="00400254">
      <w:pPr>
        <w:numPr>
          <w:ilvl w:val="0"/>
          <w:numId w:val="9"/>
        </w:numPr>
        <w:ind w:left="540" w:hanging="540"/>
        <w:rPr>
          <w:sz w:val="28"/>
          <w:lang w:val="ru-RU"/>
        </w:rPr>
      </w:pPr>
      <w:proofErr w:type="spellStart"/>
      <w:r w:rsidRPr="00E40509">
        <w:rPr>
          <w:sz w:val="28"/>
          <w:lang w:val="ru-RU"/>
        </w:rPr>
        <w:t>Згуровский</w:t>
      </w:r>
      <w:proofErr w:type="spellEnd"/>
      <w:r w:rsidRPr="00E40509">
        <w:rPr>
          <w:sz w:val="28"/>
          <w:lang w:val="ru-RU"/>
        </w:rPr>
        <w:t xml:space="preserve"> М.З., Павлов А.А. Принятие решений в сетевых</w:t>
      </w:r>
      <w:r w:rsidR="00E40509">
        <w:rPr>
          <w:sz w:val="28"/>
          <w:lang w:val="ru-RU"/>
        </w:rPr>
        <w:t xml:space="preserve"> системах с ограниченными ресур</w:t>
      </w:r>
      <w:r w:rsidRPr="00E40509">
        <w:rPr>
          <w:sz w:val="28"/>
          <w:lang w:val="ru-RU"/>
        </w:rPr>
        <w:t xml:space="preserve">сами: Монография.– К.: </w:t>
      </w:r>
      <w:proofErr w:type="spellStart"/>
      <w:r w:rsidRPr="00E40509">
        <w:rPr>
          <w:sz w:val="28"/>
          <w:lang w:val="ru-RU"/>
        </w:rPr>
        <w:t>Наукова</w:t>
      </w:r>
      <w:proofErr w:type="spellEnd"/>
      <w:r w:rsidRPr="00E40509">
        <w:rPr>
          <w:sz w:val="28"/>
          <w:lang w:val="ru-RU"/>
        </w:rPr>
        <w:t xml:space="preserve"> думка. – 2010. – 573</w:t>
      </w:r>
      <w:r w:rsidR="00E40509" w:rsidRPr="00E40509">
        <w:rPr>
          <w:sz w:val="28"/>
          <w:lang w:val="en-US"/>
        </w:rPr>
        <w:t xml:space="preserve"> </w:t>
      </w:r>
      <w:r w:rsidRPr="00E40509">
        <w:rPr>
          <w:sz w:val="28"/>
          <w:lang w:val="ru-RU"/>
        </w:rPr>
        <w:t>с.</w:t>
      </w:r>
    </w:p>
    <w:p w:rsidR="00E40509" w:rsidRPr="00E40509" w:rsidRDefault="00E40509" w:rsidP="00400254">
      <w:pPr>
        <w:numPr>
          <w:ilvl w:val="0"/>
          <w:numId w:val="9"/>
        </w:numPr>
        <w:ind w:left="540" w:hanging="540"/>
        <w:rPr>
          <w:sz w:val="28"/>
          <w:lang w:val="ru-RU"/>
        </w:rPr>
      </w:pPr>
      <w:r w:rsidRPr="00E40509">
        <w:rPr>
          <w:sz w:val="28"/>
          <w:lang w:val="ru-RU"/>
        </w:rPr>
        <w:t xml:space="preserve">Павлов А.А. Признаки оптимальности допустимых решений </w:t>
      </w:r>
      <w:proofErr w:type="spellStart"/>
      <w:r w:rsidRPr="00E40509">
        <w:rPr>
          <w:sz w:val="28"/>
          <w:lang w:val="ru-RU"/>
        </w:rPr>
        <w:t>труднорешаемых</w:t>
      </w:r>
      <w:proofErr w:type="spellEnd"/>
      <w:r w:rsidRPr="00E40509">
        <w:rPr>
          <w:sz w:val="28"/>
          <w:lang w:val="ru-RU"/>
        </w:rPr>
        <w:t xml:space="preserve"> задач </w:t>
      </w:r>
      <w:proofErr w:type="spellStart"/>
      <w:r w:rsidRPr="00E40509">
        <w:rPr>
          <w:sz w:val="28"/>
          <w:lang w:val="ru-RU"/>
        </w:rPr>
        <w:t>комбина</w:t>
      </w:r>
      <w:proofErr w:type="spellEnd"/>
      <w:r w:rsidRPr="00E40509">
        <w:rPr>
          <w:sz w:val="28"/>
          <w:lang w:val="ru-RU"/>
        </w:rPr>
        <w:t xml:space="preserve">-торной оптимизации // </w:t>
      </w:r>
      <w:proofErr w:type="spellStart"/>
      <w:proofErr w:type="gramStart"/>
      <w:r w:rsidRPr="00E40509">
        <w:rPr>
          <w:sz w:val="28"/>
          <w:lang w:val="ru-RU"/>
        </w:rPr>
        <w:t>В</w:t>
      </w:r>
      <w:proofErr w:type="gramEnd"/>
      <w:r w:rsidRPr="00E40509">
        <w:rPr>
          <w:sz w:val="28"/>
          <w:lang w:val="ru-RU"/>
        </w:rPr>
        <w:t>існик</w:t>
      </w:r>
      <w:proofErr w:type="spellEnd"/>
      <w:r w:rsidRPr="00E40509">
        <w:rPr>
          <w:sz w:val="28"/>
          <w:lang w:val="ru-RU"/>
        </w:rPr>
        <w:t xml:space="preserve"> НТУУ “КПІ”. </w:t>
      </w:r>
      <w:proofErr w:type="spellStart"/>
      <w:r w:rsidRPr="00E40509">
        <w:rPr>
          <w:sz w:val="28"/>
          <w:lang w:val="ru-RU"/>
        </w:rPr>
        <w:t>Серія</w:t>
      </w:r>
      <w:proofErr w:type="spellEnd"/>
      <w:r w:rsidRPr="00E40509">
        <w:rPr>
          <w:sz w:val="28"/>
          <w:lang w:val="ru-RU"/>
        </w:rPr>
        <w:t xml:space="preserve"> «</w:t>
      </w:r>
      <w:proofErr w:type="spellStart"/>
      <w:r w:rsidRPr="00E40509">
        <w:rPr>
          <w:sz w:val="28"/>
          <w:lang w:val="ru-RU"/>
        </w:rPr>
        <w:t>Інформатика</w:t>
      </w:r>
      <w:proofErr w:type="spellEnd"/>
      <w:r w:rsidRPr="00E40509">
        <w:rPr>
          <w:sz w:val="28"/>
          <w:lang w:val="ru-RU"/>
        </w:rPr>
        <w:t xml:space="preserve">, </w:t>
      </w:r>
      <w:proofErr w:type="spellStart"/>
      <w:r w:rsidRPr="00E40509">
        <w:rPr>
          <w:sz w:val="28"/>
          <w:lang w:val="ru-RU"/>
        </w:rPr>
        <w:t>управління</w:t>
      </w:r>
      <w:proofErr w:type="spellEnd"/>
      <w:r w:rsidRPr="00E40509">
        <w:rPr>
          <w:sz w:val="28"/>
          <w:lang w:val="ru-RU"/>
        </w:rPr>
        <w:t xml:space="preserve"> та </w:t>
      </w:r>
      <w:proofErr w:type="spellStart"/>
      <w:r w:rsidRPr="00E40509">
        <w:rPr>
          <w:sz w:val="28"/>
          <w:lang w:val="ru-RU"/>
        </w:rPr>
        <w:t>обчислю¬вальна</w:t>
      </w:r>
      <w:proofErr w:type="spellEnd"/>
      <w:r w:rsidRPr="00E40509">
        <w:rPr>
          <w:sz w:val="28"/>
          <w:lang w:val="ru-RU"/>
        </w:rPr>
        <w:t xml:space="preserve"> </w:t>
      </w:r>
      <w:proofErr w:type="spellStart"/>
      <w:proofErr w:type="gramStart"/>
      <w:r w:rsidRPr="00E40509">
        <w:rPr>
          <w:sz w:val="28"/>
          <w:lang w:val="ru-RU"/>
        </w:rPr>
        <w:t>техн</w:t>
      </w:r>
      <w:proofErr w:type="gramEnd"/>
      <w:r w:rsidRPr="00E40509">
        <w:rPr>
          <w:sz w:val="28"/>
          <w:lang w:val="ru-RU"/>
        </w:rPr>
        <w:t>іка</w:t>
      </w:r>
      <w:proofErr w:type="spellEnd"/>
      <w:r w:rsidRPr="00E40509">
        <w:rPr>
          <w:sz w:val="28"/>
          <w:lang w:val="ru-RU"/>
        </w:rPr>
        <w:t>». – К.: “ВЕК+”, 2013. – №59 – С.4–11.</w:t>
      </w:r>
    </w:p>
    <w:p w:rsidR="009704A1" w:rsidRDefault="00E40509" w:rsidP="00400254">
      <w:pPr>
        <w:numPr>
          <w:ilvl w:val="0"/>
          <w:numId w:val="9"/>
        </w:numPr>
        <w:ind w:left="540" w:hanging="540"/>
        <w:rPr>
          <w:sz w:val="28"/>
          <w:lang w:val="ru-RU"/>
        </w:rPr>
      </w:pPr>
      <w:proofErr w:type="spellStart"/>
      <w:r w:rsidRPr="00E40509">
        <w:rPr>
          <w:sz w:val="28"/>
          <w:lang w:val="ru-RU"/>
        </w:rPr>
        <w:t>Згуровский</w:t>
      </w:r>
      <w:proofErr w:type="spellEnd"/>
      <w:r w:rsidRPr="00E40509">
        <w:rPr>
          <w:sz w:val="28"/>
          <w:lang w:val="ru-RU"/>
        </w:rPr>
        <w:t xml:space="preserve"> М.З. Минимизация лексикографического критерия для допустимого расписания на независимых параллельных приборах с произвольными директивными сроками [Текст] / М.З. </w:t>
      </w:r>
      <w:proofErr w:type="spellStart"/>
      <w:r w:rsidRPr="00E40509">
        <w:rPr>
          <w:sz w:val="28"/>
          <w:lang w:val="ru-RU"/>
        </w:rPr>
        <w:t>Згуровский</w:t>
      </w:r>
      <w:proofErr w:type="spellEnd"/>
      <w:r w:rsidRPr="00E40509">
        <w:rPr>
          <w:sz w:val="28"/>
          <w:lang w:val="ru-RU"/>
        </w:rPr>
        <w:t xml:space="preserve">, А.А. Павлов, Е.Б. </w:t>
      </w:r>
      <w:proofErr w:type="spellStart"/>
      <w:r w:rsidRPr="00E40509">
        <w:rPr>
          <w:sz w:val="28"/>
          <w:lang w:val="ru-RU"/>
        </w:rPr>
        <w:t>Мисюра</w:t>
      </w:r>
      <w:proofErr w:type="spellEnd"/>
      <w:r w:rsidRPr="00E40509">
        <w:rPr>
          <w:sz w:val="28"/>
          <w:lang w:val="ru-RU"/>
        </w:rPr>
        <w:t xml:space="preserve"> // </w:t>
      </w:r>
      <w:proofErr w:type="spellStart"/>
      <w:proofErr w:type="gramStart"/>
      <w:r w:rsidRPr="00E40509">
        <w:rPr>
          <w:sz w:val="28"/>
          <w:lang w:val="ru-RU"/>
        </w:rPr>
        <w:t>В</w:t>
      </w:r>
      <w:proofErr w:type="gramEnd"/>
      <w:r w:rsidRPr="00E40509">
        <w:rPr>
          <w:sz w:val="28"/>
          <w:lang w:val="ru-RU"/>
        </w:rPr>
        <w:t>існик</w:t>
      </w:r>
      <w:proofErr w:type="spellEnd"/>
      <w:r w:rsidRPr="00E40509">
        <w:rPr>
          <w:sz w:val="28"/>
          <w:lang w:val="ru-RU"/>
        </w:rPr>
        <w:t xml:space="preserve"> НТУУ “КПІ”. </w:t>
      </w:r>
      <w:proofErr w:type="spellStart"/>
      <w:r w:rsidRPr="00E40509">
        <w:rPr>
          <w:sz w:val="28"/>
          <w:lang w:val="ru-RU"/>
        </w:rPr>
        <w:t>Серія</w:t>
      </w:r>
      <w:proofErr w:type="spellEnd"/>
      <w:r w:rsidRPr="00E40509">
        <w:rPr>
          <w:sz w:val="28"/>
          <w:lang w:val="ru-RU"/>
        </w:rPr>
        <w:t xml:space="preserve"> «</w:t>
      </w:r>
      <w:proofErr w:type="spellStart"/>
      <w:r w:rsidRPr="00E40509">
        <w:rPr>
          <w:sz w:val="28"/>
          <w:lang w:val="ru-RU"/>
        </w:rPr>
        <w:t>Інформатика</w:t>
      </w:r>
      <w:proofErr w:type="spellEnd"/>
      <w:r w:rsidRPr="00E40509">
        <w:rPr>
          <w:sz w:val="28"/>
          <w:lang w:val="ru-RU"/>
        </w:rPr>
        <w:t xml:space="preserve">, </w:t>
      </w:r>
      <w:proofErr w:type="spellStart"/>
      <w:r w:rsidRPr="00E40509">
        <w:rPr>
          <w:sz w:val="28"/>
          <w:lang w:val="ru-RU"/>
        </w:rPr>
        <w:t>управління</w:t>
      </w:r>
      <w:proofErr w:type="spellEnd"/>
      <w:r w:rsidRPr="00E40509">
        <w:rPr>
          <w:sz w:val="28"/>
          <w:lang w:val="ru-RU"/>
        </w:rPr>
        <w:t xml:space="preserve"> та </w:t>
      </w:r>
      <w:proofErr w:type="spellStart"/>
      <w:r w:rsidRPr="00E40509">
        <w:rPr>
          <w:sz w:val="28"/>
          <w:lang w:val="ru-RU"/>
        </w:rPr>
        <w:t>обчислювальна</w:t>
      </w:r>
      <w:proofErr w:type="spellEnd"/>
      <w:r w:rsidRPr="00E40509">
        <w:rPr>
          <w:sz w:val="28"/>
          <w:lang w:val="ru-RU"/>
        </w:rPr>
        <w:t xml:space="preserve"> </w:t>
      </w:r>
      <w:proofErr w:type="spellStart"/>
      <w:proofErr w:type="gramStart"/>
      <w:r w:rsidRPr="00E40509">
        <w:rPr>
          <w:sz w:val="28"/>
          <w:lang w:val="ru-RU"/>
        </w:rPr>
        <w:t>техн</w:t>
      </w:r>
      <w:proofErr w:type="gramEnd"/>
      <w:r w:rsidRPr="00E40509">
        <w:rPr>
          <w:sz w:val="28"/>
          <w:lang w:val="ru-RU"/>
        </w:rPr>
        <w:t>іка</w:t>
      </w:r>
      <w:proofErr w:type="spellEnd"/>
      <w:r w:rsidRPr="00E40509">
        <w:rPr>
          <w:sz w:val="28"/>
          <w:lang w:val="ru-RU"/>
        </w:rPr>
        <w:t>»</w:t>
      </w:r>
      <w:r>
        <w:rPr>
          <w:sz w:val="28"/>
          <w:lang w:val="ru-RU"/>
        </w:rPr>
        <w:t>. – К.: “ВЕК+”, 2014. – №61. – С.4</w:t>
      </w:r>
      <w:r w:rsidRPr="00E40509">
        <w:rPr>
          <w:sz w:val="28"/>
          <w:lang w:val="ru-RU"/>
        </w:rPr>
        <w:t>–17</w:t>
      </w:r>
      <w:r w:rsidR="009704A1">
        <w:rPr>
          <w:sz w:val="28"/>
          <w:lang w:val="ru-RU"/>
        </w:rPr>
        <w:t>.</w:t>
      </w:r>
    </w:p>
    <w:p w:rsidR="009704A1" w:rsidRPr="009704A1" w:rsidRDefault="009704A1" w:rsidP="00400254">
      <w:pPr>
        <w:numPr>
          <w:ilvl w:val="0"/>
          <w:numId w:val="9"/>
        </w:numPr>
        <w:ind w:left="540" w:hanging="540"/>
        <w:rPr>
          <w:sz w:val="28"/>
          <w:lang w:val="ru-RU"/>
        </w:rPr>
        <w:sectPr w:rsidR="009704A1" w:rsidRPr="009704A1" w:rsidSect="000B54B8">
          <w:headerReference w:type="even" r:id="rId14"/>
          <w:headerReference w:type="default" r:id="rId15"/>
          <w:footerReference w:type="even" r:id="rId16"/>
          <w:footerReference w:type="default" r:id="rId17"/>
          <w:pgSz w:w="11906" w:h="16838"/>
          <w:pgMar w:top="1438" w:right="851" w:bottom="1134" w:left="1701" w:header="709" w:footer="709" w:gutter="0"/>
          <w:cols w:space="708"/>
          <w:titlePg/>
          <w:docGrid w:linePitch="360"/>
        </w:sectPr>
      </w:pPr>
      <w:proofErr w:type="spellStart"/>
      <w:r w:rsidRPr="009704A1">
        <w:rPr>
          <w:sz w:val="28"/>
          <w:highlight w:val="yellow"/>
          <w:lang w:val="ru-RU"/>
        </w:rPr>
        <w:t>афвафівафі</w:t>
      </w:r>
      <w:proofErr w:type="spellEnd"/>
    </w:p>
    <w:p w:rsidR="0059279B" w:rsidRPr="00F33F64" w:rsidRDefault="00F373D7" w:rsidP="0059279B">
      <w:pPr>
        <w:pStyle w:val="af7"/>
        <w:rPr>
          <w:lang w:val="uk-UA"/>
        </w:rPr>
      </w:pPr>
      <w:r>
        <w:rPr>
          <w:noProof/>
          <w:sz w:val="20"/>
        </w:rPr>
        <w:lastRenderedPageBreak/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524" type="#_x0000_t136" style="position:absolute;left:0;text-align:left;margin-left:4.55pt;margin-top:-28.5pt;width:148.2pt;height:11.6pt;rotation:-180;z-index:251657216" fillcolor="black" stroked="f">
            <v:shadow color="#868686"/>
            <v:textpath style="font-family:&quot;Arial&quot;;font-size:14pt;font-style:italic;v-text-kern:t" trim="t" fitpath="t" string="ДП ІС-0100.1393-с.ПЗ"/>
          </v:shape>
        </w:pict>
      </w:r>
      <w:r w:rsidR="008E3754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-306705</wp:posOffset>
                </wp:positionH>
                <wp:positionV relativeFrom="paragraph">
                  <wp:posOffset>-509270</wp:posOffset>
                </wp:positionV>
                <wp:extent cx="6597015" cy="10267315"/>
                <wp:effectExtent l="11430" t="20320" r="20955" b="18415"/>
                <wp:wrapNone/>
                <wp:docPr id="46" name="Группа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7015" cy="10267315"/>
                          <a:chOff x="1128" y="389"/>
                          <a:chExt cx="10382" cy="16054"/>
                        </a:xfrm>
                      </wpg:grpSpPr>
                      <wpg:grpSp>
                        <wpg:cNvPr id="47" name="Group 190"/>
                        <wpg:cNvGrpSpPr>
                          <a:grpSpLocks/>
                        </wpg:cNvGrpSpPr>
                        <wpg:grpSpPr bwMode="auto">
                          <a:xfrm>
                            <a:off x="1134" y="397"/>
                            <a:ext cx="10376" cy="16046"/>
                            <a:chOff x="0" y="0"/>
                            <a:chExt cx="20000" cy="20000"/>
                          </a:xfrm>
                        </wpg:grpSpPr>
                        <wps:wsp>
                          <wps:cNvPr id="48" name="Rectangle 1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Lin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1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" name="Rectangle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1695" w:rsidRDefault="00E31695" w:rsidP="00AF6EA9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1695" w:rsidRDefault="00E31695" w:rsidP="00AF6EA9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" name="Rectangle 20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1695" w:rsidRDefault="00E31695" w:rsidP="00AF6EA9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" name="Rectangle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1695" w:rsidRDefault="00E31695" w:rsidP="00AF6EA9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Rectangl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1695" w:rsidRDefault="00E31695" w:rsidP="00AF6EA9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1695" w:rsidRDefault="00E31695" w:rsidP="00AF6EA9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" name="Rectangle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1695" w:rsidRPr="002B73B7" w:rsidRDefault="00E31695" w:rsidP="00AF6EA9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" name="Rectangle 209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1695" w:rsidRDefault="00E31695" w:rsidP="00AF6EA9">
                                <w:pPr>
                                  <w:pStyle w:val="ab"/>
                                  <w:jc w:val="center"/>
                                  <w:rPr>
                                    <w:sz w:val="36"/>
                                    <w:lang w:val="en-US"/>
                                  </w:rPr>
                                </w:pPr>
                                <w:r w:rsidRPr="00CD4B6F">
                                  <w:rPr>
                                    <w:sz w:val="36"/>
                                  </w:rPr>
                                  <w:t>ДП ІС-0100.1393-с.ПЗ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7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1128" y="1187"/>
                            <a:ext cx="3951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211"/>
                        <wps:cNvCnPr>
                          <a:cxnSpLocks noChangeShapeType="1"/>
                        </wps:cNvCnPr>
                        <wps:spPr bwMode="auto">
                          <a:xfrm flipV="1">
                            <a:off x="5064" y="38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5" o:spid="_x0000_s1076" style="position:absolute;left:0;text-align:left;margin-left:-24.15pt;margin-top:-40.1pt;width:519.45pt;height:808.45pt;z-index:251656192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">
                <v:group id="Group 190" o:spid="_x0000_s1077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rect id="Rectangle 191" o:spid="_x0000_s107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crO78A&#10;AADbAAAADwAAAGRycy9kb3ducmV2LnhtbERPzYrCMBC+C75DGMGbpoqIdo1SBcGTaNcHGJqxLTaT&#10;2sS2u09vDoLHj+9/s+tNJVpqXGlZwWwagSDOrC45V3D7PU5WIJxH1lhZJgV/5GC3HQ42GGvb8ZXa&#10;1OcihLCLUUHhfR1L6bKCDLqprYkDd7eNQR9gk0vdYBfCTSXnUbSUBksODQXWdCgoe6Qvo+Dh+/ac&#10;5On/cX3br7PLPulez0Sp8ahPfkB46v1X/HGftIJFGBu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Nys7vwAAANsAAAAPAAAAAAAAAAAAAAAAAJgCAABkcnMvZG93bnJl&#10;di54bWxQSwUGAAAAAAQABAD1AAAAhAMAAAAA&#10;" filled="f" strokeweight="2pt"/>
                  <v:line id="Line 192" o:spid="_x0000_s107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  <v:line id="Line 193" o:spid="_x0000_s108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    <v:line id="Line 194" o:spid="_x0000_s108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  <v:line id="Line 195" o:spid="_x0000_s108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    <v:line id="Line 196" o:spid="_x0000_s108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    <v:line id="Line 197" o:spid="_x0000_s108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    <v:line id="Line 198" o:spid="_x0000_s108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  <v:line id="Line 199" o:spid="_x0000_s108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    <v:line id="Line 200" o:spid="_x0000_s108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201" o:spid="_x0000_s108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        <v:rect id="Rectangle 202" o:spid="_x0000_s108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  <v:textbox inset="1pt,1pt,1pt,1pt">
                      <w:txbxContent>
                        <w:p w:rsidR="00E31695" w:rsidRDefault="00E31695" w:rsidP="00AF6EA9">
                          <w:pPr>
                            <w:pStyle w:val="ab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03" o:spid="_x0000_s109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  <v:textbox inset="1pt,1pt,1pt,1pt">
                      <w:txbxContent>
                        <w:p w:rsidR="00E31695" w:rsidRDefault="00E31695" w:rsidP="00AF6EA9">
                          <w:pPr>
                            <w:pStyle w:val="ab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04" o:spid="_x0000_s109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  <v:textbox inset="1pt,1pt,1pt,1pt">
                      <w:txbxContent>
                        <w:p w:rsidR="00E31695" w:rsidRDefault="00E31695" w:rsidP="00AF6EA9">
                          <w:pPr>
                            <w:pStyle w:val="ab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05" o:spid="_x0000_s109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  <v:textbox inset="1pt,1pt,1pt,1pt">
                      <w:txbxContent>
                        <w:p w:rsidR="00E31695" w:rsidRDefault="00E31695" w:rsidP="00AF6EA9">
                          <w:pPr>
                            <w:pStyle w:val="ab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6" o:spid="_x0000_s109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  <v:textbox inset="1pt,1pt,1pt,1pt">
                      <w:txbxContent>
                        <w:p w:rsidR="00E31695" w:rsidRDefault="00E31695" w:rsidP="00AF6EA9">
                          <w:pPr>
                            <w:pStyle w:val="ab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07" o:spid="_x0000_s109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  <v:textbox inset="1pt,1pt,1pt,1pt">
                      <w:txbxContent>
                        <w:p w:rsidR="00E31695" w:rsidRDefault="00E31695" w:rsidP="00AF6EA9">
                          <w:pPr>
                            <w:pStyle w:val="ab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08" o:spid="_x0000_s109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  <v:textbox inset="1pt,1pt,1pt,1pt">
                      <w:txbxContent>
                        <w:p w:rsidR="00E31695" w:rsidRPr="002B73B7" w:rsidRDefault="00E31695" w:rsidP="00AF6EA9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</w:rPr>
                            <w:t>16</w:t>
                          </w:r>
                        </w:p>
                      </w:txbxContent>
                    </v:textbox>
                  </v:rect>
                  <v:rect id="Rectangle 209" o:spid="_x0000_s109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E31695" w:rsidRDefault="00E31695" w:rsidP="00AF6EA9">
                          <w:pPr>
                            <w:pStyle w:val="ab"/>
                            <w:jc w:val="center"/>
                            <w:rPr>
                              <w:sz w:val="36"/>
                              <w:lang w:val="en-US"/>
                            </w:rPr>
                          </w:pPr>
                          <w:r w:rsidRPr="00CD4B6F">
                            <w:rPr>
                              <w:sz w:val="36"/>
                            </w:rPr>
                            <w:t>ДП ІС-0100.1393-с.ПЗ</w:t>
                          </w:r>
                        </w:p>
                      </w:txbxContent>
                    </v:textbox>
                  </v:rect>
                </v:group>
                <v:line id="Line 210" o:spid="_x0000_s1097" style="position:absolute;visibility:visible;mso-wrap-style:squar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gNj8UAAADbAAAADwAAAGRycy9kb3ducmV2LnhtbESPT4vCMBTE7wt+h/CEva2pHlypRhFR&#10;VnBl/Xvw9miebbV5KU3U6qc3woLHYWZ+wwxGtSnElSqXW1bQbkUgiBOrc04V7Lazrx4I55E1FpZJ&#10;wZ0cjIaNjwHG2t54TdeNT0WAsItRQeZ9GUvpkowMupYtiYN3tJVBH2SVSl3hLcBNITtR1JUGcw4L&#10;GZY0ySg5by5GwXKe/NrFobeStvM3fZwm+4f7mSn12azHfRCeav8O/7fnWkH3G15fwg+Qw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gNj8UAAADbAAAADwAAAAAAAAAA&#10;AAAAAAChAgAAZHJzL2Rvd25yZXYueG1sUEsFBgAAAAAEAAQA+QAAAJMDAAAAAA==&#10;" strokeweight="1.75pt"/>
                <v:line id="Line 211" o:spid="_x0000_s1098" style="position:absolute;flip:y;visibility:visible;mso-wrap-style:squar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8bibsAAADbAAAADwAAAGRycy9kb3ducmV2LnhtbERPSwrCMBDdC94hjODOphYUqUYRQXEh&#10;gp8DDM3YFJtJaaKttzcLweXj/Veb3tbiTa2vHCuYJikI4sLpiksF99t+sgDhA7LG2jEp+JCHzXo4&#10;WGGuXccXel9DKWII+xwVmBCaXEpfGLLoE9cQR+7hWoshwraUusUuhttaZmk6lxYrjg0GG9oZKp7X&#10;l1Uw02nHN9ddTHbaN4fnVGfnUis1HvXbJYhAffiLf+6jVjCPY+OX+APk+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DPxuJuwAAANsAAAAPAAAAAAAAAAAAAAAAAKECAABk&#10;cnMvZG93bnJldi54bWxQSwUGAAAAAAQABAD5AAAAiQMAAAAA&#10;" strokeweight="1.75pt"/>
              </v:group>
            </w:pict>
          </mc:Fallback>
        </mc:AlternateContent>
      </w:r>
      <w:bookmarkStart w:id="56" w:name="_Toc257374616"/>
      <w:bookmarkStart w:id="57" w:name="_Toc257375295"/>
      <w:bookmarkStart w:id="58" w:name="_Toc377678297"/>
      <w:bookmarkStart w:id="59" w:name="_Toc377928706"/>
      <w:bookmarkStart w:id="60" w:name="_Toc296293592"/>
      <w:bookmarkStart w:id="61" w:name="_Toc377324309"/>
      <w:r w:rsidR="0059279B" w:rsidRPr="0059279B">
        <w:t xml:space="preserve"> </w:t>
      </w:r>
      <w:r w:rsidR="0059279B" w:rsidRPr="00F56EEB">
        <w:rPr>
          <w:lang w:val="uk-UA"/>
        </w:rPr>
        <w:t xml:space="preserve">Додаток </w:t>
      </w:r>
      <w:bookmarkEnd w:id="56"/>
      <w:bookmarkEnd w:id="57"/>
      <w:r w:rsidR="0059279B" w:rsidRPr="00F56EEB">
        <w:rPr>
          <w:lang w:val="uk-UA"/>
        </w:rPr>
        <w:t>А</w:t>
      </w:r>
      <w:bookmarkEnd w:id="58"/>
      <w:bookmarkEnd w:id="59"/>
      <w:r w:rsidR="0059279B" w:rsidRPr="00F56EEB">
        <w:rPr>
          <w:lang w:val="uk-UA"/>
        </w:rPr>
        <w:t xml:space="preserve"> </w:t>
      </w:r>
      <w:r w:rsidR="0059279B" w:rsidRPr="00F56EEB">
        <w:rPr>
          <w:lang w:val="uk-UA"/>
        </w:rPr>
        <w:br/>
      </w:r>
      <w:bookmarkEnd w:id="60"/>
      <w:bookmarkEnd w:id="61"/>
    </w:p>
    <w:p w:rsidR="0059279B" w:rsidRDefault="0059279B" w:rsidP="0059279B"/>
    <w:p w:rsidR="0059279B" w:rsidRDefault="0059279B" w:rsidP="0059279B"/>
    <w:p w:rsidR="0059279B" w:rsidRDefault="0059279B" w:rsidP="0059279B"/>
    <w:p w:rsidR="0059279B" w:rsidRPr="00F56EEB" w:rsidRDefault="0059279B" w:rsidP="0059279B"/>
    <w:p w:rsidR="0059279B" w:rsidRPr="00F56EEB" w:rsidRDefault="0059279B" w:rsidP="0059279B"/>
    <w:p w:rsidR="0059279B" w:rsidRPr="00F56EEB" w:rsidRDefault="008E3754" w:rsidP="0059279B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41910</wp:posOffset>
                </wp:positionV>
                <wp:extent cx="4994910" cy="1031875"/>
                <wp:effectExtent l="0" t="0" r="15240" b="0"/>
                <wp:wrapNone/>
                <wp:docPr id="40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4910" cy="1031875"/>
                          <a:chOff x="2508" y="5647"/>
                          <a:chExt cx="6840" cy="625"/>
                        </a:xfrm>
                      </wpg:grpSpPr>
                      <wps:wsp>
                        <wps:cNvPr id="4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1695" w:rsidRDefault="00E31695" w:rsidP="0059279B">
                              <w:pPr>
                                <w:spacing w:before="60"/>
                                <w:jc w:val="center"/>
                              </w:pPr>
                              <w:r>
                                <w:t>(Найменування програми (документа))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2" name="Group 4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40" cy="383"/>
                            <a:chOff x="2508" y="5647"/>
                            <a:chExt cx="6840" cy="383"/>
                          </a:xfrm>
                        </wpg:grpSpPr>
                        <wps:wsp>
                          <wps:cNvPr id="4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8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1695" w:rsidRPr="0059279B" w:rsidRDefault="00E31695" w:rsidP="0059279B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 w:rsidRPr="0059279B">
                                  <w:rPr>
                                    <w:b/>
                                    <w:bCs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 xml:space="preserve">Тексти програмного коду </w:t>
                                </w:r>
                              </w:p>
                              <w:p w:rsidR="00E31695" w:rsidRDefault="00E31695" w:rsidP="0059279B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lang w:val="ru-RU"/>
                                  </w:rPr>
                                </w:pPr>
                                <w:r w:rsidRPr="0059279B">
                                  <w:rPr>
                                    <w:b/>
                                    <w:bCs/>
                                    <w:i/>
                                    <w:iCs/>
                                    <w:highlight w:val="yellow"/>
                                  </w:rPr>
                                  <w:t xml:space="preserve">Система моніторингу стану працездатності </w:t>
                                </w:r>
                                <w:proofErr w:type="spellStart"/>
                                <w:r w:rsidRPr="0059279B">
                                  <w:rPr>
                                    <w:b/>
                                    <w:bCs/>
                                    <w:i/>
                                    <w:iCs/>
                                    <w:highlight w:val="yellow"/>
                                  </w:rPr>
                                  <w:t>банкоматної</w:t>
                                </w:r>
                                <w:proofErr w:type="spellEnd"/>
                                <w:r w:rsidRPr="0059279B">
                                  <w:rPr>
                                    <w:b/>
                                    <w:bCs/>
                                    <w:i/>
                                    <w:iCs/>
                                    <w:highlight w:val="yellow"/>
                                  </w:rPr>
                                  <w:t xml:space="preserve"> мережі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Line 6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99" style="position:absolute;left:0;text-align:left;margin-left:54pt;margin-top:3.3pt;width:393.3pt;height:81.25pt;z-index:251658240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100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e2MQA&#10;AADbAAAADwAAAGRycy9kb3ducmV2LnhtbESPT2sCMRTE70K/Q3gFL1KzLiKyNYrVCj20B614fmxe&#10;dxc3L0uS/fftG6HQ4zAzv2E2u8HUoiPnK8sKFvMEBHFudcWFguv36WUNwgdkjbVlUjCSh932abLB&#10;TNuez9RdQiEihH2GCsoQmkxKn5dk0M9tQxy9H+sMhihdIbXDPsJNLdMkWUmDFceFEhs6lJTfL61R&#10;sDq6tj/zYXa8vn/iV1Okt7fxptT0edi/ggg0hP/wX/tDK1gu4PE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dXtjEAAAA2wAAAA8AAAAAAAAAAAAAAAAAmAIAAGRycy9k&#10;b3ducmV2LnhtbFBLBQYAAAAABAAEAPUAAACJAwAAAAA=&#10;" stroked="f">
                  <v:textbox inset="0,0,0,0">
                    <w:txbxContent>
                      <w:p w:rsidR="00E31695" w:rsidRDefault="00E31695" w:rsidP="0059279B">
                        <w:pPr>
                          <w:spacing w:before="60"/>
                          <w:jc w:val="center"/>
                        </w:pPr>
                        <w:r>
                          <w:t>(Найменування програми (документа))</w:t>
                        </w:r>
                      </w:p>
                    </w:txbxContent>
                  </v:textbox>
                </v:shape>
                <v:group id="Group 4" o:spid="_x0000_s1101" style="position:absolute;left:2508;top:5647;width:6840;height:383" coordorigin="2508,5647" coordsize="6840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Text Box 5" o:spid="_x0000_s1102" type="#_x0000_t202" style="position:absolute;left:2508;top:564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9QMUA&#10;AADbAAAADwAAAGRycy9kb3ducmV2LnhtbESPzWrDMBCE74W8g9hALyWRE0wITpTQxC300B7yQ86L&#10;tbFNrZWR5Nh++6pQ6HGYmW+Y7X4wjXiQ87VlBYt5AoK4sLrmUsH18j5bg/ABWWNjmRSM5GG/mzxt&#10;MdO25xM9zqEUEcI+QwVVCG0mpS8qMujntiWO3t06gyFKV0rtsI9w08hlkqykwZrjQoUtHSsqvs+d&#10;UbDKXdef+PiSX98+8astl7fDeFPqeTq8bkAEGsJ/+K/9oRWkKfx+i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qv1AxQAAANsAAAAPAAAAAAAAAAAAAAAAAJgCAABkcnMv&#10;ZG93bnJldi54bWxQSwUGAAAAAAQABAD1AAAAigMAAAAA&#10;" stroked="f">
                    <v:textbox inset="0,0,0,0">
                      <w:txbxContent>
                        <w:p w:rsidR="00E31695" w:rsidRPr="0059279B" w:rsidRDefault="00E31695" w:rsidP="0059279B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w:pPr>
                          <w:r w:rsidRPr="0059279B">
                            <w:rPr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 xml:space="preserve">Тексти програмного коду </w:t>
                          </w:r>
                        </w:p>
                        <w:p w:rsidR="00E31695" w:rsidRDefault="00E31695" w:rsidP="0059279B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i/>
                              <w:iCs/>
                              <w:lang w:val="ru-RU"/>
                            </w:rPr>
                          </w:pPr>
                          <w:r w:rsidRPr="0059279B">
                            <w:rPr>
                              <w:b/>
                              <w:bCs/>
                              <w:i/>
                              <w:iCs/>
                              <w:highlight w:val="yellow"/>
                            </w:rPr>
                            <w:t xml:space="preserve">Система моніторингу стану працездатності </w:t>
                          </w:r>
                          <w:proofErr w:type="spellStart"/>
                          <w:r w:rsidRPr="0059279B">
                            <w:rPr>
                              <w:b/>
                              <w:bCs/>
                              <w:i/>
                              <w:iCs/>
                              <w:highlight w:val="yellow"/>
                            </w:rPr>
                            <w:t>банкоматної</w:t>
                          </w:r>
                          <w:proofErr w:type="spellEnd"/>
                          <w:r w:rsidRPr="0059279B">
                            <w:rPr>
                              <w:b/>
                              <w:bCs/>
                              <w:i/>
                              <w:iCs/>
                              <w:highlight w:val="yellow"/>
                            </w:rPr>
                            <w:t xml:space="preserve"> мережі</w:t>
                          </w:r>
                        </w:p>
                      </w:txbxContent>
                    </v:textbox>
                  </v:shape>
                  <v:line id="Line 6" o:spid="_x0000_s1103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/v:group>
              </v:group>
            </w:pict>
          </mc:Fallback>
        </mc:AlternateContent>
      </w:r>
    </w:p>
    <w:p w:rsidR="0059279B" w:rsidRPr="00F56EEB" w:rsidRDefault="0059279B" w:rsidP="0059279B"/>
    <w:p w:rsidR="0059279B" w:rsidRPr="00F56EEB" w:rsidRDefault="0059279B" w:rsidP="0059279B"/>
    <w:p w:rsidR="0059279B" w:rsidRPr="00F56EEB" w:rsidRDefault="0059279B" w:rsidP="0059279B"/>
    <w:p w:rsidR="0059279B" w:rsidRPr="00F56EEB" w:rsidRDefault="0059279B" w:rsidP="0059279B"/>
    <w:p w:rsidR="0059279B" w:rsidRPr="00F56EEB" w:rsidRDefault="0059279B" w:rsidP="0059279B"/>
    <w:p w:rsidR="0059279B" w:rsidRPr="00F56EEB" w:rsidRDefault="008E3754" w:rsidP="0059279B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145415</wp:posOffset>
                </wp:positionV>
                <wp:extent cx="2882900" cy="396875"/>
                <wp:effectExtent l="0" t="0" r="12700" b="3175"/>
                <wp:wrapNone/>
                <wp:docPr id="34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2900" cy="396875"/>
                          <a:chOff x="2508" y="5647"/>
                          <a:chExt cx="6840" cy="625"/>
                        </a:xfrm>
                      </wpg:grpSpPr>
                      <wps:wsp>
                        <wps:cNvPr id="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1695" w:rsidRDefault="00E31695" w:rsidP="0059279B">
                              <w:pPr>
                                <w:jc w:val="center"/>
                              </w:pPr>
                              <w:r>
                                <w:t>(Вид носія даних)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7" name="Group 9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40" cy="383"/>
                            <a:chOff x="2508" y="5647"/>
                            <a:chExt cx="6840" cy="383"/>
                          </a:xfrm>
                        </wpg:grpSpPr>
                        <wps:wsp>
                          <wps:cNvPr id="38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8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1695" w:rsidRDefault="00E31695" w:rsidP="0059279B">
                                <w:pPr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DVD-R</w:t>
                                </w:r>
                              </w:p>
                              <w:p w:rsidR="00E31695" w:rsidRDefault="00E31695" w:rsidP="0059279B">
                                <w:pPr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" name="Line 11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" o:spid="_x0000_s1104" style="position:absolute;left:0;text-align:left;margin-left:133.35pt;margin-top:11.45pt;width:227pt;height:31.25pt;z-index:251659264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">
                <v:shape id="Text Box 8" o:spid="_x0000_s1105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ArpsUA&#10;AADbAAAADwAAAGRycy9kb3ducmV2LnhtbESPT2vCQBTE7wW/w/KEXopumlKR6CrWtNBDe9CK50f2&#10;mQSzb8Pumj/fvlsoeBxm5jfMejuYRnTkfG1ZwfM8AUFcWF1zqeD08zFbgvABWWNjmRSM5GG7mTys&#10;MdO25wN1x1CKCGGfoYIqhDaT0hcVGfRz2xJH72KdwRClK6V22Ee4aWSaJAtpsOa4UGFL+4qK6/Fm&#10;FCxyd+sPvH/KT+9f+N2W6fltPCv1OB12KxCBhnAP/7c/tYKXV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4CumxQAAANsAAAAPAAAAAAAAAAAAAAAAAJgCAABkcnMv&#10;ZG93bnJldi54bWxQSwUGAAAAAAQABAD1AAAAigMAAAAA&#10;" stroked="f">
                  <v:textbox inset="0,0,0,0">
                    <w:txbxContent>
                      <w:p w:rsidR="00E31695" w:rsidRDefault="00E31695" w:rsidP="0059279B">
                        <w:pPr>
                          <w:jc w:val="center"/>
                        </w:pPr>
                        <w:r>
                          <w:t>(Вид носія даних)</w:t>
                        </w:r>
                      </w:p>
                    </w:txbxContent>
                  </v:textbox>
                </v:shape>
                <v:group id="Group 9" o:spid="_x0000_s1106" style="position:absolute;left:2508;top:5647;width:6840;height:383" coordorigin="2508,5647" coordsize="6840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Text Box 10" o:spid="_x0000_s1107" type="#_x0000_t202" style="position:absolute;left:2508;top:564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EOMEA&#10;AADbAAAADwAAAGRycy9kb3ducmV2LnhtbERPy2rCQBTdF/oPwy24KTrRgkjqKJoodNEufOD6krlN&#10;gpk7YWby8O+dRaHLw3mvt6NpRE/O15YVzGcJCOLC6ppLBdfLcboC4QOyxsYyKXiQh+3m9WWNqbYD&#10;n6g/h1LEEPYpKqhCaFMpfVGRQT+zLXHkfq0zGCJ0pdQOhxhuGrlIkqU0WHNsqLClrKLifu6MgmXu&#10;uuHE2Xt+PXzjT1subvvHTanJ27j7BBFoDP/iP/eXVvARx8Y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hhDjBAAAA2wAAAA8AAAAAAAAAAAAAAAAAmAIAAGRycy9kb3du&#10;cmV2LnhtbFBLBQYAAAAABAAEAPUAAACGAwAAAAA=&#10;" stroked="f">
                    <v:textbox inset="0,0,0,0">
                      <w:txbxContent>
                        <w:p w:rsidR="00E31695" w:rsidRDefault="00E31695" w:rsidP="0059279B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DVD-R</w:t>
                          </w:r>
                        </w:p>
                        <w:p w:rsidR="00E31695" w:rsidRDefault="00E31695" w:rsidP="0059279B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line id="Line 11" o:spid="_x0000_s1108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</v:group>
              </v:group>
            </w:pict>
          </mc:Fallback>
        </mc:AlternateContent>
      </w:r>
    </w:p>
    <w:p w:rsidR="0059279B" w:rsidRPr="00F56EEB" w:rsidRDefault="0059279B" w:rsidP="0059279B"/>
    <w:p w:rsidR="0059279B" w:rsidRPr="00F56EEB" w:rsidRDefault="008E3754" w:rsidP="0059279B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182880</wp:posOffset>
                </wp:positionV>
                <wp:extent cx="3444240" cy="396875"/>
                <wp:effectExtent l="0" t="0" r="22860" b="3175"/>
                <wp:wrapNone/>
                <wp:docPr id="3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4240" cy="396875"/>
                          <a:chOff x="2508" y="5647"/>
                          <a:chExt cx="6840" cy="625"/>
                        </a:xfrm>
                      </wpg:grpSpPr>
                      <wps:wsp>
                        <wps:cNvPr id="3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1695" w:rsidRDefault="00E31695" w:rsidP="0059279B">
                              <w:pPr>
                                <w:jc w:val="center"/>
                              </w:pPr>
                              <w:r>
                                <w:t>(Обсяг програми (документа) , арк.</w:t>
                              </w:r>
                              <w:r>
                                <w:rPr>
                                  <w:lang w:val="ru-RU"/>
                                </w:rPr>
                                <w:t xml:space="preserve">,) </w:t>
                              </w:r>
                              <w:proofErr w:type="gramStart"/>
                              <w:r>
                                <w:rPr>
                                  <w:lang w:val="ru-RU"/>
                                </w:rPr>
                                <w:t>Кб</w:t>
                              </w:r>
                              <w:r>
                                <w:t>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3" name="Group 14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40" cy="383"/>
                            <a:chOff x="2508" y="5647"/>
                            <a:chExt cx="6840" cy="383"/>
                          </a:xfrm>
                        </wpg:grpSpPr>
                        <wps:wsp>
                          <wps:cNvPr id="36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8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31695" w:rsidRDefault="00E31695" w:rsidP="0059279B">
                                <w:pPr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5140A9">
                                  <w:rPr>
                                    <w:i/>
                                    <w:highlight w:val="yellow"/>
                                  </w:rPr>
                                  <w:t>73</w:t>
                                </w:r>
                                <w:r w:rsidRPr="005140A9"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5140A9"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  <w:t>арк</w:t>
                                </w:r>
                                <w:proofErr w:type="spellEnd"/>
                                <w:r w:rsidRPr="005140A9"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  <w:t>,</w:t>
                                </w:r>
                                <w:r w:rsidRPr="005140A9">
                                  <w:rPr>
                                    <w:i/>
                                    <w:highlight w:val="yellow"/>
                                  </w:rPr>
                                  <w:t xml:space="preserve"> 244 </w:t>
                                </w:r>
                                <w:proofErr w:type="spellStart"/>
                                <w:r w:rsidRPr="005140A9">
                                  <w:rPr>
                                    <w:i/>
                                    <w:highlight w:val="yellow"/>
                                  </w:rPr>
                                  <w:t>Кб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3" name="Line 16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1" o:spid="_x0000_s1109" style="position:absolute;left:0;text-align:left;margin-left:111pt;margin-top:14.4pt;width:271.2pt;height:31.25pt;z-index:251660288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">
                <v:shape id="Text Box 13" o:spid="_x0000_s1110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mz0sUA&#10;AADbAAAADwAAAGRycy9kb3ducmV2LnhtbESPzWrDMBCE74W8g9hALqWR60IobpSQnwZ6SA92Q86L&#10;tbVMrZWRlNh5+6oQ6HGYmW+Y5Xq0nbiSD61jBc/zDARx7XTLjYLT1+HpFUSIyBo7x6TgRgHWq8nD&#10;EgvtBi7pWsVGJAiHAhWYGPtCylAbshjmridO3rfzFmOSvpHa45DgtpN5li2kxZbTgsGedobqn+pi&#10;FSz2/jKUvHvcn96P+Nk3+Xl7Oys1m46bNxCRxvgfvrc/tIKXH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CbPSxQAAANsAAAAPAAAAAAAAAAAAAAAAAJgCAABkcnMv&#10;ZG93bnJldi54bWxQSwUGAAAAAAQABAD1AAAAigMAAAAA&#10;" stroked="f">
                  <v:textbox inset="0,0,0,0">
                    <w:txbxContent>
                      <w:p w:rsidR="00E31695" w:rsidRDefault="00E31695" w:rsidP="0059279B">
                        <w:pPr>
                          <w:jc w:val="center"/>
                        </w:pPr>
                        <w:r>
                          <w:t>(Обсяг програми (документа) , арк.</w:t>
                        </w:r>
                        <w:r>
                          <w:rPr>
                            <w:lang w:val="ru-RU"/>
                          </w:rPr>
                          <w:t xml:space="preserve">,) </w:t>
                        </w:r>
                        <w:proofErr w:type="gramStart"/>
                        <w:r>
                          <w:rPr>
                            <w:lang w:val="ru-RU"/>
                          </w:rPr>
                          <w:t>Кб</w:t>
                        </w:r>
                        <w:r>
                          <w:t>)</w:t>
                        </w:r>
                        <w:proofErr w:type="gramEnd"/>
                      </w:p>
                    </w:txbxContent>
                  </v:textbox>
                </v:shape>
                <v:group id="Group 14" o:spid="_x0000_s1111" style="position:absolute;left:2508;top:5647;width:6840;height:383" coordorigin="2508,5647" coordsize="6840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Text Box 15" o:spid="_x0000_s1112" type="#_x0000_t202" style="position:absolute;left:2508;top:564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10cUA&#10;AADbAAAADwAAAGRycy9kb3ducmV2LnhtbESPzWrDMBCE74W8g9hALqWRm4IpbpSQnwZyaA92Q86L&#10;tbVMrZWRlNh5+6hQ6HGYmW+Y5Xq0nbiSD61jBc/zDARx7XTLjYLT1+HpFUSIyBo7x6TgRgHWq8nD&#10;EgvtBi7pWsVGJAiHAhWYGPtCylAbshjmridO3rfzFmOSvpHa45DgtpOLLMulxZbTgsGedobqn+pi&#10;FeR7fxlK3j3uT+8f+Nk3i/P2dlZqNh03byAijfE//Nc+agUvOfx+S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rXRxQAAANsAAAAPAAAAAAAAAAAAAAAAAJgCAABkcnMv&#10;ZG93bnJldi54bWxQSwUGAAAAAAQABAD1AAAAigMAAAAA&#10;" stroked="f">
                    <v:textbox inset="0,0,0,0">
                      <w:txbxContent>
                        <w:p w:rsidR="00E31695" w:rsidRDefault="00E31695" w:rsidP="0059279B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5140A9">
                            <w:rPr>
                              <w:i/>
                              <w:highlight w:val="yellow"/>
                            </w:rPr>
                            <w:t>73</w:t>
                          </w:r>
                          <w:r w:rsidRPr="005140A9">
                            <w:rPr>
                              <w:i/>
                              <w:highlight w:val="yellow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5140A9">
                            <w:rPr>
                              <w:i/>
                              <w:highlight w:val="yellow"/>
                              <w:lang w:val="en-US"/>
                            </w:rPr>
                            <w:t>арк</w:t>
                          </w:r>
                          <w:proofErr w:type="spellEnd"/>
                          <w:r w:rsidRPr="005140A9">
                            <w:rPr>
                              <w:i/>
                              <w:highlight w:val="yellow"/>
                              <w:lang w:val="en-US"/>
                            </w:rPr>
                            <w:t>,</w:t>
                          </w:r>
                          <w:r w:rsidRPr="005140A9">
                            <w:rPr>
                              <w:i/>
                              <w:highlight w:val="yellow"/>
                            </w:rPr>
                            <w:t xml:space="preserve"> 244 </w:t>
                          </w:r>
                          <w:proofErr w:type="spellStart"/>
                          <w:r w:rsidRPr="005140A9">
                            <w:rPr>
                              <w:i/>
                              <w:highlight w:val="yellow"/>
                            </w:rPr>
                            <w:t>Кб</w:t>
                          </w:r>
                          <w:proofErr w:type="spellEnd"/>
                        </w:p>
                      </w:txbxContent>
                    </v:textbox>
                  </v:shape>
                  <v:line id="Line 16" o:spid="_x0000_s1113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</v:group>
              </v:group>
            </w:pict>
          </mc:Fallback>
        </mc:AlternateContent>
      </w:r>
    </w:p>
    <w:p w:rsidR="0059279B" w:rsidRPr="00F56EEB" w:rsidRDefault="0059279B" w:rsidP="0059279B"/>
    <w:p w:rsidR="0059279B" w:rsidRPr="00F56EEB" w:rsidRDefault="0059279B" w:rsidP="0059279B"/>
    <w:p w:rsidR="0059279B" w:rsidRPr="00F56EEB" w:rsidRDefault="0059279B" w:rsidP="0059279B"/>
    <w:p w:rsidR="0059279B" w:rsidRPr="00F56EEB" w:rsidRDefault="0059279B" w:rsidP="0059279B"/>
    <w:p w:rsidR="0059279B" w:rsidRPr="00F56EEB" w:rsidRDefault="0059279B" w:rsidP="0059279B"/>
    <w:p w:rsidR="0059279B" w:rsidRPr="00F56EEB" w:rsidRDefault="0059279B" w:rsidP="0059279B"/>
    <w:p w:rsidR="0059279B" w:rsidRPr="00F56EEB" w:rsidRDefault="0059279B" w:rsidP="0059279B"/>
    <w:p w:rsidR="0059279B" w:rsidRDefault="0059279B" w:rsidP="0059279B"/>
    <w:p w:rsidR="0059279B" w:rsidRDefault="0059279B" w:rsidP="0059279B"/>
    <w:p w:rsidR="0059279B" w:rsidRDefault="0059279B" w:rsidP="0059279B"/>
    <w:p w:rsidR="0059279B" w:rsidRPr="00F56EEB" w:rsidRDefault="0059279B" w:rsidP="0059279B"/>
    <w:p w:rsidR="0059279B" w:rsidRDefault="0059279B" w:rsidP="0059279B">
      <w:pPr>
        <w:jc w:val="center"/>
      </w:pPr>
    </w:p>
    <w:p w:rsidR="00CD4B6F" w:rsidRDefault="00CD4B6F" w:rsidP="0059279B">
      <w:pPr>
        <w:jc w:val="center"/>
      </w:pPr>
    </w:p>
    <w:p w:rsidR="00CD4B6F" w:rsidRPr="00A404FB" w:rsidRDefault="00CD4B6F" w:rsidP="0059279B">
      <w:pPr>
        <w:jc w:val="center"/>
      </w:pPr>
    </w:p>
    <w:p w:rsidR="0059279B" w:rsidRPr="00F56EEB" w:rsidRDefault="00CD4B6F" w:rsidP="0059279B">
      <w:pPr>
        <w:jc w:val="center"/>
      </w:pPr>
      <w:r w:rsidRPr="008743C8">
        <w:rPr>
          <w:sz w:val="28"/>
          <w:szCs w:val="28"/>
        </w:rPr>
        <w:t>Київ – 201</w:t>
      </w:r>
      <w:r>
        <w:rPr>
          <w:sz w:val="28"/>
          <w:szCs w:val="28"/>
        </w:rPr>
        <w:t>7</w:t>
      </w:r>
      <w:r w:rsidRPr="008743C8">
        <w:rPr>
          <w:sz w:val="28"/>
          <w:szCs w:val="28"/>
        </w:rPr>
        <w:t xml:space="preserve"> року</w:t>
      </w:r>
    </w:p>
    <w:p w:rsidR="00FD76AD" w:rsidRDefault="0059279B" w:rsidP="00F373D7">
      <w:pPr>
        <w:spacing w:after="200" w:line="276" w:lineRule="auto"/>
        <w:ind w:firstLine="0"/>
        <w:jc w:val="left"/>
        <w:rPr>
          <w:lang w:val="ru-RU"/>
        </w:rPr>
      </w:pPr>
      <w:r>
        <w:rPr>
          <w:sz w:val="28"/>
          <w:szCs w:val="28"/>
        </w:rPr>
        <w:br w:type="page"/>
      </w:r>
    </w:p>
    <w:sectPr w:rsidR="00FD76AD">
      <w:headerReference w:type="even" r:id="rId18"/>
      <w:headerReference w:type="default" r:id="rId19"/>
      <w:footerReference w:type="even" r:id="rId20"/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254" w:rsidRDefault="00400254">
      <w:r>
        <w:separator/>
      </w:r>
    </w:p>
  </w:endnote>
  <w:endnote w:type="continuationSeparator" w:id="0">
    <w:p w:rsidR="00400254" w:rsidRDefault="00400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695" w:rsidRDefault="00E31695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31695" w:rsidRDefault="00E31695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695" w:rsidRDefault="00E31695" w:rsidP="00AF6EA9">
    <w:pPr>
      <w:pStyle w:val="ad"/>
      <w:framePr w:w="1197" w:wrap="around" w:vAnchor="text" w:hAnchor="page" w:x="10239" w:y="-101"/>
      <w:jc w:val="cente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E702E">
      <w:rPr>
        <w:rStyle w:val="a9"/>
        <w:noProof/>
      </w:rPr>
      <w:t>8</w:t>
    </w:r>
    <w:r>
      <w:rPr>
        <w:rStyle w:val="a9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695" w:rsidRDefault="00E31695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31695" w:rsidRDefault="00E31695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695" w:rsidRDefault="00E31695" w:rsidP="00AF6EA9">
    <w:pPr>
      <w:pStyle w:val="ad"/>
      <w:framePr w:w="1197" w:wrap="around" w:vAnchor="text" w:hAnchor="page" w:x="10362" w:y="-83"/>
      <w:jc w:val="center"/>
      <w:rPr>
        <w:rStyle w:val="a9"/>
      </w:rPr>
    </w:pPr>
    <w:r>
      <w:rPr>
        <w:rStyle w:val="a9"/>
      </w:rPr>
      <w:t>89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254" w:rsidRDefault="00400254">
      <w:r>
        <w:separator/>
      </w:r>
    </w:p>
  </w:footnote>
  <w:footnote w:type="continuationSeparator" w:id="0">
    <w:p w:rsidR="00400254" w:rsidRDefault="004002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695" w:rsidRDefault="00E31695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31695" w:rsidRDefault="00E31695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695" w:rsidRDefault="00E31695">
    <w:pPr>
      <w:framePr w:wrap="auto" w:vAnchor="text" w:hAnchor="page" w:x="5379" w:y="6"/>
    </w:pPr>
  </w:p>
  <w:p w:rsidR="00E31695" w:rsidRDefault="008E3754">
    <w:pPr>
      <w:ind w:right="36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712470</wp:posOffset>
              </wp:positionH>
              <wp:positionV relativeFrom="page">
                <wp:posOffset>174625</wp:posOffset>
              </wp:positionV>
              <wp:extent cx="6597015" cy="10267315"/>
              <wp:effectExtent l="17145" t="12700" r="15240" b="1651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67315"/>
                        <a:chOff x="1128" y="389"/>
                        <a:chExt cx="10382" cy="16054"/>
                      </a:xfrm>
                    </wpg:grpSpPr>
                    <wpg:grpSp>
                      <wpg:cNvPr id="3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1695" w:rsidRDefault="00E3169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1695" w:rsidRDefault="00E3169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1695" w:rsidRDefault="00E3169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1695" w:rsidRDefault="00E3169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1695" w:rsidRDefault="00E3169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1695" w:rsidRDefault="00E3169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1695" w:rsidRDefault="00E31695" w:rsidP="001663AF">
                              <w:pPr>
                                <w:pStyle w:val="ab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1695" w:rsidRPr="006F2572" w:rsidRDefault="00E31695">
                              <w:pPr>
                                <w:pStyle w:val="ab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 w:rsidRPr="00CD4B6F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ДП ІС-</w:t>
                              </w:r>
                              <w:r w:rsidRPr="00CD4B6F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  <w:highlight w:val="yellow"/>
                                </w:rPr>
                                <w:t>0100.</w:t>
                              </w:r>
                              <w:r w:rsidRPr="00CD4B6F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1393-с</w:t>
                              </w:r>
                              <w:r w:rsidRPr="006F2572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4" name="Line 22"/>
                      <wps:cNvCnPr>
                        <a:cxnSpLocks noChangeShapeType="1"/>
                      </wps:cNvCnPr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114" style="position:absolute;left:0;text-align:left;margin-left:56.1pt;margin-top:13.75pt;width:519.45pt;height:808.45pt;z-index:251657216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">
              <v:group id="Group 2" o:spid="_x0000_s1115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Rectangle 3" o:spid="_x0000_s111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  <v:line id="Line 4" o:spid="_x0000_s1117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5" o:spid="_x0000_s1118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6" o:spid="_x0000_s1119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7" o:spid="_x0000_s1120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8" o:spid="_x0000_s1121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9" o:spid="_x0000_s1122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10" o:spid="_x0000_s1123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 11" o:spid="_x0000_s112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  <v:line id="Line 12" o:spid="_x0000_s112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<v:line id="Line 13" o:spid="_x0000_s1126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<v:rect id="Rectangle 14" o:spid="_x0000_s1127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E31695" w:rsidRDefault="00E3169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28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E31695" w:rsidRDefault="00E3169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129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E31695" w:rsidRDefault="00E3169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30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E31695" w:rsidRDefault="00E3169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131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E31695" w:rsidRDefault="00E3169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32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<v:textbox inset="1pt,1pt,1pt,1pt">
                    <w:txbxContent>
                      <w:p w:rsidR="00E31695" w:rsidRDefault="00E3169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" o:spid="_x0000_s1133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<v:textbox inset="1pt,1pt,1pt,1pt">
                    <w:txbxContent>
                      <w:p w:rsidR="00E31695" w:rsidRDefault="00E31695" w:rsidP="001663AF">
                        <w:pPr>
                          <w:pStyle w:val="ab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13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<v:textbox inset="1pt,1pt,1pt,1pt">
                    <w:txbxContent>
                      <w:p w:rsidR="00E31695" w:rsidRPr="006F2572" w:rsidRDefault="00E31695">
                        <w:pPr>
                          <w:pStyle w:val="ab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 w:rsidRPr="00CD4B6F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ДП ІС-</w:t>
                        </w:r>
                        <w:r w:rsidRPr="00CD4B6F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  <w:highlight w:val="yellow"/>
                          </w:rPr>
                          <w:t>0100.</w:t>
                        </w:r>
                        <w:r w:rsidRPr="00CD4B6F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1393-с</w:t>
                        </w:r>
                        <w:r w:rsidRPr="006F2572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.ПЗ</w:t>
                        </w:r>
                      </w:p>
                    </w:txbxContent>
                  </v:textbox>
                </v:rect>
              </v:group>
              <v:line id="Line 22" o:spid="_x0000_s1135" style="position:absolute;visibility:visible;mso-wrap-style:squar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AqOMUAAADbAAAADwAAAGRycy9kb3ducmV2LnhtbESPT2vCQBTE7wW/w/IEb3VjkCLRVUQq&#10;Fdri/4O3R/aZRLNvQ3arqZ/eFQSPw8z8hhlNGlOKC9WusKyg141AEKdWF5wp2G3n7wMQziNrLC2T&#10;gn9yMBm33kaYaHvlNV02PhMBwi5BBbn3VSKlS3My6Lq2Ig7e0dYGfZB1JnWN1wA3pYyj6EMaLDgs&#10;5FjRLKf0vPkzCn4X6Y/9PgxW0sbLz9tptr+5r7lSnXYzHYLw1PhX+NleaAVxHx5fwg+Q4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AqOMUAAADbAAAADwAAAAAAAAAA&#10;AAAAAAChAgAAZHJzL2Rvd25yZXYueG1sUEsFBgAAAAAEAAQA+QAAAJMDAAAAAA==&#10;" strokeweight="1.75pt"/>
              <v:line id="Line 23" o:spid="_x0000_s1136" style="position:absolute;flip:y;visibility:visible;mso-wrap-style:squar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QN174AAADbAAAADwAAAGRycy9kb3ducmV2LnhtbESPzQrCMBCE74LvEFbwpqkFRapRRFA8&#10;iODPAyzN2hSbTWmirW9vBMHjMDPfMMt1ZyvxosaXjhVMxgkI4tzpkgsFt+tuNAfhA7LGyjEpeJOH&#10;9arfW2KmXctnel1CISKEfYYKTAh1JqXPDVn0Y1cTR+/uGoshyqaQusE2wm0l0ySZSYslxwWDNW0N&#10;5Y/L0yqY6qTlq2vPJj3u6v1jotNToZUaDrrNAkSgLvzDv/ZBK0in8P0Sf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7VA3XvgAAANsAAAAPAAAAAAAAAAAAAAAAAKEC&#10;AABkcnMvZG93bnJldi54bWxQSwUGAAAAAAQABAD5AAAAjAMAAAAA&#10;" strokeweight="1.75pt"/>
              <w10:wrap anchorx="page" anchory="page"/>
            </v:group>
          </w:pict>
        </mc:Fallback>
      </mc:AlternateContent>
    </w:r>
    <w:r w:rsidR="00E31695">
      <w:rPr>
        <w:noProof/>
        <w:sz w:val="20"/>
        <w:lang w:val="ru-RU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2" type="#_x0000_t136" alt="КПІ ЗІС-7103.1409/2c.ПЗ" style="position:absolute;left:0;text-align:left;margin-left:7.05pt;margin-top:-5.45pt;width:148.2pt;height:11.6pt;rotation:-180;z-index:251658240;mso-position-horizontal-relative:text;mso-position-vertical-relative:text" fillcolor="black" stroked="f">
          <v:shadow color="#868686"/>
          <v:textpath style="font-family:&quot;Arial&quot;;font-size:14pt;font-style:italic;v-text-kern:t" trim="t" fitpath="t" string="ДП ІС-0100.1393-с.ПЗ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695" w:rsidRDefault="00E31695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31695" w:rsidRDefault="00E31695">
    <w:pPr>
      <w:ind w:right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695" w:rsidRDefault="00E31695">
    <w:pPr>
      <w:framePr w:wrap="auto" w:vAnchor="text" w:hAnchor="page" w:x="5379" w:y="6"/>
    </w:pPr>
  </w:p>
  <w:p w:rsidR="00E31695" w:rsidRDefault="00E31695" w:rsidP="009D2C76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306E370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7"/>
    <w:multiLevelType w:val="singleLevel"/>
    <w:tmpl w:val="00000007"/>
    <w:name w:val="WW8Num7"/>
    <w:lvl w:ilvl="0"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/>
      </w:rPr>
    </w:lvl>
  </w:abstractNum>
  <w:abstractNum w:abstractNumId="2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868"/>
        </w:tabs>
        <w:ind w:left="2868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3228"/>
        </w:tabs>
        <w:ind w:left="3228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588"/>
        </w:tabs>
        <w:ind w:left="3588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948"/>
        </w:tabs>
        <w:ind w:left="3948" w:hanging="360"/>
      </w:pPr>
      <w:rPr>
        <w:rFonts w:ascii="Symbol" w:hAnsi="Symbol" w:cs="OpenSymbol"/>
      </w:rPr>
    </w:lvl>
  </w:abstractNum>
  <w:abstractNum w:abstractNumId="3">
    <w:nsid w:val="062869DF"/>
    <w:multiLevelType w:val="hybridMultilevel"/>
    <w:tmpl w:val="BAE0BDEE"/>
    <w:lvl w:ilvl="0" w:tplc="98B6FCAC">
      <w:start w:val="1"/>
      <w:numFmt w:val="bullet"/>
      <w:pStyle w:val="20"/>
      <w:lvlText w:val="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D32D79"/>
    <w:multiLevelType w:val="multilevel"/>
    <w:tmpl w:val="C0C2750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pStyle w:val="21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23D7267"/>
    <w:multiLevelType w:val="hybridMultilevel"/>
    <w:tmpl w:val="33386072"/>
    <w:lvl w:ilvl="0" w:tplc="693C7EAE">
      <w:start w:val="1"/>
      <w:numFmt w:val="bullet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30E29FB"/>
    <w:multiLevelType w:val="hybridMultilevel"/>
    <w:tmpl w:val="9806A8BE"/>
    <w:lvl w:ilvl="0" w:tplc="C21C440C">
      <w:start w:val="1"/>
      <w:numFmt w:val="bullet"/>
      <w:lvlText w:val=""/>
      <w:lvlJc w:val="left"/>
      <w:pPr>
        <w:tabs>
          <w:tab w:val="num" w:pos="900"/>
        </w:tabs>
        <w:ind w:left="824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>
    <w:nsid w:val="2A954FE2"/>
    <w:multiLevelType w:val="hybridMultilevel"/>
    <w:tmpl w:val="936279A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7E024BF"/>
    <w:multiLevelType w:val="hybridMultilevel"/>
    <w:tmpl w:val="2B00FA4E"/>
    <w:lvl w:ilvl="0" w:tplc="800CD2E4">
      <w:start w:val="1"/>
      <w:numFmt w:val="russianLower"/>
      <w:pStyle w:val="a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487B5EB3"/>
    <w:multiLevelType w:val="hybridMultilevel"/>
    <w:tmpl w:val="B89CDE38"/>
    <w:lvl w:ilvl="0" w:tplc="EB6C3632">
      <w:start w:val="1"/>
      <w:numFmt w:val="bullet"/>
      <w:pStyle w:val="a0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07A12A7"/>
    <w:multiLevelType w:val="hybridMultilevel"/>
    <w:tmpl w:val="B0F0550C"/>
    <w:lvl w:ilvl="0" w:tplc="6CB852E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1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attachedTemplate r:id="rId1"/>
  <w:defaultTabStop w:val="708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D1"/>
    <w:rsid w:val="000124C6"/>
    <w:rsid w:val="00017896"/>
    <w:rsid w:val="00075C0F"/>
    <w:rsid w:val="000A0274"/>
    <w:rsid w:val="000A559D"/>
    <w:rsid w:val="000B54B8"/>
    <w:rsid w:val="000C490B"/>
    <w:rsid w:val="000C6426"/>
    <w:rsid w:val="000D04BB"/>
    <w:rsid w:val="000D41B1"/>
    <w:rsid w:val="000D799A"/>
    <w:rsid w:val="000E37F2"/>
    <w:rsid w:val="000E54A6"/>
    <w:rsid w:val="000F5229"/>
    <w:rsid w:val="000F5A7F"/>
    <w:rsid w:val="0010514C"/>
    <w:rsid w:val="00117AE6"/>
    <w:rsid w:val="0012040A"/>
    <w:rsid w:val="001251EA"/>
    <w:rsid w:val="00125F40"/>
    <w:rsid w:val="001525B1"/>
    <w:rsid w:val="001663AF"/>
    <w:rsid w:val="00167836"/>
    <w:rsid w:val="00177A92"/>
    <w:rsid w:val="001C6F06"/>
    <w:rsid w:val="001D5FEA"/>
    <w:rsid w:val="001E610E"/>
    <w:rsid w:val="001F1332"/>
    <w:rsid w:val="001F7419"/>
    <w:rsid w:val="00244199"/>
    <w:rsid w:val="00245B3D"/>
    <w:rsid w:val="00274F07"/>
    <w:rsid w:val="002802FF"/>
    <w:rsid w:val="00296485"/>
    <w:rsid w:val="002A69DE"/>
    <w:rsid w:val="002B0208"/>
    <w:rsid w:val="002B4CD0"/>
    <w:rsid w:val="002B73B7"/>
    <w:rsid w:val="002D24D1"/>
    <w:rsid w:val="003001AD"/>
    <w:rsid w:val="00303D62"/>
    <w:rsid w:val="00343997"/>
    <w:rsid w:val="00346953"/>
    <w:rsid w:val="00356E94"/>
    <w:rsid w:val="00390111"/>
    <w:rsid w:val="003E6D5D"/>
    <w:rsid w:val="003E73DF"/>
    <w:rsid w:val="003F27EE"/>
    <w:rsid w:val="00400254"/>
    <w:rsid w:val="00417F89"/>
    <w:rsid w:val="00430176"/>
    <w:rsid w:val="004444CF"/>
    <w:rsid w:val="00445F7F"/>
    <w:rsid w:val="00446E88"/>
    <w:rsid w:val="00466CF6"/>
    <w:rsid w:val="00472A1E"/>
    <w:rsid w:val="004746DC"/>
    <w:rsid w:val="00482F1A"/>
    <w:rsid w:val="00486B25"/>
    <w:rsid w:val="00486C47"/>
    <w:rsid w:val="004A3F12"/>
    <w:rsid w:val="004B036E"/>
    <w:rsid w:val="004B36D5"/>
    <w:rsid w:val="004E1D78"/>
    <w:rsid w:val="00500BB3"/>
    <w:rsid w:val="0051540D"/>
    <w:rsid w:val="0053048B"/>
    <w:rsid w:val="00535667"/>
    <w:rsid w:val="0053629B"/>
    <w:rsid w:val="0057265B"/>
    <w:rsid w:val="00573339"/>
    <w:rsid w:val="005840A8"/>
    <w:rsid w:val="00584B7F"/>
    <w:rsid w:val="00590B73"/>
    <w:rsid w:val="0059279B"/>
    <w:rsid w:val="00592923"/>
    <w:rsid w:val="0064068B"/>
    <w:rsid w:val="00643CCE"/>
    <w:rsid w:val="00657A67"/>
    <w:rsid w:val="0068316E"/>
    <w:rsid w:val="006A03B5"/>
    <w:rsid w:val="006A6F52"/>
    <w:rsid w:val="006A7BE8"/>
    <w:rsid w:val="006B1388"/>
    <w:rsid w:val="006D0A52"/>
    <w:rsid w:val="006D1FC1"/>
    <w:rsid w:val="006D5D16"/>
    <w:rsid w:val="006E48A3"/>
    <w:rsid w:val="006E656F"/>
    <w:rsid w:val="006F2572"/>
    <w:rsid w:val="007008A6"/>
    <w:rsid w:val="0074677B"/>
    <w:rsid w:val="00757918"/>
    <w:rsid w:val="00786E49"/>
    <w:rsid w:val="007C5668"/>
    <w:rsid w:val="007C7C99"/>
    <w:rsid w:val="007D39ED"/>
    <w:rsid w:val="007F1559"/>
    <w:rsid w:val="007F2A5A"/>
    <w:rsid w:val="008247E4"/>
    <w:rsid w:val="00835320"/>
    <w:rsid w:val="00842EAE"/>
    <w:rsid w:val="008620CC"/>
    <w:rsid w:val="00862D30"/>
    <w:rsid w:val="008A4A5B"/>
    <w:rsid w:val="008A7E44"/>
    <w:rsid w:val="008C0BF4"/>
    <w:rsid w:val="008C5B87"/>
    <w:rsid w:val="008E03BF"/>
    <w:rsid w:val="008E3754"/>
    <w:rsid w:val="008E3B85"/>
    <w:rsid w:val="008F07C3"/>
    <w:rsid w:val="008F4250"/>
    <w:rsid w:val="008F4C59"/>
    <w:rsid w:val="009034D5"/>
    <w:rsid w:val="009034FF"/>
    <w:rsid w:val="009142BA"/>
    <w:rsid w:val="00933E66"/>
    <w:rsid w:val="009704A1"/>
    <w:rsid w:val="00972951"/>
    <w:rsid w:val="009829DA"/>
    <w:rsid w:val="00992F95"/>
    <w:rsid w:val="009A0CC4"/>
    <w:rsid w:val="009B5FFB"/>
    <w:rsid w:val="009D2C76"/>
    <w:rsid w:val="009D3C02"/>
    <w:rsid w:val="00A61E6F"/>
    <w:rsid w:val="00A776C1"/>
    <w:rsid w:val="00A90D40"/>
    <w:rsid w:val="00A971C0"/>
    <w:rsid w:val="00AD1A88"/>
    <w:rsid w:val="00AF6EA9"/>
    <w:rsid w:val="00B10F28"/>
    <w:rsid w:val="00B2024E"/>
    <w:rsid w:val="00B42B04"/>
    <w:rsid w:val="00B4644A"/>
    <w:rsid w:val="00B54DCA"/>
    <w:rsid w:val="00B613D1"/>
    <w:rsid w:val="00B92EC3"/>
    <w:rsid w:val="00B94D0B"/>
    <w:rsid w:val="00BB65D0"/>
    <w:rsid w:val="00BF238D"/>
    <w:rsid w:val="00C00C8C"/>
    <w:rsid w:val="00C16AAD"/>
    <w:rsid w:val="00C31F2C"/>
    <w:rsid w:val="00C67EE0"/>
    <w:rsid w:val="00C7171D"/>
    <w:rsid w:val="00C80E49"/>
    <w:rsid w:val="00C92A3F"/>
    <w:rsid w:val="00C97DD1"/>
    <w:rsid w:val="00CA70E2"/>
    <w:rsid w:val="00CD4B6F"/>
    <w:rsid w:val="00CD7704"/>
    <w:rsid w:val="00D05F4D"/>
    <w:rsid w:val="00D1637C"/>
    <w:rsid w:val="00D34D76"/>
    <w:rsid w:val="00D56AD2"/>
    <w:rsid w:val="00D6349B"/>
    <w:rsid w:val="00D807E4"/>
    <w:rsid w:val="00DA7C5D"/>
    <w:rsid w:val="00DB43A2"/>
    <w:rsid w:val="00DB6D76"/>
    <w:rsid w:val="00DC0306"/>
    <w:rsid w:val="00DF2714"/>
    <w:rsid w:val="00E31695"/>
    <w:rsid w:val="00E32310"/>
    <w:rsid w:val="00E361E0"/>
    <w:rsid w:val="00E40509"/>
    <w:rsid w:val="00E4756C"/>
    <w:rsid w:val="00E54F48"/>
    <w:rsid w:val="00E67309"/>
    <w:rsid w:val="00E71740"/>
    <w:rsid w:val="00E73BB7"/>
    <w:rsid w:val="00E76A9A"/>
    <w:rsid w:val="00EA2E38"/>
    <w:rsid w:val="00ED2438"/>
    <w:rsid w:val="00ED4BAE"/>
    <w:rsid w:val="00F0193B"/>
    <w:rsid w:val="00F020B2"/>
    <w:rsid w:val="00F067C2"/>
    <w:rsid w:val="00F14397"/>
    <w:rsid w:val="00F15444"/>
    <w:rsid w:val="00F373D7"/>
    <w:rsid w:val="00F53784"/>
    <w:rsid w:val="00F53E97"/>
    <w:rsid w:val="00F73D72"/>
    <w:rsid w:val="00F8554C"/>
    <w:rsid w:val="00F95047"/>
    <w:rsid w:val="00F95EB3"/>
    <w:rsid w:val="00FA3A0F"/>
    <w:rsid w:val="00FB08FF"/>
    <w:rsid w:val="00FB4F11"/>
    <w:rsid w:val="00FC4E1E"/>
    <w:rsid w:val="00FC6E0F"/>
    <w:rsid w:val="00FD1AB3"/>
    <w:rsid w:val="00FD51D2"/>
    <w:rsid w:val="00FD76AD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0" w:unhideWhenUsed="0" w:qFormat="1"/>
  </w:latentStyles>
  <w:style w:type="paragraph" w:default="1" w:styleId="a1">
    <w:name w:val="Normal"/>
    <w:qFormat/>
    <w:pPr>
      <w:spacing w:line="360" w:lineRule="auto"/>
      <w:ind w:firstLine="709"/>
      <w:jc w:val="both"/>
    </w:pPr>
    <w:rPr>
      <w:sz w:val="24"/>
      <w:szCs w:val="24"/>
      <w:lang w:val="uk-UA" w:eastAsia="ru-RU"/>
    </w:rPr>
  </w:style>
  <w:style w:type="paragraph" w:styleId="1">
    <w:name w:val="heading 1"/>
    <w:basedOn w:val="a1"/>
    <w:next w:val="a1"/>
    <w:qFormat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1">
    <w:name w:val="heading 2"/>
    <w:aliases w:val="Знак,Знак Знак Знак"/>
    <w:basedOn w:val="a1"/>
    <w:next w:val="a1"/>
    <w:qFormat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20"/>
      <w:jc w:val="left"/>
      <w:outlineLvl w:val="2"/>
    </w:pPr>
    <w:rPr>
      <w:rFonts w:cs="Arial"/>
      <w:sz w:val="28"/>
      <w:szCs w:val="28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1"/>
    <w:next w:val="a1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5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customStyle="1" w:styleId="a6">
    <w:name w:val="НАЗВАНИЕ РАЗДЕЛА"/>
    <w:basedOn w:val="a1"/>
    <w:next w:val="a1"/>
    <w:autoRedefine/>
    <w:rsid w:val="002B0208"/>
    <w:pPr>
      <w:keepNext/>
      <w:keepLines/>
      <w:pageBreakBefore/>
      <w:spacing w:before="120" w:after="120"/>
      <w:ind w:firstLine="0"/>
      <w:jc w:val="center"/>
    </w:pPr>
    <w:rPr>
      <w:b/>
      <w:caps/>
      <w:sz w:val="32"/>
      <w:szCs w:val="32"/>
      <w:lang w:val="ru-RU"/>
    </w:rPr>
  </w:style>
  <w:style w:type="paragraph" w:customStyle="1" w:styleId="a7">
    <w:name w:val="Подпись к рисунку"/>
    <w:basedOn w:val="a1"/>
    <w:autoRedefine/>
    <w:uiPriority w:val="99"/>
    <w:rsid w:val="00D6349B"/>
    <w:pPr>
      <w:keepLines/>
      <w:spacing w:after="240"/>
      <w:ind w:firstLine="0"/>
      <w:jc w:val="center"/>
    </w:pPr>
    <w:rPr>
      <w:bCs/>
    </w:rPr>
  </w:style>
  <w:style w:type="paragraph" w:styleId="10">
    <w:name w:val="toc 1"/>
    <w:basedOn w:val="a1"/>
    <w:next w:val="a1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a8">
    <w:name w:val="ВСТУП"/>
    <w:aliases w:val="ПЕРЕЛІК,И ТД"/>
    <w:basedOn w:val="a6"/>
    <w:pPr>
      <w:outlineLvl w:val="0"/>
    </w:pPr>
    <w:rPr>
      <w:sz w:val="28"/>
    </w:rPr>
  </w:style>
  <w:style w:type="character" w:styleId="a9">
    <w:name w:val="page number"/>
    <w:basedOn w:val="a2"/>
  </w:style>
  <w:style w:type="paragraph" w:styleId="22">
    <w:name w:val="toc 2"/>
    <w:basedOn w:val="a1"/>
    <w:next w:val="a1"/>
    <w:autoRedefine/>
    <w:uiPriority w:val="39"/>
    <w:pPr>
      <w:ind w:left="240"/>
      <w:jc w:val="left"/>
    </w:pPr>
    <w:rPr>
      <w:smallCaps/>
    </w:rPr>
  </w:style>
  <w:style w:type="paragraph" w:styleId="30">
    <w:name w:val="toc 3"/>
    <w:basedOn w:val="a1"/>
    <w:next w:val="a1"/>
    <w:autoRedefine/>
    <w:uiPriority w:val="39"/>
    <w:pPr>
      <w:ind w:left="480"/>
      <w:jc w:val="left"/>
    </w:pPr>
    <w:rPr>
      <w:i/>
      <w:iCs/>
    </w:rPr>
  </w:style>
  <w:style w:type="paragraph" w:styleId="40">
    <w:name w:val="toc 4"/>
    <w:basedOn w:val="a1"/>
    <w:next w:val="a1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1"/>
    <w:next w:val="a1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920"/>
      <w:jc w:val="left"/>
    </w:pPr>
    <w:rPr>
      <w:szCs w:val="21"/>
    </w:rPr>
  </w:style>
  <w:style w:type="paragraph" w:customStyle="1" w:styleId="aa">
    <w:name w:val="Рисунок"/>
    <w:basedOn w:val="a1"/>
    <w:next w:val="a1"/>
    <w:autoRedefine/>
    <w:uiPriority w:val="99"/>
    <w:pPr>
      <w:ind w:firstLine="0"/>
      <w:jc w:val="center"/>
    </w:pPr>
    <w:rPr>
      <w:b/>
      <w:bCs/>
      <w:sz w:val="28"/>
      <w:lang w:val="ru-RU"/>
    </w:r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 w:eastAsia="ru-RU"/>
    </w:rPr>
  </w:style>
  <w:style w:type="paragraph" w:styleId="ac">
    <w:name w:val="header"/>
    <w:basedOn w:val="a1"/>
    <w:pPr>
      <w:tabs>
        <w:tab w:val="center" w:pos="4153"/>
        <w:tab w:val="right" w:pos="8306"/>
      </w:tabs>
    </w:pPr>
  </w:style>
  <w:style w:type="paragraph" w:styleId="ad">
    <w:name w:val="footer"/>
    <w:basedOn w:val="a1"/>
    <w:link w:val="ae"/>
    <w:pPr>
      <w:tabs>
        <w:tab w:val="center" w:pos="4153"/>
        <w:tab w:val="right" w:pos="8306"/>
      </w:tabs>
    </w:pPr>
    <w:rPr>
      <w:lang w:eastAsia="x-none"/>
    </w:rPr>
  </w:style>
  <w:style w:type="character" w:styleId="af">
    <w:name w:val="Hyperlink"/>
    <w:uiPriority w:val="99"/>
    <w:rPr>
      <w:color w:val="0000FF"/>
      <w:u w:val="single"/>
    </w:rPr>
  </w:style>
  <w:style w:type="paragraph" w:styleId="af0">
    <w:name w:val="Title"/>
    <w:basedOn w:val="a1"/>
    <w:qFormat/>
    <w:pPr>
      <w:autoSpaceDE w:val="0"/>
      <w:autoSpaceDN w:val="0"/>
      <w:spacing w:line="240" w:lineRule="auto"/>
      <w:ind w:firstLine="567"/>
      <w:jc w:val="center"/>
    </w:pPr>
    <w:rPr>
      <w:sz w:val="28"/>
      <w:lang w:val="ru-RU"/>
    </w:rPr>
  </w:style>
  <w:style w:type="paragraph" w:styleId="af1">
    <w:name w:val="Body Text Indent"/>
    <w:basedOn w:val="a1"/>
    <w:link w:val="af2"/>
    <w:pPr>
      <w:widowControl w:val="0"/>
      <w:spacing w:line="240" w:lineRule="auto"/>
      <w:ind w:firstLine="708"/>
    </w:pPr>
    <w:rPr>
      <w:rFonts w:ascii="Arial" w:hAnsi="Arial"/>
      <w:lang w:eastAsia="x-none"/>
    </w:rPr>
  </w:style>
  <w:style w:type="paragraph" w:styleId="31">
    <w:name w:val="Body Text Indent 3"/>
    <w:basedOn w:val="a1"/>
    <w:pPr>
      <w:ind w:firstLine="708"/>
    </w:pPr>
    <w:rPr>
      <w:sz w:val="28"/>
      <w:lang w:val="ru-RU"/>
    </w:rPr>
  </w:style>
  <w:style w:type="character" w:styleId="af3">
    <w:name w:val="annotation reference"/>
    <w:semiHidden/>
    <w:rPr>
      <w:sz w:val="16"/>
      <w:szCs w:val="16"/>
    </w:rPr>
  </w:style>
  <w:style w:type="paragraph" w:styleId="af4">
    <w:name w:val="annotation text"/>
    <w:basedOn w:val="a1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styleId="af5">
    <w:name w:val="TOC Heading"/>
    <w:basedOn w:val="1"/>
    <w:next w:val="a1"/>
    <w:qFormat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hAnsi="Cambria" w:cs="Times New Roman"/>
      <w:caps w:val="0"/>
      <w:color w:val="365F91"/>
      <w:kern w:val="0"/>
      <w:szCs w:val="28"/>
      <w:lang w:val="en-US" w:eastAsia="en-US"/>
    </w:rPr>
  </w:style>
  <w:style w:type="character" w:styleId="af6">
    <w:name w:val="FollowedHyperlink"/>
    <w:unhideWhenUsed/>
    <w:rPr>
      <w:color w:val="800080"/>
      <w:u w:val="single"/>
    </w:rPr>
  </w:style>
  <w:style w:type="paragraph" w:customStyle="1" w:styleId="af7">
    <w:name w:val="Додаток"/>
    <w:basedOn w:val="a8"/>
    <w:rPr>
      <w:caps w:val="0"/>
    </w:rPr>
  </w:style>
  <w:style w:type="paragraph" w:customStyle="1" w:styleId="af8">
    <w:name w:val="Назва додатку"/>
    <w:basedOn w:val="af7"/>
    <w:pPr>
      <w:pageBreakBefore w:val="0"/>
    </w:pPr>
  </w:style>
  <w:style w:type="paragraph" w:styleId="23">
    <w:name w:val="Body Text Indent 2"/>
    <w:basedOn w:val="a1"/>
    <w:link w:val="24"/>
    <w:uiPriority w:val="99"/>
    <w:semiHidden/>
    <w:unhideWhenUsed/>
    <w:rsid w:val="00FC4E1E"/>
    <w:pPr>
      <w:spacing w:after="120" w:line="480" w:lineRule="auto"/>
      <w:ind w:left="283"/>
    </w:pPr>
    <w:rPr>
      <w:lang w:eastAsia="x-none"/>
    </w:rPr>
  </w:style>
  <w:style w:type="character" w:customStyle="1" w:styleId="24">
    <w:name w:val="Основной текст с отступом 2 Знак"/>
    <w:link w:val="23"/>
    <w:uiPriority w:val="99"/>
    <w:semiHidden/>
    <w:rsid w:val="00FC4E1E"/>
    <w:rPr>
      <w:sz w:val="24"/>
      <w:szCs w:val="24"/>
      <w:lang w:val="uk-UA"/>
    </w:rPr>
  </w:style>
  <w:style w:type="paragraph" w:customStyle="1" w:styleId="a0">
    <w:name w:val="Список маркированный"/>
    <w:basedOn w:val="a1"/>
    <w:uiPriority w:val="99"/>
    <w:rsid w:val="00FC4E1E"/>
    <w:pPr>
      <w:numPr>
        <w:numId w:val="2"/>
      </w:numPr>
    </w:pPr>
  </w:style>
  <w:style w:type="paragraph" w:customStyle="1" w:styleId="af9">
    <w:name w:val="Подпись к таблице"/>
    <w:basedOn w:val="afa"/>
    <w:rsid w:val="00FC4E1E"/>
    <w:rPr>
      <w:sz w:val="24"/>
    </w:rPr>
  </w:style>
  <w:style w:type="paragraph" w:styleId="afa">
    <w:name w:val="caption"/>
    <w:basedOn w:val="a1"/>
    <w:next w:val="a1"/>
    <w:qFormat/>
    <w:rsid w:val="00FC4E1E"/>
    <w:pPr>
      <w:spacing w:before="120" w:after="120"/>
    </w:pPr>
    <w:rPr>
      <w:b/>
      <w:bCs/>
      <w:sz w:val="20"/>
      <w:szCs w:val="20"/>
    </w:rPr>
  </w:style>
  <w:style w:type="paragraph" w:customStyle="1" w:styleId="-">
    <w:name w:val="Название - таблица"/>
    <w:basedOn w:val="afa"/>
    <w:rsid w:val="00FC4E1E"/>
    <w:pPr>
      <w:spacing w:before="0" w:after="0"/>
      <w:jc w:val="left"/>
    </w:pPr>
    <w:rPr>
      <w:b w:val="0"/>
      <w:sz w:val="24"/>
      <w:lang w:val="ru-RU"/>
    </w:rPr>
  </w:style>
  <w:style w:type="paragraph" w:customStyle="1" w:styleId="a">
    <w:name w:val="Список буквенный"/>
    <w:basedOn w:val="a0"/>
    <w:rsid w:val="00FC4E1E"/>
    <w:pPr>
      <w:numPr>
        <w:numId w:val="3"/>
      </w:numPr>
    </w:pPr>
  </w:style>
  <w:style w:type="paragraph" w:customStyle="1" w:styleId="20">
    <w:name w:val="Список Маркированній 2"/>
    <w:basedOn w:val="a1"/>
    <w:rsid w:val="00445F7F"/>
    <w:pPr>
      <w:numPr>
        <w:numId w:val="4"/>
      </w:numPr>
    </w:pPr>
  </w:style>
  <w:style w:type="paragraph" w:customStyle="1" w:styleId="afb">
    <w:name w:val="Подпись таблицы"/>
    <w:basedOn w:val="a1"/>
    <w:rsid w:val="00445F7F"/>
    <w:pPr>
      <w:spacing w:before="240" w:after="240"/>
    </w:pPr>
  </w:style>
  <w:style w:type="paragraph" w:customStyle="1" w:styleId="afc">
    <w:name w:val="Текст таблицы"/>
    <w:basedOn w:val="a1"/>
    <w:rsid w:val="00445F7F"/>
    <w:pPr>
      <w:ind w:firstLine="0"/>
      <w:jc w:val="center"/>
    </w:pPr>
  </w:style>
  <w:style w:type="paragraph" w:customStyle="1" w:styleId="afd">
    <w:name w:val="Название рисунка"/>
    <w:basedOn w:val="a1"/>
    <w:rsid w:val="00445F7F"/>
    <w:pPr>
      <w:autoSpaceDE w:val="0"/>
      <w:autoSpaceDN w:val="0"/>
      <w:spacing w:after="240"/>
      <w:ind w:firstLine="0"/>
      <w:jc w:val="center"/>
    </w:pPr>
  </w:style>
  <w:style w:type="paragraph" w:customStyle="1" w:styleId="11">
    <w:name w:val="Таблиця 1"/>
    <w:basedOn w:val="afa"/>
    <w:rsid w:val="00445F7F"/>
    <w:pPr>
      <w:tabs>
        <w:tab w:val="num" w:pos="1221"/>
      </w:tabs>
      <w:spacing w:before="0" w:after="0"/>
      <w:ind w:firstLine="720"/>
    </w:pPr>
    <w:rPr>
      <w:b w:val="0"/>
      <w:bCs w:val="0"/>
      <w:position w:val="-12"/>
      <w:sz w:val="28"/>
    </w:rPr>
  </w:style>
  <w:style w:type="paragraph" w:styleId="afe">
    <w:name w:val="List Paragraph"/>
    <w:basedOn w:val="a1"/>
    <w:uiPriority w:val="34"/>
    <w:qFormat/>
    <w:rsid w:val="00445F7F"/>
    <w:pPr>
      <w:ind w:left="720"/>
    </w:pPr>
  </w:style>
  <w:style w:type="character" w:styleId="aff">
    <w:name w:val="Strong"/>
    <w:qFormat/>
    <w:rsid w:val="00445F7F"/>
    <w:rPr>
      <w:b/>
      <w:bCs/>
    </w:rPr>
  </w:style>
  <w:style w:type="table" w:styleId="aff0">
    <w:name w:val="Table Grid"/>
    <w:basedOn w:val="a3"/>
    <w:uiPriority w:val="59"/>
    <w:rsid w:val="00445F7F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1">
    <w:name w:val="Термин"/>
    <w:rsid w:val="00445F7F"/>
    <w:rPr>
      <w:b/>
      <w:bCs/>
      <w:i/>
      <w:iCs/>
      <w:lang w:val="uk-UA" w:eastAsia="x-none"/>
    </w:rPr>
  </w:style>
  <w:style w:type="paragraph" w:styleId="2">
    <w:name w:val="List Bullet 2"/>
    <w:basedOn w:val="a1"/>
    <w:autoRedefine/>
    <w:rsid w:val="00445F7F"/>
    <w:pPr>
      <w:numPr>
        <w:numId w:val="5"/>
      </w:numPr>
      <w:tabs>
        <w:tab w:val="clear" w:pos="720"/>
        <w:tab w:val="num" w:pos="643"/>
      </w:tabs>
      <w:spacing w:line="240" w:lineRule="auto"/>
      <w:ind w:left="643"/>
    </w:pPr>
    <w:rPr>
      <w:rFonts w:ascii="Arial" w:hAnsi="Arial"/>
      <w:szCs w:val="20"/>
      <w:lang w:eastAsia="uk-UA"/>
    </w:rPr>
  </w:style>
  <w:style w:type="character" w:customStyle="1" w:styleId="Style-per">
    <w:name w:val="Style- per"/>
    <w:rsid w:val="00445F7F"/>
    <w:rPr>
      <w:rFonts w:ascii="Times New Roman" w:hAnsi="Times New Roman"/>
      <w:i/>
      <w:sz w:val="28"/>
    </w:rPr>
  </w:style>
  <w:style w:type="paragraph" w:customStyle="1" w:styleId="Tabl">
    <w:name w:val="Tabl"/>
    <w:basedOn w:val="a1"/>
    <w:rsid w:val="00445F7F"/>
    <w:pPr>
      <w:spacing w:line="240" w:lineRule="auto"/>
      <w:ind w:firstLine="0"/>
      <w:jc w:val="center"/>
    </w:pPr>
    <w:rPr>
      <w:rFonts w:ascii="Arial" w:hAnsi="Arial" w:cs="Arial"/>
      <w:iCs/>
      <w:sz w:val="22"/>
    </w:rPr>
  </w:style>
  <w:style w:type="character" w:customStyle="1" w:styleId="zag-teor">
    <w:name w:val="zag-teor"/>
    <w:rsid w:val="00445F7F"/>
    <w:rPr>
      <w:rFonts w:ascii="Arial" w:hAnsi="Arial"/>
      <w:b/>
      <w:i/>
      <w:noProof w:val="0"/>
      <w:sz w:val="24"/>
      <w:lang w:val="uk-UA"/>
    </w:rPr>
  </w:style>
  <w:style w:type="paragraph" w:customStyle="1" w:styleId="BodyTextIndent31">
    <w:name w:val="Body Text Indent 31"/>
    <w:basedOn w:val="a1"/>
    <w:rsid w:val="00445F7F"/>
    <w:pPr>
      <w:spacing w:line="240" w:lineRule="auto"/>
      <w:ind w:firstLine="567"/>
    </w:pPr>
    <w:rPr>
      <w:rFonts w:ascii="Arial" w:hAnsi="Arial"/>
      <w:szCs w:val="20"/>
    </w:rPr>
  </w:style>
  <w:style w:type="paragraph" w:customStyle="1" w:styleId="oiioeu">
    <w:name w:val="oi?ioeu"/>
    <w:basedOn w:val="a1"/>
    <w:rsid w:val="00445F7F"/>
    <w:pPr>
      <w:widowControl w:val="0"/>
      <w:tabs>
        <w:tab w:val="center" w:pos="4536"/>
        <w:tab w:val="right" w:pos="9781"/>
      </w:tabs>
      <w:spacing w:line="240" w:lineRule="auto"/>
    </w:pPr>
    <w:rPr>
      <w:rFonts w:ascii="Arial" w:hAnsi="Arial"/>
      <w:szCs w:val="20"/>
    </w:rPr>
  </w:style>
  <w:style w:type="paragraph" w:customStyle="1" w:styleId="Rekwizit">
    <w:name w:val="Rekwizit"/>
    <w:basedOn w:val="a1"/>
    <w:rsid w:val="00445F7F"/>
    <w:pPr>
      <w:widowControl w:val="0"/>
      <w:spacing w:line="240" w:lineRule="auto"/>
      <w:ind w:firstLine="0"/>
      <w:jc w:val="center"/>
    </w:pPr>
    <w:rPr>
      <w:lang w:eastAsia="en-US"/>
    </w:rPr>
  </w:style>
  <w:style w:type="character" w:customStyle="1" w:styleId="text-teor">
    <w:name w:val="text-teor"/>
    <w:rsid w:val="00445F7F"/>
    <w:rPr>
      <w:rFonts w:ascii="Arial" w:hAnsi="Arial"/>
      <w:i/>
      <w:sz w:val="24"/>
    </w:rPr>
  </w:style>
  <w:style w:type="paragraph" w:customStyle="1" w:styleId="ss16">
    <w:name w:val="ss16"/>
    <w:basedOn w:val="a1"/>
    <w:rsid w:val="00445F7F"/>
    <w:pPr>
      <w:widowControl w:val="0"/>
      <w:ind w:firstLine="567"/>
    </w:pPr>
    <w:rPr>
      <w:rFonts w:ascii="Arial" w:hAnsi="Arial"/>
      <w:b/>
      <w:i/>
      <w:sz w:val="32"/>
      <w:szCs w:val="20"/>
      <w:lang w:val="ru-RU"/>
    </w:rPr>
  </w:style>
  <w:style w:type="paragraph" w:customStyle="1" w:styleId="aff2">
    <w:name w:val="таблица"/>
    <w:basedOn w:val="afa"/>
    <w:autoRedefine/>
    <w:rsid w:val="006A03B5"/>
    <w:pPr>
      <w:tabs>
        <w:tab w:val="num" w:pos="0"/>
      </w:tabs>
      <w:spacing w:before="0" w:after="0"/>
    </w:pPr>
    <w:rPr>
      <w:b w:val="0"/>
      <w:position w:val="-12"/>
      <w:sz w:val="28"/>
      <w:szCs w:val="28"/>
    </w:rPr>
  </w:style>
  <w:style w:type="paragraph" w:customStyle="1" w:styleId="-0">
    <w:name w:val="В-табл"/>
    <w:basedOn w:val="a1"/>
    <w:rsid w:val="00445F7F"/>
    <w:pPr>
      <w:tabs>
        <w:tab w:val="num" w:pos="1221"/>
      </w:tabs>
      <w:spacing w:line="240" w:lineRule="auto"/>
      <w:jc w:val="center"/>
    </w:pPr>
    <w:rPr>
      <w:szCs w:val="20"/>
    </w:rPr>
  </w:style>
  <w:style w:type="paragraph" w:customStyle="1" w:styleId="aff3">
    <w:name w:val="Код программы"/>
    <w:basedOn w:val="a1"/>
    <w:rsid w:val="00445F7F"/>
    <w:pPr>
      <w:suppressAutoHyphens/>
      <w:spacing w:line="200" w:lineRule="atLeast"/>
      <w:ind w:firstLine="0"/>
      <w:jc w:val="left"/>
    </w:pPr>
    <w:rPr>
      <w:rFonts w:ascii="Candara" w:hAnsi="Candara" w:cs="Calibri"/>
      <w:color w:val="000080"/>
      <w:sz w:val="18"/>
      <w:szCs w:val="22"/>
      <w:lang w:eastAsia="ar-SA"/>
    </w:rPr>
  </w:style>
  <w:style w:type="paragraph" w:customStyle="1" w:styleId="aff4">
    <w:name w:val="Содержимое таблицы"/>
    <w:basedOn w:val="a1"/>
    <w:rsid w:val="00445F7F"/>
    <w:pPr>
      <w:suppressLineNumbers/>
      <w:suppressAutoHyphens/>
      <w:ind w:firstLine="0"/>
      <w:jc w:val="left"/>
    </w:pPr>
    <w:rPr>
      <w:rFonts w:cs="Calibri"/>
      <w:sz w:val="28"/>
      <w:szCs w:val="22"/>
      <w:lang w:eastAsia="ar-SA"/>
    </w:rPr>
  </w:style>
  <w:style w:type="character" w:customStyle="1" w:styleId="refresult">
    <w:name w:val="ref_result"/>
    <w:rsid w:val="00445F7F"/>
  </w:style>
  <w:style w:type="character" w:customStyle="1" w:styleId="sformssrc">
    <w:name w:val="sforms_src"/>
    <w:rsid w:val="00445F7F"/>
  </w:style>
  <w:style w:type="character" w:customStyle="1" w:styleId="wdes">
    <w:name w:val="w_des"/>
    <w:rsid w:val="00445F7F"/>
  </w:style>
  <w:style w:type="paragraph" w:styleId="aff5">
    <w:name w:val="Body Text"/>
    <w:basedOn w:val="a1"/>
    <w:link w:val="aff6"/>
    <w:rsid w:val="00445F7F"/>
    <w:pPr>
      <w:spacing w:after="120"/>
    </w:pPr>
    <w:rPr>
      <w:lang w:eastAsia="x-none"/>
    </w:rPr>
  </w:style>
  <w:style w:type="character" w:customStyle="1" w:styleId="aff6">
    <w:name w:val="Основной текст Знак"/>
    <w:link w:val="aff5"/>
    <w:rsid w:val="00445F7F"/>
    <w:rPr>
      <w:sz w:val="24"/>
      <w:szCs w:val="24"/>
      <w:lang w:val="uk-UA"/>
    </w:rPr>
  </w:style>
  <w:style w:type="paragraph" w:customStyle="1" w:styleId="12">
    <w:name w:val="Название объекта1"/>
    <w:basedOn w:val="a1"/>
    <w:next w:val="a1"/>
    <w:rsid w:val="0064068B"/>
    <w:pPr>
      <w:suppressAutoHyphens/>
      <w:spacing w:before="120" w:after="120"/>
    </w:pPr>
    <w:rPr>
      <w:b/>
      <w:bCs/>
      <w:sz w:val="20"/>
      <w:szCs w:val="20"/>
      <w:lang w:eastAsia="ar-SA"/>
    </w:rPr>
  </w:style>
  <w:style w:type="character" w:customStyle="1" w:styleId="hps">
    <w:name w:val="hps"/>
    <w:rsid w:val="0064068B"/>
  </w:style>
  <w:style w:type="character" w:customStyle="1" w:styleId="ae">
    <w:name w:val="Нижний колонтитул Знак"/>
    <w:link w:val="ad"/>
    <w:rsid w:val="00AF6EA9"/>
    <w:rPr>
      <w:sz w:val="24"/>
      <w:szCs w:val="24"/>
      <w:lang w:val="uk-UA"/>
    </w:rPr>
  </w:style>
  <w:style w:type="character" w:customStyle="1" w:styleId="af2">
    <w:name w:val="Основной текст с отступом Знак"/>
    <w:link w:val="af1"/>
    <w:rsid w:val="00AF6EA9"/>
    <w:rPr>
      <w:rFonts w:ascii="Arial" w:hAnsi="Arial"/>
      <w:sz w:val="24"/>
      <w:szCs w:val="24"/>
      <w:lang w:val="uk-UA"/>
    </w:rPr>
  </w:style>
  <w:style w:type="character" w:customStyle="1" w:styleId="apple-style-span">
    <w:name w:val="apple-style-span"/>
    <w:basedOn w:val="a2"/>
    <w:rsid w:val="008C0BF4"/>
  </w:style>
  <w:style w:type="table" w:customStyle="1" w:styleId="13">
    <w:name w:val="Сетка таблицы1"/>
    <w:basedOn w:val="a3"/>
    <w:next w:val="aff0"/>
    <w:uiPriority w:val="59"/>
    <w:rsid w:val="00466CF6"/>
    <w:pPr>
      <w:ind w:firstLine="709"/>
      <w:jc w:val="both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Сетка таблицы2"/>
    <w:basedOn w:val="a3"/>
    <w:next w:val="aff0"/>
    <w:uiPriority w:val="59"/>
    <w:rsid w:val="00075C0F"/>
    <w:rPr>
      <w:rFonts w:ascii="Calibri" w:hAnsi="Calibri"/>
      <w:sz w:val="22"/>
      <w:szCs w:val="22"/>
      <w:lang w:val="ru-RU"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7">
    <w:name w:val="Balloon Text"/>
    <w:basedOn w:val="a1"/>
    <w:link w:val="aff8"/>
    <w:uiPriority w:val="99"/>
    <w:semiHidden/>
    <w:unhideWhenUsed/>
    <w:rsid w:val="000A02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2"/>
    <w:link w:val="aff7"/>
    <w:uiPriority w:val="99"/>
    <w:semiHidden/>
    <w:rsid w:val="000A0274"/>
    <w:rPr>
      <w:rFonts w:ascii="Tahoma" w:hAnsi="Tahoma" w:cs="Tahoma"/>
      <w:sz w:val="16"/>
      <w:szCs w:val="16"/>
      <w:lang w:val="uk-UA" w:eastAsia="ru-RU"/>
    </w:rPr>
  </w:style>
  <w:style w:type="character" w:styleId="aff9">
    <w:name w:val="Placeholder Text"/>
    <w:basedOn w:val="a2"/>
    <w:uiPriority w:val="99"/>
    <w:semiHidden/>
    <w:rsid w:val="000A027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0" w:unhideWhenUsed="0" w:qFormat="1"/>
  </w:latentStyles>
  <w:style w:type="paragraph" w:default="1" w:styleId="a1">
    <w:name w:val="Normal"/>
    <w:qFormat/>
    <w:pPr>
      <w:spacing w:line="360" w:lineRule="auto"/>
      <w:ind w:firstLine="709"/>
      <w:jc w:val="both"/>
    </w:pPr>
    <w:rPr>
      <w:sz w:val="24"/>
      <w:szCs w:val="24"/>
      <w:lang w:val="uk-UA" w:eastAsia="ru-RU"/>
    </w:rPr>
  </w:style>
  <w:style w:type="paragraph" w:styleId="1">
    <w:name w:val="heading 1"/>
    <w:basedOn w:val="a1"/>
    <w:next w:val="a1"/>
    <w:qFormat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1">
    <w:name w:val="heading 2"/>
    <w:aliases w:val="Знак,Знак Знак Знак"/>
    <w:basedOn w:val="a1"/>
    <w:next w:val="a1"/>
    <w:qFormat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20"/>
      <w:jc w:val="left"/>
      <w:outlineLvl w:val="2"/>
    </w:pPr>
    <w:rPr>
      <w:rFonts w:cs="Arial"/>
      <w:sz w:val="28"/>
      <w:szCs w:val="28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1"/>
    <w:next w:val="a1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5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customStyle="1" w:styleId="a6">
    <w:name w:val="НАЗВАНИЕ РАЗДЕЛА"/>
    <w:basedOn w:val="a1"/>
    <w:next w:val="a1"/>
    <w:autoRedefine/>
    <w:rsid w:val="002B0208"/>
    <w:pPr>
      <w:keepNext/>
      <w:keepLines/>
      <w:pageBreakBefore/>
      <w:spacing w:before="120" w:after="120"/>
      <w:ind w:firstLine="0"/>
      <w:jc w:val="center"/>
    </w:pPr>
    <w:rPr>
      <w:b/>
      <w:caps/>
      <w:sz w:val="32"/>
      <w:szCs w:val="32"/>
      <w:lang w:val="ru-RU"/>
    </w:rPr>
  </w:style>
  <w:style w:type="paragraph" w:customStyle="1" w:styleId="a7">
    <w:name w:val="Подпись к рисунку"/>
    <w:basedOn w:val="a1"/>
    <w:autoRedefine/>
    <w:uiPriority w:val="99"/>
    <w:rsid w:val="00D6349B"/>
    <w:pPr>
      <w:keepLines/>
      <w:spacing w:after="240"/>
      <w:ind w:firstLine="0"/>
      <w:jc w:val="center"/>
    </w:pPr>
    <w:rPr>
      <w:bCs/>
    </w:rPr>
  </w:style>
  <w:style w:type="paragraph" w:styleId="10">
    <w:name w:val="toc 1"/>
    <w:basedOn w:val="a1"/>
    <w:next w:val="a1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a8">
    <w:name w:val="ВСТУП"/>
    <w:aliases w:val="ПЕРЕЛІК,И ТД"/>
    <w:basedOn w:val="a6"/>
    <w:pPr>
      <w:outlineLvl w:val="0"/>
    </w:pPr>
    <w:rPr>
      <w:sz w:val="28"/>
    </w:rPr>
  </w:style>
  <w:style w:type="character" w:styleId="a9">
    <w:name w:val="page number"/>
    <w:basedOn w:val="a2"/>
  </w:style>
  <w:style w:type="paragraph" w:styleId="22">
    <w:name w:val="toc 2"/>
    <w:basedOn w:val="a1"/>
    <w:next w:val="a1"/>
    <w:autoRedefine/>
    <w:uiPriority w:val="39"/>
    <w:pPr>
      <w:ind w:left="240"/>
      <w:jc w:val="left"/>
    </w:pPr>
    <w:rPr>
      <w:smallCaps/>
    </w:rPr>
  </w:style>
  <w:style w:type="paragraph" w:styleId="30">
    <w:name w:val="toc 3"/>
    <w:basedOn w:val="a1"/>
    <w:next w:val="a1"/>
    <w:autoRedefine/>
    <w:uiPriority w:val="39"/>
    <w:pPr>
      <w:ind w:left="480"/>
      <w:jc w:val="left"/>
    </w:pPr>
    <w:rPr>
      <w:i/>
      <w:iCs/>
    </w:rPr>
  </w:style>
  <w:style w:type="paragraph" w:styleId="40">
    <w:name w:val="toc 4"/>
    <w:basedOn w:val="a1"/>
    <w:next w:val="a1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1"/>
    <w:next w:val="a1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920"/>
      <w:jc w:val="left"/>
    </w:pPr>
    <w:rPr>
      <w:szCs w:val="21"/>
    </w:rPr>
  </w:style>
  <w:style w:type="paragraph" w:customStyle="1" w:styleId="aa">
    <w:name w:val="Рисунок"/>
    <w:basedOn w:val="a1"/>
    <w:next w:val="a1"/>
    <w:autoRedefine/>
    <w:uiPriority w:val="99"/>
    <w:pPr>
      <w:ind w:firstLine="0"/>
      <w:jc w:val="center"/>
    </w:pPr>
    <w:rPr>
      <w:b/>
      <w:bCs/>
      <w:sz w:val="28"/>
      <w:lang w:val="ru-RU"/>
    </w:r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 w:eastAsia="ru-RU"/>
    </w:rPr>
  </w:style>
  <w:style w:type="paragraph" w:styleId="ac">
    <w:name w:val="header"/>
    <w:basedOn w:val="a1"/>
    <w:pPr>
      <w:tabs>
        <w:tab w:val="center" w:pos="4153"/>
        <w:tab w:val="right" w:pos="8306"/>
      </w:tabs>
    </w:pPr>
  </w:style>
  <w:style w:type="paragraph" w:styleId="ad">
    <w:name w:val="footer"/>
    <w:basedOn w:val="a1"/>
    <w:link w:val="ae"/>
    <w:pPr>
      <w:tabs>
        <w:tab w:val="center" w:pos="4153"/>
        <w:tab w:val="right" w:pos="8306"/>
      </w:tabs>
    </w:pPr>
    <w:rPr>
      <w:lang w:eastAsia="x-none"/>
    </w:rPr>
  </w:style>
  <w:style w:type="character" w:styleId="af">
    <w:name w:val="Hyperlink"/>
    <w:uiPriority w:val="99"/>
    <w:rPr>
      <w:color w:val="0000FF"/>
      <w:u w:val="single"/>
    </w:rPr>
  </w:style>
  <w:style w:type="paragraph" w:styleId="af0">
    <w:name w:val="Title"/>
    <w:basedOn w:val="a1"/>
    <w:qFormat/>
    <w:pPr>
      <w:autoSpaceDE w:val="0"/>
      <w:autoSpaceDN w:val="0"/>
      <w:spacing w:line="240" w:lineRule="auto"/>
      <w:ind w:firstLine="567"/>
      <w:jc w:val="center"/>
    </w:pPr>
    <w:rPr>
      <w:sz w:val="28"/>
      <w:lang w:val="ru-RU"/>
    </w:rPr>
  </w:style>
  <w:style w:type="paragraph" w:styleId="af1">
    <w:name w:val="Body Text Indent"/>
    <w:basedOn w:val="a1"/>
    <w:link w:val="af2"/>
    <w:pPr>
      <w:widowControl w:val="0"/>
      <w:spacing w:line="240" w:lineRule="auto"/>
      <w:ind w:firstLine="708"/>
    </w:pPr>
    <w:rPr>
      <w:rFonts w:ascii="Arial" w:hAnsi="Arial"/>
      <w:lang w:eastAsia="x-none"/>
    </w:rPr>
  </w:style>
  <w:style w:type="paragraph" w:styleId="31">
    <w:name w:val="Body Text Indent 3"/>
    <w:basedOn w:val="a1"/>
    <w:pPr>
      <w:ind w:firstLine="708"/>
    </w:pPr>
    <w:rPr>
      <w:sz w:val="28"/>
      <w:lang w:val="ru-RU"/>
    </w:rPr>
  </w:style>
  <w:style w:type="character" w:styleId="af3">
    <w:name w:val="annotation reference"/>
    <w:semiHidden/>
    <w:rPr>
      <w:sz w:val="16"/>
      <w:szCs w:val="16"/>
    </w:rPr>
  </w:style>
  <w:style w:type="paragraph" w:styleId="af4">
    <w:name w:val="annotation text"/>
    <w:basedOn w:val="a1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styleId="af5">
    <w:name w:val="TOC Heading"/>
    <w:basedOn w:val="1"/>
    <w:next w:val="a1"/>
    <w:qFormat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hAnsi="Cambria" w:cs="Times New Roman"/>
      <w:caps w:val="0"/>
      <w:color w:val="365F91"/>
      <w:kern w:val="0"/>
      <w:szCs w:val="28"/>
      <w:lang w:val="en-US" w:eastAsia="en-US"/>
    </w:rPr>
  </w:style>
  <w:style w:type="character" w:styleId="af6">
    <w:name w:val="FollowedHyperlink"/>
    <w:unhideWhenUsed/>
    <w:rPr>
      <w:color w:val="800080"/>
      <w:u w:val="single"/>
    </w:rPr>
  </w:style>
  <w:style w:type="paragraph" w:customStyle="1" w:styleId="af7">
    <w:name w:val="Додаток"/>
    <w:basedOn w:val="a8"/>
    <w:rPr>
      <w:caps w:val="0"/>
    </w:rPr>
  </w:style>
  <w:style w:type="paragraph" w:customStyle="1" w:styleId="af8">
    <w:name w:val="Назва додатку"/>
    <w:basedOn w:val="af7"/>
    <w:pPr>
      <w:pageBreakBefore w:val="0"/>
    </w:pPr>
  </w:style>
  <w:style w:type="paragraph" w:styleId="23">
    <w:name w:val="Body Text Indent 2"/>
    <w:basedOn w:val="a1"/>
    <w:link w:val="24"/>
    <w:uiPriority w:val="99"/>
    <w:semiHidden/>
    <w:unhideWhenUsed/>
    <w:rsid w:val="00FC4E1E"/>
    <w:pPr>
      <w:spacing w:after="120" w:line="480" w:lineRule="auto"/>
      <w:ind w:left="283"/>
    </w:pPr>
    <w:rPr>
      <w:lang w:eastAsia="x-none"/>
    </w:rPr>
  </w:style>
  <w:style w:type="character" w:customStyle="1" w:styleId="24">
    <w:name w:val="Основной текст с отступом 2 Знак"/>
    <w:link w:val="23"/>
    <w:uiPriority w:val="99"/>
    <w:semiHidden/>
    <w:rsid w:val="00FC4E1E"/>
    <w:rPr>
      <w:sz w:val="24"/>
      <w:szCs w:val="24"/>
      <w:lang w:val="uk-UA"/>
    </w:rPr>
  </w:style>
  <w:style w:type="paragraph" w:customStyle="1" w:styleId="a0">
    <w:name w:val="Список маркированный"/>
    <w:basedOn w:val="a1"/>
    <w:uiPriority w:val="99"/>
    <w:rsid w:val="00FC4E1E"/>
    <w:pPr>
      <w:numPr>
        <w:numId w:val="2"/>
      </w:numPr>
    </w:pPr>
  </w:style>
  <w:style w:type="paragraph" w:customStyle="1" w:styleId="af9">
    <w:name w:val="Подпись к таблице"/>
    <w:basedOn w:val="afa"/>
    <w:rsid w:val="00FC4E1E"/>
    <w:rPr>
      <w:sz w:val="24"/>
    </w:rPr>
  </w:style>
  <w:style w:type="paragraph" w:styleId="afa">
    <w:name w:val="caption"/>
    <w:basedOn w:val="a1"/>
    <w:next w:val="a1"/>
    <w:qFormat/>
    <w:rsid w:val="00FC4E1E"/>
    <w:pPr>
      <w:spacing w:before="120" w:after="120"/>
    </w:pPr>
    <w:rPr>
      <w:b/>
      <w:bCs/>
      <w:sz w:val="20"/>
      <w:szCs w:val="20"/>
    </w:rPr>
  </w:style>
  <w:style w:type="paragraph" w:customStyle="1" w:styleId="-">
    <w:name w:val="Название - таблица"/>
    <w:basedOn w:val="afa"/>
    <w:rsid w:val="00FC4E1E"/>
    <w:pPr>
      <w:spacing w:before="0" w:after="0"/>
      <w:jc w:val="left"/>
    </w:pPr>
    <w:rPr>
      <w:b w:val="0"/>
      <w:sz w:val="24"/>
      <w:lang w:val="ru-RU"/>
    </w:rPr>
  </w:style>
  <w:style w:type="paragraph" w:customStyle="1" w:styleId="a">
    <w:name w:val="Список буквенный"/>
    <w:basedOn w:val="a0"/>
    <w:rsid w:val="00FC4E1E"/>
    <w:pPr>
      <w:numPr>
        <w:numId w:val="3"/>
      </w:numPr>
    </w:pPr>
  </w:style>
  <w:style w:type="paragraph" w:customStyle="1" w:styleId="20">
    <w:name w:val="Список Маркированній 2"/>
    <w:basedOn w:val="a1"/>
    <w:rsid w:val="00445F7F"/>
    <w:pPr>
      <w:numPr>
        <w:numId w:val="4"/>
      </w:numPr>
    </w:pPr>
  </w:style>
  <w:style w:type="paragraph" w:customStyle="1" w:styleId="afb">
    <w:name w:val="Подпись таблицы"/>
    <w:basedOn w:val="a1"/>
    <w:rsid w:val="00445F7F"/>
    <w:pPr>
      <w:spacing w:before="240" w:after="240"/>
    </w:pPr>
  </w:style>
  <w:style w:type="paragraph" w:customStyle="1" w:styleId="afc">
    <w:name w:val="Текст таблицы"/>
    <w:basedOn w:val="a1"/>
    <w:rsid w:val="00445F7F"/>
    <w:pPr>
      <w:ind w:firstLine="0"/>
      <w:jc w:val="center"/>
    </w:pPr>
  </w:style>
  <w:style w:type="paragraph" w:customStyle="1" w:styleId="afd">
    <w:name w:val="Название рисунка"/>
    <w:basedOn w:val="a1"/>
    <w:rsid w:val="00445F7F"/>
    <w:pPr>
      <w:autoSpaceDE w:val="0"/>
      <w:autoSpaceDN w:val="0"/>
      <w:spacing w:after="240"/>
      <w:ind w:firstLine="0"/>
      <w:jc w:val="center"/>
    </w:pPr>
  </w:style>
  <w:style w:type="paragraph" w:customStyle="1" w:styleId="11">
    <w:name w:val="Таблиця 1"/>
    <w:basedOn w:val="afa"/>
    <w:rsid w:val="00445F7F"/>
    <w:pPr>
      <w:tabs>
        <w:tab w:val="num" w:pos="1221"/>
      </w:tabs>
      <w:spacing w:before="0" w:after="0"/>
      <w:ind w:firstLine="720"/>
    </w:pPr>
    <w:rPr>
      <w:b w:val="0"/>
      <w:bCs w:val="0"/>
      <w:position w:val="-12"/>
      <w:sz w:val="28"/>
    </w:rPr>
  </w:style>
  <w:style w:type="paragraph" w:styleId="afe">
    <w:name w:val="List Paragraph"/>
    <w:basedOn w:val="a1"/>
    <w:uiPriority w:val="34"/>
    <w:qFormat/>
    <w:rsid w:val="00445F7F"/>
    <w:pPr>
      <w:ind w:left="720"/>
    </w:pPr>
  </w:style>
  <w:style w:type="character" w:styleId="aff">
    <w:name w:val="Strong"/>
    <w:qFormat/>
    <w:rsid w:val="00445F7F"/>
    <w:rPr>
      <w:b/>
      <w:bCs/>
    </w:rPr>
  </w:style>
  <w:style w:type="table" w:styleId="aff0">
    <w:name w:val="Table Grid"/>
    <w:basedOn w:val="a3"/>
    <w:uiPriority w:val="59"/>
    <w:rsid w:val="00445F7F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1">
    <w:name w:val="Термин"/>
    <w:rsid w:val="00445F7F"/>
    <w:rPr>
      <w:b/>
      <w:bCs/>
      <w:i/>
      <w:iCs/>
      <w:lang w:val="uk-UA" w:eastAsia="x-none"/>
    </w:rPr>
  </w:style>
  <w:style w:type="paragraph" w:styleId="2">
    <w:name w:val="List Bullet 2"/>
    <w:basedOn w:val="a1"/>
    <w:autoRedefine/>
    <w:rsid w:val="00445F7F"/>
    <w:pPr>
      <w:numPr>
        <w:numId w:val="5"/>
      </w:numPr>
      <w:tabs>
        <w:tab w:val="clear" w:pos="720"/>
        <w:tab w:val="num" w:pos="643"/>
      </w:tabs>
      <w:spacing w:line="240" w:lineRule="auto"/>
      <w:ind w:left="643"/>
    </w:pPr>
    <w:rPr>
      <w:rFonts w:ascii="Arial" w:hAnsi="Arial"/>
      <w:szCs w:val="20"/>
      <w:lang w:eastAsia="uk-UA"/>
    </w:rPr>
  </w:style>
  <w:style w:type="character" w:customStyle="1" w:styleId="Style-per">
    <w:name w:val="Style- per"/>
    <w:rsid w:val="00445F7F"/>
    <w:rPr>
      <w:rFonts w:ascii="Times New Roman" w:hAnsi="Times New Roman"/>
      <w:i/>
      <w:sz w:val="28"/>
    </w:rPr>
  </w:style>
  <w:style w:type="paragraph" w:customStyle="1" w:styleId="Tabl">
    <w:name w:val="Tabl"/>
    <w:basedOn w:val="a1"/>
    <w:rsid w:val="00445F7F"/>
    <w:pPr>
      <w:spacing w:line="240" w:lineRule="auto"/>
      <w:ind w:firstLine="0"/>
      <w:jc w:val="center"/>
    </w:pPr>
    <w:rPr>
      <w:rFonts w:ascii="Arial" w:hAnsi="Arial" w:cs="Arial"/>
      <w:iCs/>
      <w:sz w:val="22"/>
    </w:rPr>
  </w:style>
  <w:style w:type="character" w:customStyle="1" w:styleId="zag-teor">
    <w:name w:val="zag-teor"/>
    <w:rsid w:val="00445F7F"/>
    <w:rPr>
      <w:rFonts w:ascii="Arial" w:hAnsi="Arial"/>
      <w:b/>
      <w:i/>
      <w:noProof w:val="0"/>
      <w:sz w:val="24"/>
      <w:lang w:val="uk-UA"/>
    </w:rPr>
  </w:style>
  <w:style w:type="paragraph" w:customStyle="1" w:styleId="BodyTextIndent31">
    <w:name w:val="Body Text Indent 31"/>
    <w:basedOn w:val="a1"/>
    <w:rsid w:val="00445F7F"/>
    <w:pPr>
      <w:spacing w:line="240" w:lineRule="auto"/>
      <w:ind w:firstLine="567"/>
    </w:pPr>
    <w:rPr>
      <w:rFonts w:ascii="Arial" w:hAnsi="Arial"/>
      <w:szCs w:val="20"/>
    </w:rPr>
  </w:style>
  <w:style w:type="paragraph" w:customStyle="1" w:styleId="oiioeu">
    <w:name w:val="oi?ioeu"/>
    <w:basedOn w:val="a1"/>
    <w:rsid w:val="00445F7F"/>
    <w:pPr>
      <w:widowControl w:val="0"/>
      <w:tabs>
        <w:tab w:val="center" w:pos="4536"/>
        <w:tab w:val="right" w:pos="9781"/>
      </w:tabs>
      <w:spacing w:line="240" w:lineRule="auto"/>
    </w:pPr>
    <w:rPr>
      <w:rFonts w:ascii="Arial" w:hAnsi="Arial"/>
      <w:szCs w:val="20"/>
    </w:rPr>
  </w:style>
  <w:style w:type="paragraph" w:customStyle="1" w:styleId="Rekwizit">
    <w:name w:val="Rekwizit"/>
    <w:basedOn w:val="a1"/>
    <w:rsid w:val="00445F7F"/>
    <w:pPr>
      <w:widowControl w:val="0"/>
      <w:spacing w:line="240" w:lineRule="auto"/>
      <w:ind w:firstLine="0"/>
      <w:jc w:val="center"/>
    </w:pPr>
    <w:rPr>
      <w:lang w:eastAsia="en-US"/>
    </w:rPr>
  </w:style>
  <w:style w:type="character" w:customStyle="1" w:styleId="text-teor">
    <w:name w:val="text-teor"/>
    <w:rsid w:val="00445F7F"/>
    <w:rPr>
      <w:rFonts w:ascii="Arial" w:hAnsi="Arial"/>
      <w:i/>
      <w:sz w:val="24"/>
    </w:rPr>
  </w:style>
  <w:style w:type="paragraph" w:customStyle="1" w:styleId="ss16">
    <w:name w:val="ss16"/>
    <w:basedOn w:val="a1"/>
    <w:rsid w:val="00445F7F"/>
    <w:pPr>
      <w:widowControl w:val="0"/>
      <w:ind w:firstLine="567"/>
    </w:pPr>
    <w:rPr>
      <w:rFonts w:ascii="Arial" w:hAnsi="Arial"/>
      <w:b/>
      <w:i/>
      <w:sz w:val="32"/>
      <w:szCs w:val="20"/>
      <w:lang w:val="ru-RU"/>
    </w:rPr>
  </w:style>
  <w:style w:type="paragraph" w:customStyle="1" w:styleId="aff2">
    <w:name w:val="таблица"/>
    <w:basedOn w:val="afa"/>
    <w:autoRedefine/>
    <w:rsid w:val="006A03B5"/>
    <w:pPr>
      <w:tabs>
        <w:tab w:val="num" w:pos="0"/>
      </w:tabs>
      <w:spacing w:before="0" w:after="0"/>
    </w:pPr>
    <w:rPr>
      <w:b w:val="0"/>
      <w:position w:val="-12"/>
      <w:sz w:val="28"/>
      <w:szCs w:val="28"/>
    </w:rPr>
  </w:style>
  <w:style w:type="paragraph" w:customStyle="1" w:styleId="-0">
    <w:name w:val="В-табл"/>
    <w:basedOn w:val="a1"/>
    <w:rsid w:val="00445F7F"/>
    <w:pPr>
      <w:tabs>
        <w:tab w:val="num" w:pos="1221"/>
      </w:tabs>
      <w:spacing w:line="240" w:lineRule="auto"/>
      <w:jc w:val="center"/>
    </w:pPr>
    <w:rPr>
      <w:szCs w:val="20"/>
    </w:rPr>
  </w:style>
  <w:style w:type="paragraph" w:customStyle="1" w:styleId="aff3">
    <w:name w:val="Код программы"/>
    <w:basedOn w:val="a1"/>
    <w:rsid w:val="00445F7F"/>
    <w:pPr>
      <w:suppressAutoHyphens/>
      <w:spacing w:line="200" w:lineRule="atLeast"/>
      <w:ind w:firstLine="0"/>
      <w:jc w:val="left"/>
    </w:pPr>
    <w:rPr>
      <w:rFonts w:ascii="Candara" w:hAnsi="Candara" w:cs="Calibri"/>
      <w:color w:val="000080"/>
      <w:sz w:val="18"/>
      <w:szCs w:val="22"/>
      <w:lang w:eastAsia="ar-SA"/>
    </w:rPr>
  </w:style>
  <w:style w:type="paragraph" w:customStyle="1" w:styleId="aff4">
    <w:name w:val="Содержимое таблицы"/>
    <w:basedOn w:val="a1"/>
    <w:rsid w:val="00445F7F"/>
    <w:pPr>
      <w:suppressLineNumbers/>
      <w:suppressAutoHyphens/>
      <w:ind w:firstLine="0"/>
      <w:jc w:val="left"/>
    </w:pPr>
    <w:rPr>
      <w:rFonts w:cs="Calibri"/>
      <w:sz w:val="28"/>
      <w:szCs w:val="22"/>
      <w:lang w:eastAsia="ar-SA"/>
    </w:rPr>
  </w:style>
  <w:style w:type="character" w:customStyle="1" w:styleId="refresult">
    <w:name w:val="ref_result"/>
    <w:rsid w:val="00445F7F"/>
  </w:style>
  <w:style w:type="character" w:customStyle="1" w:styleId="sformssrc">
    <w:name w:val="sforms_src"/>
    <w:rsid w:val="00445F7F"/>
  </w:style>
  <w:style w:type="character" w:customStyle="1" w:styleId="wdes">
    <w:name w:val="w_des"/>
    <w:rsid w:val="00445F7F"/>
  </w:style>
  <w:style w:type="paragraph" w:styleId="aff5">
    <w:name w:val="Body Text"/>
    <w:basedOn w:val="a1"/>
    <w:link w:val="aff6"/>
    <w:rsid w:val="00445F7F"/>
    <w:pPr>
      <w:spacing w:after="120"/>
    </w:pPr>
    <w:rPr>
      <w:lang w:eastAsia="x-none"/>
    </w:rPr>
  </w:style>
  <w:style w:type="character" w:customStyle="1" w:styleId="aff6">
    <w:name w:val="Основной текст Знак"/>
    <w:link w:val="aff5"/>
    <w:rsid w:val="00445F7F"/>
    <w:rPr>
      <w:sz w:val="24"/>
      <w:szCs w:val="24"/>
      <w:lang w:val="uk-UA"/>
    </w:rPr>
  </w:style>
  <w:style w:type="paragraph" w:customStyle="1" w:styleId="12">
    <w:name w:val="Название объекта1"/>
    <w:basedOn w:val="a1"/>
    <w:next w:val="a1"/>
    <w:rsid w:val="0064068B"/>
    <w:pPr>
      <w:suppressAutoHyphens/>
      <w:spacing w:before="120" w:after="120"/>
    </w:pPr>
    <w:rPr>
      <w:b/>
      <w:bCs/>
      <w:sz w:val="20"/>
      <w:szCs w:val="20"/>
      <w:lang w:eastAsia="ar-SA"/>
    </w:rPr>
  </w:style>
  <w:style w:type="character" w:customStyle="1" w:styleId="hps">
    <w:name w:val="hps"/>
    <w:rsid w:val="0064068B"/>
  </w:style>
  <w:style w:type="character" w:customStyle="1" w:styleId="ae">
    <w:name w:val="Нижний колонтитул Знак"/>
    <w:link w:val="ad"/>
    <w:rsid w:val="00AF6EA9"/>
    <w:rPr>
      <w:sz w:val="24"/>
      <w:szCs w:val="24"/>
      <w:lang w:val="uk-UA"/>
    </w:rPr>
  </w:style>
  <w:style w:type="character" w:customStyle="1" w:styleId="af2">
    <w:name w:val="Основной текст с отступом Знак"/>
    <w:link w:val="af1"/>
    <w:rsid w:val="00AF6EA9"/>
    <w:rPr>
      <w:rFonts w:ascii="Arial" w:hAnsi="Arial"/>
      <w:sz w:val="24"/>
      <w:szCs w:val="24"/>
      <w:lang w:val="uk-UA"/>
    </w:rPr>
  </w:style>
  <w:style w:type="character" w:customStyle="1" w:styleId="apple-style-span">
    <w:name w:val="apple-style-span"/>
    <w:basedOn w:val="a2"/>
    <w:rsid w:val="008C0BF4"/>
  </w:style>
  <w:style w:type="table" w:customStyle="1" w:styleId="13">
    <w:name w:val="Сетка таблицы1"/>
    <w:basedOn w:val="a3"/>
    <w:next w:val="aff0"/>
    <w:uiPriority w:val="59"/>
    <w:rsid w:val="00466CF6"/>
    <w:pPr>
      <w:ind w:firstLine="709"/>
      <w:jc w:val="both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Сетка таблицы2"/>
    <w:basedOn w:val="a3"/>
    <w:next w:val="aff0"/>
    <w:uiPriority w:val="59"/>
    <w:rsid w:val="00075C0F"/>
    <w:rPr>
      <w:rFonts w:ascii="Calibri" w:hAnsi="Calibri"/>
      <w:sz w:val="22"/>
      <w:szCs w:val="22"/>
      <w:lang w:val="ru-RU"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7">
    <w:name w:val="Balloon Text"/>
    <w:basedOn w:val="a1"/>
    <w:link w:val="aff8"/>
    <w:uiPriority w:val="99"/>
    <w:semiHidden/>
    <w:unhideWhenUsed/>
    <w:rsid w:val="000A02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2"/>
    <w:link w:val="aff7"/>
    <w:uiPriority w:val="99"/>
    <w:semiHidden/>
    <w:rsid w:val="000A0274"/>
    <w:rPr>
      <w:rFonts w:ascii="Tahoma" w:hAnsi="Tahoma" w:cs="Tahoma"/>
      <w:sz w:val="16"/>
      <w:szCs w:val="16"/>
      <w:lang w:val="uk-UA" w:eastAsia="ru-RU"/>
    </w:rPr>
  </w:style>
  <w:style w:type="character" w:styleId="aff9">
    <w:name w:val="Placeholder Text"/>
    <w:basedOn w:val="a2"/>
    <w:uiPriority w:val="99"/>
    <w:semiHidden/>
    <w:rsid w:val="000A02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9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7;&#1030;&#1057;-71\&#1055;&#1047;_template%202011__v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92C61-8D0E-44A2-AE28-9CD6FF882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ПЗ_template 2011__v2.dot</Template>
  <TotalTime>36</TotalTime>
  <Pages>23</Pages>
  <Words>2702</Words>
  <Characters>15403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ПОСТАНОВКА ЗАДАЧИ</vt:lpstr>
    </vt:vector>
  </TitlesOfParts>
  <Company/>
  <LinksUpToDate>false</LinksUpToDate>
  <CharactersWithSpaces>18069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creator>Maya</dc:creator>
  <cp:lastModifiedBy>Dmitry Sinyukov</cp:lastModifiedBy>
  <cp:revision>4</cp:revision>
  <cp:lastPrinted>2006-07-19T08:10:00Z</cp:lastPrinted>
  <dcterms:created xsi:type="dcterms:W3CDTF">2017-05-17T10:35:00Z</dcterms:created>
  <dcterms:modified xsi:type="dcterms:W3CDTF">2017-05-17T11:18:00Z</dcterms:modified>
</cp:coreProperties>
</file>